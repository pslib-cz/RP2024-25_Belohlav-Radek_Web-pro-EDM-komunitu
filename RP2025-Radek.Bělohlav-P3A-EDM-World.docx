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CB1850" w14:textId="77777777" w:rsidR="00510C29" w:rsidRDefault="000C4596" w:rsidP="00341B93">
      <w:r>
        <w:rPr>
          <w:noProof/>
        </w:rPr>
        <mc:AlternateContent>
          <mc:Choice Requires="wps">
            <w:drawing>
              <wp:anchor distT="0" distB="0" distL="114300" distR="114300" simplePos="0" relativeHeight="251659264" behindDoc="0" locked="0" layoutInCell="1" allowOverlap="1" wp14:anchorId="59C3FCD3" wp14:editId="4EC71E31">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11A9CC10"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9C3FCD3"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59264;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11A9CC10"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53120" behindDoc="0" locked="1" layoutInCell="1" allowOverlap="1" wp14:anchorId="47DE1B16" wp14:editId="2EC1FA4D">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D3C9247" w14:textId="1ED20CDB" w:rsidR="00341B93" w:rsidRPr="00BA365E" w:rsidRDefault="00DE6213"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EDM web</w:t>
                                </w:r>
                              </w:p>
                            </w:sdtContent>
                          </w:sdt>
                          <w:p w14:paraId="37C47A4C" w14:textId="5F0235C9" w:rsidR="00341B93" w:rsidRPr="00BA365E" w:rsidRDefault="00834789" w:rsidP="00834789">
                            <w:pPr>
                              <w:spacing w:line="259" w:lineRule="auto"/>
                              <w:ind w:firstLine="0"/>
                              <w:jc w:val="center"/>
                              <w:rPr>
                                <w:rFonts w:asciiTheme="majorHAnsi" w:hAnsiTheme="majorHAnsi" w:cstheme="majorHAnsi"/>
                                <w:sz w:val="36"/>
                              </w:rPr>
                            </w:pPr>
                            <w:r>
                              <w:rPr>
                                <w:rFonts w:asciiTheme="majorHAnsi" w:hAnsiTheme="majorHAnsi" w:cstheme="majorHAnsi"/>
                                <w:sz w:val="36"/>
                              </w:rPr>
                              <w:t>Ročníková</w:t>
                            </w:r>
                            <w:r w:rsidRPr="00BA365E">
                              <w:rPr>
                                <w:rFonts w:asciiTheme="majorHAnsi" w:hAnsiTheme="majorHAnsi" w:cstheme="majorHAnsi"/>
                                <w:sz w:val="36"/>
                              </w:rPr>
                              <w:t xml:space="preserve">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7DE1B16" id="Text Box 19" o:spid="_x0000_s1027" type="#_x0000_t202" style="position:absolute;left:0;text-align:left;margin-left:294.6pt;margin-top:380.6pt;width:345.8pt;height:94.45pt;z-index:25165312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D3C9247" w14:textId="1ED20CDB" w:rsidR="00341B93" w:rsidRPr="00BA365E" w:rsidRDefault="00DE6213"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EDM web</w:t>
                          </w:r>
                        </w:p>
                      </w:sdtContent>
                    </w:sdt>
                    <w:p w14:paraId="37C47A4C" w14:textId="5F0235C9" w:rsidR="00341B93" w:rsidRPr="00BA365E" w:rsidRDefault="00834789" w:rsidP="00834789">
                      <w:pPr>
                        <w:spacing w:line="259" w:lineRule="auto"/>
                        <w:ind w:firstLine="0"/>
                        <w:jc w:val="center"/>
                        <w:rPr>
                          <w:rFonts w:asciiTheme="majorHAnsi" w:hAnsiTheme="majorHAnsi" w:cstheme="majorHAnsi"/>
                          <w:sz w:val="36"/>
                        </w:rPr>
                      </w:pPr>
                      <w:r>
                        <w:rPr>
                          <w:rFonts w:asciiTheme="majorHAnsi" w:hAnsiTheme="majorHAnsi" w:cstheme="majorHAnsi"/>
                          <w:sz w:val="36"/>
                        </w:rPr>
                        <w:t>Ročníková</w:t>
                      </w:r>
                      <w:r w:rsidRPr="00BA365E">
                        <w:rPr>
                          <w:rFonts w:asciiTheme="majorHAnsi" w:hAnsiTheme="majorHAnsi" w:cstheme="majorHAnsi"/>
                          <w:sz w:val="36"/>
                        </w:rPr>
                        <w:t xml:space="preserve">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6192" behindDoc="0" locked="1" layoutInCell="1" allowOverlap="1" wp14:anchorId="62AC379C" wp14:editId="03DE3B22">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E0487" w14:textId="50D1FBC7"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834789">
                                  <w:rPr>
                                    <w:b/>
                                  </w:rPr>
                                  <w:t xml:space="preserve">Radek </w:t>
                                </w:r>
                                <w:r w:rsidR="006A47B7">
                                  <w:rPr>
                                    <w:b/>
                                  </w:rPr>
                                  <w:t>B</w:t>
                                </w:r>
                                <w:r w:rsidR="00834789">
                                  <w:rPr>
                                    <w:b/>
                                  </w:rPr>
                                  <w:t>ělohlav</w:t>
                                </w:r>
                              </w:sdtContent>
                            </w:sdt>
                          </w:p>
                          <w:p w14:paraId="0E70ADAD" w14:textId="37632EC5" w:rsidR="00341B93" w:rsidRPr="00B003CF" w:rsidRDefault="00341B93" w:rsidP="00A12AE8">
                            <w:pPr>
                              <w:tabs>
                                <w:tab w:val="right" w:pos="4253"/>
                                <w:tab w:val="left" w:pos="4536"/>
                              </w:tabs>
                              <w:spacing w:line="259" w:lineRule="auto"/>
                              <w:ind w:firstLine="0"/>
                            </w:pPr>
                            <w:r w:rsidRPr="00B003CF">
                              <w:tab/>
                              <w:t>Obor</w:t>
                            </w:r>
                            <w:r w:rsidRPr="00B003CF">
                              <w:tab/>
                            </w:r>
                            <w:r w:rsidR="00834789">
                              <w:rPr>
                                <w:b/>
                              </w:rPr>
                              <w:t>IT</w:t>
                            </w:r>
                          </w:p>
                          <w:p w14:paraId="13C37847" w14:textId="64612F3B" w:rsidR="00341B93" w:rsidRPr="006A47B7" w:rsidRDefault="00341B93" w:rsidP="00A12AE8">
                            <w:pPr>
                              <w:tabs>
                                <w:tab w:val="right" w:pos="4253"/>
                                <w:tab w:val="left" w:pos="4536"/>
                              </w:tabs>
                              <w:spacing w:line="259" w:lineRule="auto"/>
                              <w:ind w:firstLine="0"/>
                              <w:rPr>
                                <w:b/>
                                <w:bCs/>
                              </w:rPr>
                            </w:pPr>
                            <w:r w:rsidRPr="00B003CF">
                              <w:tab/>
                              <w:t>Vedoucí práce</w:t>
                            </w:r>
                            <w:r w:rsidRPr="00B003CF">
                              <w:tab/>
                            </w:r>
                            <w:r w:rsidR="000F7CE4">
                              <w:rPr>
                                <w:b/>
                                <w:bCs/>
                              </w:rPr>
                              <w:t>Jan Boháček</w:t>
                            </w:r>
                          </w:p>
                          <w:p w14:paraId="4CE9F8A2" w14:textId="251028B3"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834789">
                              <w:rPr>
                                <w:b/>
                              </w:rPr>
                              <w:t>5</w:t>
                            </w:r>
                            <w:r>
                              <w:rPr>
                                <w:b/>
                              </w:rPr>
                              <w:t>/202</w:t>
                            </w:r>
                            <w:r w:rsidR="00834789">
                              <w:rPr>
                                <w:b/>
                              </w:rPr>
                              <w:t>6</w:t>
                            </w:r>
                          </w:p>
                          <w:p w14:paraId="46F44B93" w14:textId="53050007"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A52448">
                              <w:rPr>
                                <w:b/>
                              </w:rPr>
                              <w:t>1</w:t>
                            </w:r>
                            <w:r w:rsidR="000F7CE4">
                              <w:rPr>
                                <w:b/>
                              </w:rPr>
                              <w:t>7</w:t>
                            </w:r>
                          </w:p>
                          <w:p w14:paraId="25040F62" w14:textId="2F8329B9"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E6213">
                              <w:rPr>
                                <w:b/>
                              </w:rPr>
                              <w:t>2</w:t>
                            </w:r>
                            <w:r w:rsidR="000F7CE4">
                              <w:rPr>
                                <w:b/>
                              </w:rPr>
                              <w:t>3</w:t>
                            </w:r>
                            <w:r w:rsidR="003B2A78">
                              <w:rPr>
                                <w:b/>
                              </w:rPr>
                              <w:t>1</w:t>
                            </w:r>
                            <w:r w:rsidR="006D619A">
                              <w:rPr>
                                <w:b/>
                              </w:rPr>
                              <w:t>7</w:t>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type w14:anchorId="62AC379C" id="_x0000_t202" coordsize="21600,21600" o:spt="202" path="m,l,21600r21600,l21600,xe">
                <v:stroke joinstyle="miter"/>
                <v:path gradientshapeok="t" o:connecttype="rect"/>
              </v:shapetype>
              <v:shape id="Text Box 43" o:spid="_x0000_s1028" type="#_x0000_t202" style="position:absolute;left:0;text-align:left;margin-left:0;margin-top:593.7pt;width:402.75pt;height:119.05pt;z-index:251656192;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662E0487" w14:textId="50D1FBC7"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834789">
                            <w:rPr>
                              <w:b/>
                            </w:rPr>
                            <w:t xml:space="preserve">Radek </w:t>
                          </w:r>
                          <w:r w:rsidR="006A47B7">
                            <w:rPr>
                              <w:b/>
                            </w:rPr>
                            <w:t>B</w:t>
                          </w:r>
                          <w:r w:rsidR="00834789">
                            <w:rPr>
                              <w:b/>
                            </w:rPr>
                            <w:t>ělohlav</w:t>
                          </w:r>
                        </w:sdtContent>
                      </w:sdt>
                    </w:p>
                    <w:p w14:paraId="0E70ADAD" w14:textId="37632EC5" w:rsidR="00341B93" w:rsidRPr="00B003CF" w:rsidRDefault="00341B93" w:rsidP="00A12AE8">
                      <w:pPr>
                        <w:tabs>
                          <w:tab w:val="right" w:pos="4253"/>
                          <w:tab w:val="left" w:pos="4536"/>
                        </w:tabs>
                        <w:spacing w:line="259" w:lineRule="auto"/>
                        <w:ind w:firstLine="0"/>
                      </w:pPr>
                      <w:r w:rsidRPr="00B003CF">
                        <w:tab/>
                        <w:t>Obor</w:t>
                      </w:r>
                      <w:r w:rsidRPr="00B003CF">
                        <w:tab/>
                      </w:r>
                      <w:r w:rsidR="00834789">
                        <w:rPr>
                          <w:b/>
                        </w:rPr>
                        <w:t>IT</w:t>
                      </w:r>
                    </w:p>
                    <w:p w14:paraId="13C37847" w14:textId="64612F3B" w:rsidR="00341B93" w:rsidRPr="006A47B7" w:rsidRDefault="00341B93" w:rsidP="00A12AE8">
                      <w:pPr>
                        <w:tabs>
                          <w:tab w:val="right" w:pos="4253"/>
                          <w:tab w:val="left" w:pos="4536"/>
                        </w:tabs>
                        <w:spacing w:line="259" w:lineRule="auto"/>
                        <w:ind w:firstLine="0"/>
                        <w:rPr>
                          <w:b/>
                          <w:bCs/>
                        </w:rPr>
                      </w:pPr>
                      <w:r w:rsidRPr="00B003CF">
                        <w:tab/>
                        <w:t>Vedoucí práce</w:t>
                      </w:r>
                      <w:r w:rsidRPr="00B003CF">
                        <w:tab/>
                      </w:r>
                      <w:r w:rsidR="000F7CE4">
                        <w:rPr>
                          <w:b/>
                          <w:bCs/>
                        </w:rPr>
                        <w:t>Jan Boháček</w:t>
                      </w:r>
                    </w:p>
                    <w:p w14:paraId="4CE9F8A2" w14:textId="251028B3"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834789">
                        <w:rPr>
                          <w:b/>
                        </w:rPr>
                        <w:t>5</w:t>
                      </w:r>
                      <w:r>
                        <w:rPr>
                          <w:b/>
                        </w:rPr>
                        <w:t>/202</w:t>
                      </w:r>
                      <w:r w:rsidR="00834789">
                        <w:rPr>
                          <w:b/>
                        </w:rPr>
                        <w:t>6</w:t>
                      </w:r>
                    </w:p>
                    <w:p w14:paraId="46F44B93" w14:textId="53050007"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A52448">
                        <w:rPr>
                          <w:b/>
                        </w:rPr>
                        <w:t>1</w:t>
                      </w:r>
                      <w:r w:rsidR="000F7CE4">
                        <w:rPr>
                          <w:b/>
                        </w:rPr>
                        <w:t>7</w:t>
                      </w:r>
                    </w:p>
                    <w:p w14:paraId="25040F62" w14:textId="2F8329B9"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E6213">
                        <w:rPr>
                          <w:b/>
                        </w:rPr>
                        <w:t>2</w:t>
                      </w:r>
                      <w:r w:rsidR="000F7CE4">
                        <w:rPr>
                          <w:b/>
                        </w:rPr>
                        <w:t>3</w:t>
                      </w:r>
                      <w:r w:rsidR="003B2A78">
                        <w:rPr>
                          <w:b/>
                        </w:rPr>
                        <w:t>1</w:t>
                      </w:r>
                      <w:r w:rsidR="006D619A">
                        <w:rPr>
                          <w:b/>
                        </w:rPr>
                        <w:t>7</w:t>
                      </w:r>
                    </w:p>
                  </w:txbxContent>
                </v:textbox>
                <w10:wrap anchorx="margin" anchory="margin"/>
                <w10:anchorlock/>
              </v:shape>
            </w:pict>
          </mc:Fallback>
        </mc:AlternateContent>
      </w:r>
    </w:p>
    <w:p w14:paraId="05707428" w14:textId="77777777" w:rsidR="00341B93" w:rsidRDefault="00341B93"/>
    <w:p w14:paraId="4624D3C2" w14:textId="77777777" w:rsidR="00341B93" w:rsidRDefault="000C4596">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62336" behindDoc="0" locked="0" layoutInCell="1" allowOverlap="1" wp14:anchorId="7F8F4A8F" wp14:editId="372C4D88">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DDCA048" w14:textId="77777777" w:rsidR="00341B93" w:rsidRDefault="00341B93" w:rsidP="00341B93">
      <w:pPr>
        <w:pStyle w:val="Nezaazovannadpis"/>
      </w:pPr>
      <w:r>
        <w:lastRenderedPageBreak/>
        <w:t>Anotace</w:t>
      </w:r>
    </w:p>
    <w:p w14:paraId="22F9212F" w14:textId="11E2018D" w:rsidR="00834789" w:rsidRPr="00CE56C3" w:rsidRDefault="00CF5FCB" w:rsidP="007A604D">
      <w:r>
        <w:t>P</w:t>
      </w:r>
      <w:r w:rsidRPr="006E0484">
        <w:t xml:space="preserve">ráce se zaměřuje na </w:t>
      </w:r>
      <w:r>
        <w:t>celkov</w:t>
      </w:r>
      <w:r>
        <w:rPr>
          <w:lang w:val="en-GB"/>
        </w:rPr>
        <w:t>ý</w:t>
      </w:r>
      <w:r w:rsidRPr="006E0484">
        <w:t xml:space="preserve"> proces návrhu a vývoje úvodní webové stránky pro komunitu fanoušků elektronické taneční hudby. Hlavním cílem je splnit </w:t>
      </w:r>
      <w:r>
        <w:t>všechn</w:t>
      </w:r>
      <w:r w:rsidR="0058546A">
        <w:t>y</w:t>
      </w:r>
      <w:r>
        <w:t xml:space="preserve"> </w:t>
      </w:r>
      <w:r w:rsidRPr="006E0484">
        <w:t>požadavky klienta, které byly stanoveny před zahájením projektu, vytvoř</w:t>
      </w:r>
      <w:r>
        <w:t>ením</w:t>
      </w:r>
      <w:r w:rsidRPr="006E0484">
        <w:t xml:space="preserve"> moderní</w:t>
      </w:r>
      <w:r>
        <w:t>ho</w:t>
      </w:r>
      <w:r w:rsidRPr="006E0484">
        <w:t>, vizuálně atraktivní</w:t>
      </w:r>
      <w:r>
        <w:t>ho</w:t>
      </w:r>
      <w:r w:rsidRPr="006E0484">
        <w:t xml:space="preserve"> a plně responzivní</w:t>
      </w:r>
      <w:r>
        <w:t>ho</w:t>
      </w:r>
      <w:r w:rsidRPr="006E0484">
        <w:t xml:space="preserve"> design</w:t>
      </w:r>
      <w:r>
        <w:t>u</w:t>
      </w:r>
      <w:r w:rsidRPr="006E0484">
        <w:t>, podle grafického návrhu v programu Figma, který byl nadesignován/inspirován dle analýzy konkurenčních webů</w:t>
      </w:r>
      <w:r w:rsidR="007A604D" w:rsidRPr="007A604D">
        <w:t>.</w:t>
      </w:r>
    </w:p>
    <w:p w14:paraId="002A15E2" w14:textId="6992BD2C" w:rsidR="00341B93" w:rsidRDefault="00834789" w:rsidP="00341B93">
      <w:pPr>
        <w:pStyle w:val="Nezaazovannadpis"/>
      </w:pPr>
      <w:r>
        <w:br/>
      </w:r>
      <w:r w:rsidR="00341B93" w:rsidRPr="00341B93">
        <w:t>Čestné prohlášení</w:t>
      </w:r>
    </w:p>
    <w:p w14:paraId="69961DBF" w14:textId="1BD1985A" w:rsidR="0066661D" w:rsidRDefault="00CF5FCB" w:rsidP="0066661D">
      <w:r w:rsidRPr="00834789">
        <w:t>Prohlašuji, že jsem tuto práci vypracoval samostatně s využitím AI nástroje (Gemini 2.5 Pro Preview 05-06</w:t>
      </w:r>
      <w:r>
        <w:t xml:space="preserve"> a Gemini 2.5 Pro</w:t>
      </w:r>
      <w:r w:rsidRPr="00834789">
        <w:t>). AI byla použita jako pomocný nástroj při implementaci některých částí textu a kód</w:t>
      </w:r>
      <w:r>
        <w:t>u</w:t>
      </w:r>
      <w:r w:rsidR="00834789">
        <w:t>.</w:t>
      </w:r>
      <w:r w:rsidR="00B806BF">
        <w:t xml:space="preserve"> V práci jsem také použil zdroje uvedené v seznamu literatury.</w:t>
      </w:r>
    </w:p>
    <w:p w14:paraId="3F000D64" w14:textId="3EBACCBE" w:rsidR="00341B93" w:rsidRPr="00341B93" w:rsidRDefault="00341B93" w:rsidP="002570DC">
      <w:pPr>
        <w:pStyle w:val="Podpisovdek"/>
      </w:pPr>
      <w:r w:rsidRPr="00341B93">
        <w:t xml:space="preserve">V Liberci dne </w:t>
      </w:r>
      <w:fldSimple w:instr=" DATE   \* MERGEFORMAT ">
        <w:r w:rsidR="0058546A">
          <w:rPr>
            <w:noProof/>
          </w:rPr>
          <w:t>19.08.2025</w:t>
        </w:r>
      </w:fldSimple>
      <w:r w:rsidRPr="00341B93">
        <w:tab/>
      </w:r>
      <w:r w:rsidRPr="00341B93">
        <w:tab/>
      </w:r>
    </w:p>
    <w:p w14:paraId="000E97DD" w14:textId="1094EA06" w:rsidR="00341B93" w:rsidRPr="002570DC" w:rsidRDefault="00341B93" w:rsidP="00341B93">
      <w:pPr>
        <w:pStyle w:val="Jmnopodpodpisovmdkem"/>
      </w:pPr>
      <w:r w:rsidRPr="002570DC">
        <w:tab/>
      </w:r>
      <w:sdt>
        <w:sdtPr>
          <w:alias w:val="Autor"/>
          <w:tag w:val=""/>
          <w:id w:val="172458754"/>
          <w:placeholder>
            <w:docPart w:val="817368A77FA946E39497CDD3F55E1F27"/>
          </w:placeholder>
          <w:dataBinding w:prefixMappings="xmlns:ns0='http://purl.org/dc/elements/1.1/' xmlns:ns1='http://schemas.openxmlformats.org/package/2006/metadata/core-properties' " w:xpath="/ns1:coreProperties[1]/ns0:creator[1]" w:storeItemID="{6C3C8BC8-F283-45AE-878A-BAB7291924A1}"/>
          <w:text/>
        </w:sdtPr>
        <w:sdtContent>
          <w:r w:rsidR="006A47B7">
            <w:t>Radek Bělohlav</w:t>
          </w:r>
        </w:sdtContent>
      </w:sdt>
    </w:p>
    <w:p w14:paraId="4AE4A74A" w14:textId="77777777" w:rsidR="00341B93" w:rsidRDefault="00341B93" w:rsidP="002570DC">
      <w:pPr>
        <w:pStyle w:val="Jmnopodpodpisovmdkem"/>
        <w:sectPr w:rsidR="00341B93" w:rsidSect="00A758D8">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40F2AFF4" w14:textId="77777777" w:rsidR="00236BCF" w:rsidRDefault="00236BCF">
          <w:pPr>
            <w:pStyle w:val="TOCHeading"/>
          </w:pPr>
          <w:r>
            <w:t>Obsah</w:t>
          </w:r>
        </w:p>
        <w:p w14:paraId="446A16DC" w14:textId="01CDFC7E" w:rsidR="00573864" w:rsidRDefault="00236BCF">
          <w:pPr>
            <w:pStyle w:val="TOC1"/>
            <w:rPr>
              <w:rFonts w:eastAsiaTheme="minorEastAsia"/>
              <w:noProof/>
              <w:kern w:val="2"/>
              <w:szCs w:val="24"/>
              <w:lang w:val="en-GB" w:eastAsia="en-GB"/>
              <w14:ligatures w14:val="standardContextual"/>
            </w:rPr>
          </w:pPr>
          <w:r>
            <w:fldChar w:fldCharType="begin"/>
          </w:r>
          <w:r>
            <w:instrText xml:space="preserve"> TOC \o "1-3" \h \z \u </w:instrText>
          </w:r>
          <w:r>
            <w:fldChar w:fldCharType="separate"/>
          </w:r>
          <w:hyperlink w:anchor="_Toc206521631" w:history="1">
            <w:r w:rsidR="00573864" w:rsidRPr="00B31BB4">
              <w:rPr>
                <w:rStyle w:val="Hyperlink"/>
                <w:noProof/>
              </w:rPr>
              <w:t>Úvod</w:t>
            </w:r>
            <w:r w:rsidR="00573864">
              <w:rPr>
                <w:noProof/>
                <w:webHidden/>
              </w:rPr>
              <w:tab/>
            </w:r>
            <w:r w:rsidR="00573864">
              <w:rPr>
                <w:noProof/>
                <w:webHidden/>
              </w:rPr>
              <w:fldChar w:fldCharType="begin"/>
            </w:r>
            <w:r w:rsidR="00573864">
              <w:rPr>
                <w:noProof/>
                <w:webHidden/>
              </w:rPr>
              <w:instrText xml:space="preserve"> PAGEREF _Toc206521631 \h </w:instrText>
            </w:r>
            <w:r w:rsidR="00573864">
              <w:rPr>
                <w:noProof/>
                <w:webHidden/>
              </w:rPr>
            </w:r>
            <w:r w:rsidR="00573864">
              <w:rPr>
                <w:noProof/>
                <w:webHidden/>
              </w:rPr>
              <w:fldChar w:fldCharType="separate"/>
            </w:r>
            <w:r w:rsidR="00573864">
              <w:rPr>
                <w:noProof/>
                <w:webHidden/>
              </w:rPr>
              <w:t>1</w:t>
            </w:r>
            <w:r w:rsidR="00573864">
              <w:rPr>
                <w:noProof/>
                <w:webHidden/>
              </w:rPr>
              <w:fldChar w:fldCharType="end"/>
            </w:r>
          </w:hyperlink>
        </w:p>
        <w:p w14:paraId="34FBDF0C" w14:textId="258E9BC8" w:rsidR="00573864" w:rsidRDefault="00573864">
          <w:pPr>
            <w:pStyle w:val="TOC1"/>
            <w:tabs>
              <w:tab w:val="left" w:pos="720"/>
            </w:tabs>
            <w:rPr>
              <w:rFonts w:eastAsiaTheme="minorEastAsia"/>
              <w:noProof/>
              <w:kern w:val="2"/>
              <w:szCs w:val="24"/>
              <w:lang w:val="en-GB" w:eastAsia="en-GB"/>
              <w14:ligatures w14:val="standardContextual"/>
            </w:rPr>
          </w:pPr>
          <w:hyperlink w:anchor="_Toc206521632" w:history="1">
            <w:r w:rsidRPr="00B31BB4">
              <w:rPr>
                <w:rStyle w:val="Hyperlink"/>
                <w:noProof/>
              </w:rPr>
              <w:t>1</w:t>
            </w:r>
            <w:r>
              <w:rPr>
                <w:rFonts w:eastAsiaTheme="minorEastAsia"/>
                <w:noProof/>
                <w:kern w:val="2"/>
                <w:szCs w:val="24"/>
                <w:lang w:val="en-GB" w:eastAsia="en-GB"/>
                <w14:ligatures w14:val="standardContextual"/>
              </w:rPr>
              <w:tab/>
            </w:r>
            <w:r w:rsidRPr="00B31BB4">
              <w:rPr>
                <w:rStyle w:val="Hyperlink"/>
                <w:noProof/>
              </w:rPr>
              <w:t>Požadavky klienta</w:t>
            </w:r>
            <w:r>
              <w:rPr>
                <w:noProof/>
                <w:webHidden/>
              </w:rPr>
              <w:tab/>
            </w:r>
            <w:r>
              <w:rPr>
                <w:noProof/>
                <w:webHidden/>
              </w:rPr>
              <w:fldChar w:fldCharType="begin"/>
            </w:r>
            <w:r>
              <w:rPr>
                <w:noProof/>
                <w:webHidden/>
              </w:rPr>
              <w:instrText xml:space="preserve"> PAGEREF _Toc206521632 \h </w:instrText>
            </w:r>
            <w:r>
              <w:rPr>
                <w:noProof/>
                <w:webHidden/>
              </w:rPr>
            </w:r>
            <w:r>
              <w:rPr>
                <w:noProof/>
                <w:webHidden/>
              </w:rPr>
              <w:fldChar w:fldCharType="separate"/>
            </w:r>
            <w:r>
              <w:rPr>
                <w:noProof/>
                <w:webHidden/>
              </w:rPr>
              <w:t>2</w:t>
            </w:r>
            <w:r>
              <w:rPr>
                <w:noProof/>
                <w:webHidden/>
              </w:rPr>
              <w:fldChar w:fldCharType="end"/>
            </w:r>
          </w:hyperlink>
        </w:p>
        <w:p w14:paraId="3DA8A321" w14:textId="3DC567E1" w:rsidR="00573864" w:rsidRDefault="00573864">
          <w:pPr>
            <w:pStyle w:val="TOC1"/>
            <w:tabs>
              <w:tab w:val="left" w:pos="720"/>
            </w:tabs>
            <w:rPr>
              <w:rFonts w:eastAsiaTheme="minorEastAsia"/>
              <w:noProof/>
              <w:kern w:val="2"/>
              <w:szCs w:val="24"/>
              <w:lang w:val="en-GB" w:eastAsia="en-GB"/>
              <w14:ligatures w14:val="standardContextual"/>
            </w:rPr>
          </w:pPr>
          <w:hyperlink w:anchor="_Toc206521633" w:history="1">
            <w:r w:rsidRPr="00B31BB4">
              <w:rPr>
                <w:rStyle w:val="Hyperlink"/>
                <w:noProof/>
              </w:rPr>
              <w:t>2</w:t>
            </w:r>
            <w:r>
              <w:rPr>
                <w:rFonts w:eastAsiaTheme="minorEastAsia"/>
                <w:noProof/>
                <w:kern w:val="2"/>
                <w:szCs w:val="24"/>
                <w:lang w:val="en-GB" w:eastAsia="en-GB"/>
                <w14:ligatures w14:val="standardContextual"/>
              </w:rPr>
              <w:tab/>
            </w:r>
            <w:r w:rsidRPr="00B31BB4">
              <w:rPr>
                <w:rStyle w:val="Hyperlink"/>
                <w:noProof/>
              </w:rPr>
              <w:t>Analýza konkurence</w:t>
            </w:r>
            <w:r>
              <w:rPr>
                <w:noProof/>
                <w:webHidden/>
              </w:rPr>
              <w:tab/>
            </w:r>
            <w:r>
              <w:rPr>
                <w:noProof/>
                <w:webHidden/>
              </w:rPr>
              <w:fldChar w:fldCharType="begin"/>
            </w:r>
            <w:r>
              <w:rPr>
                <w:noProof/>
                <w:webHidden/>
              </w:rPr>
              <w:instrText xml:space="preserve"> PAGEREF _Toc206521633 \h </w:instrText>
            </w:r>
            <w:r>
              <w:rPr>
                <w:noProof/>
                <w:webHidden/>
              </w:rPr>
            </w:r>
            <w:r>
              <w:rPr>
                <w:noProof/>
                <w:webHidden/>
              </w:rPr>
              <w:fldChar w:fldCharType="separate"/>
            </w:r>
            <w:r>
              <w:rPr>
                <w:noProof/>
                <w:webHidden/>
              </w:rPr>
              <w:t>3</w:t>
            </w:r>
            <w:r>
              <w:rPr>
                <w:noProof/>
                <w:webHidden/>
              </w:rPr>
              <w:fldChar w:fldCharType="end"/>
            </w:r>
          </w:hyperlink>
        </w:p>
        <w:p w14:paraId="098705AE" w14:textId="7B99800E" w:rsidR="00573864" w:rsidRDefault="00573864">
          <w:pPr>
            <w:pStyle w:val="TOC2"/>
            <w:rPr>
              <w:rFonts w:eastAsiaTheme="minorEastAsia"/>
              <w:noProof/>
              <w:kern w:val="2"/>
              <w:szCs w:val="24"/>
              <w:lang w:val="en-GB" w:eastAsia="en-GB"/>
              <w14:ligatures w14:val="standardContextual"/>
            </w:rPr>
          </w:pPr>
          <w:hyperlink w:anchor="_Toc206521634" w:history="1">
            <w:r w:rsidRPr="00B31BB4">
              <w:rPr>
                <w:rStyle w:val="Hyperlink"/>
                <w:noProof/>
              </w:rPr>
              <w:t>2.1</w:t>
            </w:r>
            <w:r>
              <w:rPr>
                <w:rFonts w:eastAsiaTheme="minorEastAsia"/>
                <w:noProof/>
                <w:kern w:val="2"/>
                <w:szCs w:val="24"/>
                <w:lang w:val="en-GB" w:eastAsia="en-GB"/>
                <w14:ligatures w14:val="standardContextual"/>
              </w:rPr>
              <w:tab/>
            </w:r>
            <w:r w:rsidRPr="00B31BB4">
              <w:rPr>
                <w:rStyle w:val="Hyperlink"/>
                <w:noProof/>
              </w:rPr>
              <w:t>MysteryLand</w:t>
            </w:r>
            <w:r>
              <w:rPr>
                <w:noProof/>
                <w:webHidden/>
              </w:rPr>
              <w:tab/>
            </w:r>
            <w:r>
              <w:rPr>
                <w:noProof/>
                <w:webHidden/>
              </w:rPr>
              <w:fldChar w:fldCharType="begin"/>
            </w:r>
            <w:r>
              <w:rPr>
                <w:noProof/>
                <w:webHidden/>
              </w:rPr>
              <w:instrText xml:space="preserve"> PAGEREF _Toc206521634 \h </w:instrText>
            </w:r>
            <w:r>
              <w:rPr>
                <w:noProof/>
                <w:webHidden/>
              </w:rPr>
            </w:r>
            <w:r>
              <w:rPr>
                <w:noProof/>
                <w:webHidden/>
              </w:rPr>
              <w:fldChar w:fldCharType="separate"/>
            </w:r>
            <w:r>
              <w:rPr>
                <w:noProof/>
                <w:webHidden/>
              </w:rPr>
              <w:t>3</w:t>
            </w:r>
            <w:r>
              <w:rPr>
                <w:noProof/>
                <w:webHidden/>
              </w:rPr>
              <w:fldChar w:fldCharType="end"/>
            </w:r>
          </w:hyperlink>
        </w:p>
        <w:p w14:paraId="1BF18BC7" w14:textId="09A35C6A" w:rsidR="00573864" w:rsidRDefault="00573864">
          <w:pPr>
            <w:pStyle w:val="TOC2"/>
            <w:rPr>
              <w:rFonts w:eastAsiaTheme="minorEastAsia"/>
              <w:noProof/>
              <w:kern w:val="2"/>
              <w:szCs w:val="24"/>
              <w:lang w:val="en-GB" w:eastAsia="en-GB"/>
              <w14:ligatures w14:val="standardContextual"/>
            </w:rPr>
          </w:pPr>
          <w:hyperlink w:anchor="_Toc206521635" w:history="1">
            <w:r w:rsidRPr="00B31BB4">
              <w:rPr>
                <w:rStyle w:val="Hyperlink"/>
                <w:noProof/>
                <w:lang w:eastAsia="cs-CZ"/>
              </w:rPr>
              <w:t>2.2</w:t>
            </w:r>
            <w:r>
              <w:rPr>
                <w:rFonts w:eastAsiaTheme="minorEastAsia"/>
                <w:noProof/>
                <w:kern w:val="2"/>
                <w:szCs w:val="24"/>
                <w:lang w:val="en-GB" w:eastAsia="en-GB"/>
                <w14:ligatures w14:val="standardContextual"/>
              </w:rPr>
              <w:tab/>
            </w:r>
            <w:r w:rsidRPr="00B31BB4">
              <w:rPr>
                <w:rStyle w:val="Hyperlink"/>
                <w:noProof/>
                <w:lang w:eastAsia="cs-CZ"/>
              </w:rPr>
              <w:t>Untold</w:t>
            </w:r>
            <w:r>
              <w:rPr>
                <w:noProof/>
                <w:webHidden/>
              </w:rPr>
              <w:tab/>
            </w:r>
            <w:r>
              <w:rPr>
                <w:noProof/>
                <w:webHidden/>
              </w:rPr>
              <w:fldChar w:fldCharType="begin"/>
            </w:r>
            <w:r>
              <w:rPr>
                <w:noProof/>
                <w:webHidden/>
              </w:rPr>
              <w:instrText xml:space="preserve"> PAGEREF _Toc206521635 \h </w:instrText>
            </w:r>
            <w:r>
              <w:rPr>
                <w:noProof/>
                <w:webHidden/>
              </w:rPr>
            </w:r>
            <w:r>
              <w:rPr>
                <w:noProof/>
                <w:webHidden/>
              </w:rPr>
              <w:fldChar w:fldCharType="separate"/>
            </w:r>
            <w:r>
              <w:rPr>
                <w:noProof/>
                <w:webHidden/>
              </w:rPr>
              <w:t>3</w:t>
            </w:r>
            <w:r>
              <w:rPr>
                <w:noProof/>
                <w:webHidden/>
              </w:rPr>
              <w:fldChar w:fldCharType="end"/>
            </w:r>
          </w:hyperlink>
        </w:p>
        <w:p w14:paraId="1C8C012D" w14:textId="015DE3AF" w:rsidR="00573864" w:rsidRDefault="00573864">
          <w:pPr>
            <w:pStyle w:val="TOC1"/>
            <w:tabs>
              <w:tab w:val="left" w:pos="720"/>
            </w:tabs>
            <w:rPr>
              <w:rFonts w:eastAsiaTheme="minorEastAsia"/>
              <w:noProof/>
              <w:kern w:val="2"/>
              <w:szCs w:val="24"/>
              <w:lang w:val="en-GB" w:eastAsia="en-GB"/>
              <w14:ligatures w14:val="standardContextual"/>
            </w:rPr>
          </w:pPr>
          <w:hyperlink w:anchor="_Toc206521636" w:history="1">
            <w:r w:rsidRPr="00B31BB4">
              <w:rPr>
                <w:rStyle w:val="Hyperlink"/>
                <w:noProof/>
              </w:rPr>
              <w:t>3</w:t>
            </w:r>
            <w:r>
              <w:rPr>
                <w:rFonts w:eastAsiaTheme="minorEastAsia"/>
                <w:noProof/>
                <w:kern w:val="2"/>
                <w:szCs w:val="24"/>
                <w:lang w:val="en-GB" w:eastAsia="en-GB"/>
                <w14:ligatures w14:val="standardContextual"/>
              </w:rPr>
              <w:tab/>
            </w:r>
            <w:r w:rsidRPr="00B31BB4">
              <w:rPr>
                <w:rStyle w:val="Hyperlink"/>
                <w:noProof/>
              </w:rPr>
              <w:t>Výběr technologie</w:t>
            </w:r>
            <w:r>
              <w:rPr>
                <w:noProof/>
                <w:webHidden/>
              </w:rPr>
              <w:tab/>
            </w:r>
            <w:r>
              <w:rPr>
                <w:noProof/>
                <w:webHidden/>
              </w:rPr>
              <w:fldChar w:fldCharType="begin"/>
            </w:r>
            <w:r>
              <w:rPr>
                <w:noProof/>
                <w:webHidden/>
              </w:rPr>
              <w:instrText xml:space="preserve"> PAGEREF _Toc206521636 \h </w:instrText>
            </w:r>
            <w:r>
              <w:rPr>
                <w:noProof/>
                <w:webHidden/>
              </w:rPr>
            </w:r>
            <w:r>
              <w:rPr>
                <w:noProof/>
                <w:webHidden/>
              </w:rPr>
              <w:fldChar w:fldCharType="separate"/>
            </w:r>
            <w:r>
              <w:rPr>
                <w:noProof/>
                <w:webHidden/>
              </w:rPr>
              <w:t>4</w:t>
            </w:r>
            <w:r>
              <w:rPr>
                <w:noProof/>
                <w:webHidden/>
              </w:rPr>
              <w:fldChar w:fldCharType="end"/>
            </w:r>
          </w:hyperlink>
        </w:p>
        <w:p w14:paraId="4215D172" w14:textId="7CC0DA25" w:rsidR="00573864" w:rsidRDefault="00573864">
          <w:pPr>
            <w:pStyle w:val="TOC2"/>
            <w:rPr>
              <w:rFonts w:eastAsiaTheme="minorEastAsia"/>
              <w:noProof/>
              <w:kern w:val="2"/>
              <w:szCs w:val="24"/>
              <w:lang w:val="en-GB" w:eastAsia="en-GB"/>
              <w14:ligatures w14:val="standardContextual"/>
            </w:rPr>
          </w:pPr>
          <w:hyperlink w:anchor="_Toc206521637" w:history="1">
            <w:r w:rsidRPr="00B31BB4">
              <w:rPr>
                <w:rStyle w:val="Hyperlink"/>
                <w:rFonts w:eastAsia="Times New Roman"/>
                <w:noProof/>
                <w:lang w:eastAsia="cs-CZ"/>
              </w:rPr>
              <w:t>3.1</w:t>
            </w:r>
            <w:r>
              <w:rPr>
                <w:rFonts w:eastAsiaTheme="minorEastAsia"/>
                <w:noProof/>
                <w:kern w:val="2"/>
                <w:szCs w:val="24"/>
                <w:lang w:val="en-GB" w:eastAsia="en-GB"/>
                <w14:ligatures w14:val="standardContextual"/>
              </w:rPr>
              <w:tab/>
            </w:r>
            <w:r w:rsidRPr="00B31BB4">
              <w:rPr>
                <w:rStyle w:val="Hyperlink"/>
                <w:rFonts w:eastAsia="Times New Roman"/>
                <w:noProof/>
                <w:lang w:eastAsia="cs-CZ"/>
              </w:rPr>
              <w:t>SSG a SSR</w:t>
            </w:r>
            <w:r>
              <w:rPr>
                <w:noProof/>
                <w:webHidden/>
              </w:rPr>
              <w:tab/>
            </w:r>
            <w:r>
              <w:rPr>
                <w:noProof/>
                <w:webHidden/>
              </w:rPr>
              <w:fldChar w:fldCharType="begin"/>
            </w:r>
            <w:r>
              <w:rPr>
                <w:noProof/>
                <w:webHidden/>
              </w:rPr>
              <w:instrText xml:space="preserve"> PAGEREF _Toc206521637 \h </w:instrText>
            </w:r>
            <w:r>
              <w:rPr>
                <w:noProof/>
                <w:webHidden/>
              </w:rPr>
            </w:r>
            <w:r>
              <w:rPr>
                <w:noProof/>
                <w:webHidden/>
              </w:rPr>
              <w:fldChar w:fldCharType="separate"/>
            </w:r>
            <w:r>
              <w:rPr>
                <w:noProof/>
                <w:webHidden/>
              </w:rPr>
              <w:t>4</w:t>
            </w:r>
            <w:r>
              <w:rPr>
                <w:noProof/>
                <w:webHidden/>
              </w:rPr>
              <w:fldChar w:fldCharType="end"/>
            </w:r>
          </w:hyperlink>
        </w:p>
        <w:p w14:paraId="5A10E1CC" w14:textId="2DBFCF1F" w:rsidR="00573864" w:rsidRDefault="00573864">
          <w:pPr>
            <w:pStyle w:val="TOC2"/>
            <w:rPr>
              <w:rFonts w:eastAsiaTheme="minorEastAsia"/>
              <w:noProof/>
              <w:kern w:val="2"/>
              <w:szCs w:val="24"/>
              <w:lang w:val="en-GB" w:eastAsia="en-GB"/>
              <w14:ligatures w14:val="standardContextual"/>
            </w:rPr>
          </w:pPr>
          <w:hyperlink w:anchor="_Toc206521638" w:history="1">
            <w:r w:rsidRPr="00B31BB4">
              <w:rPr>
                <w:rStyle w:val="Hyperlink"/>
                <w:noProof/>
                <w:lang w:eastAsia="cs-CZ"/>
              </w:rPr>
              <w:t>3.2</w:t>
            </w:r>
            <w:r>
              <w:rPr>
                <w:rFonts w:eastAsiaTheme="minorEastAsia"/>
                <w:noProof/>
                <w:kern w:val="2"/>
                <w:szCs w:val="24"/>
                <w:lang w:val="en-GB" w:eastAsia="en-GB"/>
                <w14:ligatures w14:val="standardContextual"/>
              </w:rPr>
              <w:tab/>
            </w:r>
            <w:r w:rsidRPr="00B31BB4">
              <w:rPr>
                <w:rStyle w:val="Hyperlink"/>
                <w:noProof/>
                <w:lang w:eastAsia="cs-CZ"/>
              </w:rPr>
              <w:t>SEO</w:t>
            </w:r>
            <w:r>
              <w:rPr>
                <w:noProof/>
                <w:webHidden/>
              </w:rPr>
              <w:tab/>
            </w:r>
            <w:r>
              <w:rPr>
                <w:noProof/>
                <w:webHidden/>
              </w:rPr>
              <w:fldChar w:fldCharType="begin"/>
            </w:r>
            <w:r>
              <w:rPr>
                <w:noProof/>
                <w:webHidden/>
              </w:rPr>
              <w:instrText xml:space="preserve"> PAGEREF _Toc206521638 \h </w:instrText>
            </w:r>
            <w:r>
              <w:rPr>
                <w:noProof/>
                <w:webHidden/>
              </w:rPr>
            </w:r>
            <w:r>
              <w:rPr>
                <w:noProof/>
                <w:webHidden/>
              </w:rPr>
              <w:fldChar w:fldCharType="separate"/>
            </w:r>
            <w:r>
              <w:rPr>
                <w:noProof/>
                <w:webHidden/>
              </w:rPr>
              <w:t>4</w:t>
            </w:r>
            <w:r>
              <w:rPr>
                <w:noProof/>
                <w:webHidden/>
              </w:rPr>
              <w:fldChar w:fldCharType="end"/>
            </w:r>
          </w:hyperlink>
        </w:p>
        <w:p w14:paraId="54B331B7" w14:textId="7D0F3686" w:rsidR="00573864" w:rsidRDefault="00573864">
          <w:pPr>
            <w:pStyle w:val="TOC3"/>
            <w:rPr>
              <w:rFonts w:eastAsiaTheme="minorEastAsia"/>
              <w:noProof/>
              <w:kern w:val="2"/>
              <w:szCs w:val="24"/>
              <w:lang w:val="en-GB" w:eastAsia="en-GB"/>
              <w14:ligatures w14:val="standardContextual"/>
            </w:rPr>
          </w:pPr>
          <w:hyperlink w:anchor="_Toc206521639" w:history="1">
            <w:r w:rsidRPr="00B31BB4">
              <w:rPr>
                <w:rStyle w:val="Hyperlink"/>
                <w:noProof/>
                <w:lang w:eastAsia="cs-CZ"/>
              </w:rPr>
              <w:t>3.2.1</w:t>
            </w:r>
            <w:r>
              <w:rPr>
                <w:rFonts w:eastAsiaTheme="minorEastAsia"/>
                <w:noProof/>
                <w:kern w:val="2"/>
                <w:szCs w:val="24"/>
                <w:lang w:val="en-GB" w:eastAsia="en-GB"/>
                <w14:ligatures w14:val="standardContextual"/>
              </w:rPr>
              <w:tab/>
            </w:r>
            <w:r w:rsidRPr="00B31BB4">
              <w:rPr>
                <w:rStyle w:val="Hyperlink"/>
                <w:noProof/>
                <w:lang w:eastAsia="cs-CZ"/>
              </w:rPr>
              <w:t>Indexování stránek</w:t>
            </w:r>
            <w:r>
              <w:rPr>
                <w:noProof/>
                <w:webHidden/>
              </w:rPr>
              <w:tab/>
            </w:r>
            <w:r>
              <w:rPr>
                <w:noProof/>
                <w:webHidden/>
              </w:rPr>
              <w:fldChar w:fldCharType="begin"/>
            </w:r>
            <w:r>
              <w:rPr>
                <w:noProof/>
                <w:webHidden/>
              </w:rPr>
              <w:instrText xml:space="preserve"> PAGEREF _Toc206521639 \h </w:instrText>
            </w:r>
            <w:r>
              <w:rPr>
                <w:noProof/>
                <w:webHidden/>
              </w:rPr>
            </w:r>
            <w:r>
              <w:rPr>
                <w:noProof/>
                <w:webHidden/>
              </w:rPr>
              <w:fldChar w:fldCharType="separate"/>
            </w:r>
            <w:r>
              <w:rPr>
                <w:noProof/>
                <w:webHidden/>
              </w:rPr>
              <w:t>5</w:t>
            </w:r>
            <w:r>
              <w:rPr>
                <w:noProof/>
                <w:webHidden/>
              </w:rPr>
              <w:fldChar w:fldCharType="end"/>
            </w:r>
          </w:hyperlink>
        </w:p>
        <w:p w14:paraId="798714D1" w14:textId="1702A25E" w:rsidR="00573864" w:rsidRDefault="00573864">
          <w:pPr>
            <w:pStyle w:val="TOC3"/>
            <w:rPr>
              <w:rFonts w:eastAsiaTheme="minorEastAsia"/>
              <w:noProof/>
              <w:kern w:val="2"/>
              <w:szCs w:val="24"/>
              <w:lang w:val="en-GB" w:eastAsia="en-GB"/>
              <w14:ligatures w14:val="standardContextual"/>
            </w:rPr>
          </w:pPr>
          <w:hyperlink w:anchor="_Toc206521640" w:history="1">
            <w:r w:rsidRPr="00B31BB4">
              <w:rPr>
                <w:rStyle w:val="Hyperlink"/>
                <w:noProof/>
              </w:rPr>
              <w:t>3.2.2</w:t>
            </w:r>
            <w:r>
              <w:rPr>
                <w:rFonts w:eastAsiaTheme="minorEastAsia"/>
                <w:noProof/>
                <w:kern w:val="2"/>
                <w:szCs w:val="24"/>
                <w:lang w:val="en-GB" w:eastAsia="en-GB"/>
                <w14:ligatures w14:val="standardContextual"/>
              </w:rPr>
              <w:tab/>
            </w:r>
            <w:r w:rsidRPr="00B31BB4">
              <w:rPr>
                <w:rStyle w:val="Hyperlink"/>
                <w:noProof/>
              </w:rPr>
              <w:t>Optimalizace s komponentou &lt;Image&gt;</w:t>
            </w:r>
            <w:r>
              <w:rPr>
                <w:noProof/>
                <w:webHidden/>
              </w:rPr>
              <w:tab/>
            </w:r>
            <w:r>
              <w:rPr>
                <w:noProof/>
                <w:webHidden/>
              </w:rPr>
              <w:fldChar w:fldCharType="begin"/>
            </w:r>
            <w:r>
              <w:rPr>
                <w:noProof/>
                <w:webHidden/>
              </w:rPr>
              <w:instrText xml:space="preserve"> PAGEREF _Toc206521640 \h </w:instrText>
            </w:r>
            <w:r>
              <w:rPr>
                <w:noProof/>
                <w:webHidden/>
              </w:rPr>
            </w:r>
            <w:r>
              <w:rPr>
                <w:noProof/>
                <w:webHidden/>
              </w:rPr>
              <w:fldChar w:fldCharType="separate"/>
            </w:r>
            <w:r>
              <w:rPr>
                <w:noProof/>
                <w:webHidden/>
              </w:rPr>
              <w:t>5</w:t>
            </w:r>
            <w:r>
              <w:rPr>
                <w:noProof/>
                <w:webHidden/>
              </w:rPr>
              <w:fldChar w:fldCharType="end"/>
            </w:r>
          </w:hyperlink>
        </w:p>
        <w:p w14:paraId="4E367FE0" w14:textId="5182FEB7" w:rsidR="00573864" w:rsidRDefault="00573864">
          <w:pPr>
            <w:pStyle w:val="TOC1"/>
            <w:tabs>
              <w:tab w:val="left" w:pos="720"/>
            </w:tabs>
            <w:rPr>
              <w:rFonts w:eastAsiaTheme="minorEastAsia"/>
              <w:noProof/>
              <w:kern w:val="2"/>
              <w:szCs w:val="24"/>
              <w:lang w:val="en-GB" w:eastAsia="en-GB"/>
              <w14:ligatures w14:val="standardContextual"/>
            </w:rPr>
          </w:pPr>
          <w:hyperlink w:anchor="_Toc206521641" w:history="1">
            <w:r w:rsidRPr="00B31BB4">
              <w:rPr>
                <w:rStyle w:val="Hyperlink"/>
                <w:noProof/>
              </w:rPr>
              <w:t>4</w:t>
            </w:r>
            <w:r>
              <w:rPr>
                <w:rFonts w:eastAsiaTheme="minorEastAsia"/>
                <w:noProof/>
                <w:kern w:val="2"/>
                <w:szCs w:val="24"/>
                <w:lang w:val="en-GB" w:eastAsia="en-GB"/>
                <w14:ligatures w14:val="standardContextual"/>
              </w:rPr>
              <w:tab/>
            </w:r>
            <w:r w:rsidRPr="00B31BB4">
              <w:rPr>
                <w:rStyle w:val="Hyperlink"/>
                <w:noProof/>
              </w:rPr>
              <w:t>Návrh ve Figmě</w:t>
            </w:r>
            <w:r>
              <w:rPr>
                <w:noProof/>
                <w:webHidden/>
              </w:rPr>
              <w:tab/>
            </w:r>
            <w:r>
              <w:rPr>
                <w:noProof/>
                <w:webHidden/>
              </w:rPr>
              <w:fldChar w:fldCharType="begin"/>
            </w:r>
            <w:r>
              <w:rPr>
                <w:noProof/>
                <w:webHidden/>
              </w:rPr>
              <w:instrText xml:space="preserve"> PAGEREF _Toc206521641 \h </w:instrText>
            </w:r>
            <w:r>
              <w:rPr>
                <w:noProof/>
                <w:webHidden/>
              </w:rPr>
            </w:r>
            <w:r>
              <w:rPr>
                <w:noProof/>
                <w:webHidden/>
              </w:rPr>
              <w:fldChar w:fldCharType="separate"/>
            </w:r>
            <w:r>
              <w:rPr>
                <w:noProof/>
                <w:webHidden/>
              </w:rPr>
              <w:t>6</w:t>
            </w:r>
            <w:r>
              <w:rPr>
                <w:noProof/>
                <w:webHidden/>
              </w:rPr>
              <w:fldChar w:fldCharType="end"/>
            </w:r>
          </w:hyperlink>
        </w:p>
        <w:p w14:paraId="1BD48839" w14:textId="2A97D64C" w:rsidR="00573864" w:rsidRDefault="00573864">
          <w:pPr>
            <w:pStyle w:val="TOC2"/>
            <w:rPr>
              <w:rFonts w:eastAsiaTheme="minorEastAsia"/>
              <w:noProof/>
              <w:kern w:val="2"/>
              <w:szCs w:val="24"/>
              <w:lang w:val="en-GB" w:eastAsia="en-GB"/>
              <w14:ligatures w14:val="standardContextual"/>
            </w:rPr>
          </w:pPr>
          <w:hyperlink w:anchor="_Toc206521642" w:history="1">
            <w:r w:rsidRPr="00B31BB4">
              <w:rPr>
                <w:rStyle w:val="Hyperlink"/>
                <w:noProof/>
              </w:rPr>
              <w:t>4.1</w:t>
            </w:r>
            <w:r>
              <w:rPr>
                <w:rFonts w:eastAsiaTheme="minorEastAsia"/>
                <w:noProof/>
                <w:kern w:val="2"/>
                <w:szCs w:val="24"/>
                <w:lang w:val="en-GB" w:eastAsia="en-GB"/>
                <w14:ligatures w14:val="standardContextual"/>
              </w:rPr>
              <w:tab/>
            </w:r>
            <w:r w:rsidRPr="00B31BB4">
              <w:rPr>
                <w:rStyle w:val="Hyperlink"/>
                <w:noProof/>
              </w:rPr>
              <w:t>Rozvržení struktury úvodní stránky</w:t>
            </w:r>
            <w:r>
              <w:rPr>
                <w:noProof/>
                <w:webHidden/>
              </w:rPr>
              <w:tab/>
            </w:r>
            <w:r>
              <w:rPr>
                <w:noProof/>
                <w:webHidden/>
              </w:rPr>
              <w:fldChar w:fldCharType="begin"/>
            </w:r>
            <w:r>
              <w:rPr>
                <w:noProof/>
                <w:webHidden/>
              </w:rPr>
              <w:instrText xml:space="preserve"> PAGEREF _Toc206521642 \h </w:instrText>
            </w:r>
            <w:r>
              <w:rPr>
                <w:noProof/>
                <w:webHidden/>
              </w:rPr>
            </w:r>
            <w:r>
              <w:rPr>
                <w:noProof/>
                <w:webHidden/>
              </w:rPr>
              <w:fldChar w:fldCharType="separate"/>
            </w:r>
            <w:r>
              <w:rPr>
                <w:noProof/>
                <w:webHidden/>
              </w:rPr>
              <w:t>6</w:t>
            </w:r>
            <w:r>
              <w:rPr>
                <w:noProof/>
                <w:webHidden/>
              </w:rPr>
              <w:fldChar w:fldCharType="end"/>
            </w:r>
          </w:hyperlink>
        </w:p>
        <w:p w14:paraId="437AB000" w14:textId="404EDB07" w:rsidR="00573864" w:rsidRDefault="00573864">
          <w:pPr>
            <w:pStyle w:val="TOC3"/>
            <w:rPr>
              <w:rFonts w:eastAsiaTheme="minorEastAsia"/>
              <w:noProof/>
              <w:kern w:val="2"/>
              <w:szCs w:val="24"/>
              <w:lang w:val="en-GB" w:eastAsia="en-GB"/>
              <w14:ligatures w14:val="standardContextual"/>
            </w:rPr>
          </w:pPr>
          <w:hyperlink w:anchor="_Toc206521643" w:history="1">
            <w:r w:rsidRPr="00B31BB4">
              <w:rPr>
                <w:rStyle w:val="Hyperlink"/>
                <w:noProof/>
              </w:rPr>
              <w:t>4.1.1</w:t>
            </w:r>
            <w:r>
              <w:rPr>
                <w:rFonts w:eastAsiaTheme="minorEastAsia"/>
                <w:noProof/>
                <w:kern w:val="2"/>
                <w:szCs w:val="24"/>
                <w:lang w:val="en-GB" w:eastAsia="en-GB"/>
                <w14:ligatures w14:val="standardContextual"/>
              </w:rPr>
              <w:tab/>
            </w:r>
            <w:r w:rsidRPr="00B31BB4">
              <w:rPr>
                <w:rStyle w:val="Hyperlink"/>
                <w:noProof/>
              </w:rPr>
              <w:t>Header</w:t>
            </w:r>
            <w:r>
              <w:rPr>
                <w:noProof/>
                <w:webHidden/>
              </w:rPr>
              <w:tab/>
            </w:r>
            <w:r>
              <w:rPr>
                <w:noProof/>
                <w:webHidden/>
              </w:rPr>
              <w:fldChar w:fldCharType="begin"/>
            </w:r>
            <w:r>
              <w:rPr>
                <w:noProof/>
                <w:webHidden/>
              </w:rPr>
              <w:instrText xml:space="preserve"> PAGEREF _Toc206521643 \h </w:instrText>
            </w:r>
            <w:r>
              <w:rPr>
                <w:noProof/>
                <w:webHidden/>
              </w:rPr>
            </w:r>
            <w:r>
              <w:rPr>
                <w:noProof/>
                <w:webHidden/>
              </w:rPr>
              <w:fldChar w:fldCharType="separate"/>
            </w:r>
            <w:r>
              <w:rPr>
                <w:noProof/>
                <w:webHidden/>
              </w:rPr>
              <w:t>6</w:t>
            </w:r>
            <w:r>
              <w:rPr>
                <w:noProof/>
                <w:webHidden/>
              </w:rPr>
              <w:fldChar w:fldCharType="end"/>
            </w:r>
          </w:hyperlink>
        </w:p>
        <w:p w14:paraId="54BEB9CE" w14:textId="18C86F14" w:rsidR="00573864" w:rsidRDefault="00573864">
          <w:pPr>
            <w:pStyle w:val="TOC3"/>
            <w:rPr>
              <w:rFonts w:eastAsiaTheme="minorEastAsia"/>
              <w:noProof/>
              <w:kern w:val="2"/>
              <w:szCs w:val="24"/>
              <w:lang w:val="en-GB" w:eastAsia="en-GB"/>
              <w14:ligatures w14:val="standardContextual"/>
            </w:rPr>
          </w:pPr>
          <w:hyperlink w:anchor="_Toc206521644" w:history="1">
            <w:r w:rsidRPr="00B31BB4">
              <w:rPr>
                <w:rStyle w:val="Hyperlink"/>
                <w:noProof/>
              </w:rPr>
              <w:t>4.1.2</w:t>
            </w:r>
            <w:r>
              <w:rPr>
                <w:rFonts w:eastAsiaTheme="minorEastAsia"/>
                <w:noProof/>
                <w:kern w:val="2"/>
                <w:szCs w:val="24"/>
                <w:lang w:val="en-GB" w:eastAsia="en-GB"/>
                <w14:ligatures w14:val="standardContextual"/>
              </w:rPr>
              <w:tab/>
            </w:r>
            <w:r w:rsidRPr="00B31BB4">
              <w:rPr>
                <w:rStyle w:val="Hyperlink"/>
                <w:noProof/>
              </w:rPr>
              <w:t>Hero</w:t>
            </w:r>
            <w:r>
              <w:rPr>
                <w:noProof/>
                <w:webHidden/>
              </w:rPr>
              <w:tab/>
            </w:r>
            <w:r>
              <w:rPr>
                <w:noProof/>
                <w:webHidden/>
              </w:rPr>
              <w:fldChar w:fldCharType="begin"/>
            </w:r>
            <w:r>
              <w:rPr>
                <w:noProof/>
                <w:webHidden/>
              </w:rPr>
              <w:instrText xml:space="preserve"> PAGEREF _Toc206521644 \h </w:instrText>
            </w:r>
            <w:r>
              <w:rPr>
                <w:noProof/>
                <w:webHidden/>
              </w:rPr>
            </w:r>
            <w:r>
              <w:rPr>
                <w:noProof/>
                <w:webHidden/>
              </w:rPr>
              <w:fldChar w:fldCharType="separate"/>
            </w:r>
            <w:r>
              <w:rPr>
                <w:noProof/>
                <w:webHidden/>
              </w:rPr>
              <w:t>7</w:t>
            </w:r>
            <w:r>
              <w:rPr>
                <w:noProof/>
                <w:webHidden/>
              </w:rPr>
              <w:fldChar w:fldCharType="end"/>
            </w:r>
          </w:hyperlink>
        </w:p>
        <w:p w14:paraId="33EAEA74" w14:textId="08301272" w:rsidR="00573864" w:rsidRDefault="00573864">
          <w:pPr>
            <w:pStyle w:val="TOC3"/>
            <w:rPr>
              <w:rFonts w:eastAsiaTheme="minorEastAsia"/>
              <w:noProof/>
              <w:kern w:val="2"/>
              <w:szCs w:val="24"/>
              <w:lang w:val="en-GB" w:eastAsia="en-GB"/>
              <w14:ligatures w14:val="standardContextual"/>
            </w:rPr>
          </w:pPr>
          <w:hyperlink w:anchor="_Toc206521645" w:history="1">
            <w:r w:rsidRPr="00B31BB4">
              <w:rPr>
                <w:rStyle w:val="Hyperlink"/>
                <w:noProof/>
              </w:rPr>
              <w:t>4.1.3</w:t>
            </w:r>
            <w:r>
              <w:rPr>
                <w:rFonts w:eastAsiaTheme="minorEastAsia"/>
                <w:noProof/>
                <w:kern w:val="2"/>
                <w:szCs w:val="24"/>
                <w:lang w:val="en-GB" w:eastAsia="en-GB"/>
                <w14:ligatures w14:val="standardContextual"/>
              </w:rPr>
              <w:tab/>
            </w:r>
            <w:r w:rsidRPr="00B31BB4">
              <w:rPr>
                <w:rStyle w:val="Hyperlink"/>
                <w:noProof/>
              </w:rPr>
              <w:t>EventSlider</w:t>
            </w:r>
            <w:r>
              <w:rPr>
                <w:noProof/>
                <w:webHidden/>
              </w:rPr>
              <w:tab/>
            </w:r>
            <w:r>
              <w:rPr>
                <w:noProof/>
                <w:webHidden/>
              </w:rPr>
              <w:fldChar w:fldCharType="begin"/>
            </w:r>
            <w:r>
              <w:rPr>
                <w:noProof/>
                <w:webHidden/>
              </w:rPr>
              <w:instrText xml:space="preserve"> PAGEREF _Toc206521645 \h </w:instrText>
            </w:r>
            <w:r>
              <w:rPr>
                <w:noProof/>
                <w:webHidden/>
              </w:rPr>
            </w:r>
            <w:r>
              <w:rPr>
                <w:noProof/>
                <w:webHidden/>
              </w:rPr>
              <w:fldChar w:fldCharType="separate"/>
            </w:r>
            <w:r>
              <w:rPr>
                <w:noProof/>
                <w:webHidden/>
              </w:rPr>
              <w:t>7</w:t>
            </w:r>
            <w:r>
              <w:rPr>
                <w:noProof/>
                <w:webHidden/>
              </w:rPr>
              <w:fldChar w:fldCharType="end"/>
            </w:r>
          </w:hyperlink>
        </w:p>
        <w:p w14:paraId="56313D14" w14:textId="381DB8FF" w:rsidR="00573864" w:rsidRDefault="00573864">
          <w:pPr>
            <w:pStyle w:val="TOC3"/>
            <w:rPr>
              <w:rFonts w:eastAsiaTheme="minorEastAsia"/>
              <w:noProof/>
              <w:kern w:val="2"/>
              <w:szCs w:val="24"/>
              <w:lang w:val="en-GB" w:eastAsia="en-GB"/>
              <w14:ligatures w14:val="standardContextual"/>
            </w:rPr>
          </w:pPr>
          <w:hyperlink w:anchor="_Toc206521646" w:history="1">
            <w:r w:rsidRPr="00B31BB4">
              <w:rPr>
                <w:rStyle w:val="Hyperlink"/>
                <w:noProof/>
                <w:lang w:eastAsia="cs-CZ"/>
              </w:rPr>
              <w:t>4.1.4</w:t>
            </w:r>
            <w:r>
              <w:rPr>
                <w:rFonts w:eastAsiaTheme="minorEastAsia"/>
                <w:noProof/>
                <w:kern w:val="2"/>
                <w:szCs w:val="24"/>
                <w:lang w:val="en-GB" w:eastAsia="en-GB"/>
                <w14:ligatures w14:val="standardContextual"/>
              </w:rPr>
              <w:tab/>
            </w:r>
            <w:r w:rsidRPr="00B31BB4">
              <w:rPr>
                <w:rStyle w:val="Hyperlink"/>
                <w:noProof/>
                <w:lang w:eastAsia="cs-CZ"/>
              </w:rPr>
              <w:t>DjSection</w:t>
            </w:r>
            <w:r>
              <w:rPr>
                <w:noProof/>
                <w:webHidden/>
              </w:rPr>
              <w:tab/>
            </w:r>
            <w:r>
              <w:rPr>
                <w:noProof/>
                <w:webHidden/>
              </w:rPr>
              <w:fldChar w:fldCharType="begin"/>
            </w:r>
            <w:r>
              <w:rPr>
                <w:noProof/>
                <w:webHidden/>
              </w:rPr>
              <w:instrText xml:space="preserve"> PAGEREF _Toc206521646 \h </w:instrText>
            </w:r>
            <w:r>
              <w:rPr>
                <w:noProof/>
                <w:webHidden/>
              </w:rPr>
            </w:r>
            <w:r>
              <w:rPr>
                <w:noProof/>
                <w:webHidden/>
              </w:rPr>
              <w:fldChar w:fldCharType="separate"/>
            </w:r>
            <w:r>
              <w:rPr>
                <w:noProof/>
                <w:webHidden/>
              </w:rPr>
              <w:t>8</w:t>
            </w:r>
            <w:r>
              <w:rPr>
                <w:noProof/>
                <w:webHidden/>
              </w:rPr>
              <w:fldChar w:fldCharType="end"/>
            </w:r>
          </w:hyperlink>
        </w:p>
        <w:p w14:paraId="3A011968" w14:textId="557C2D0F" w:rsidR="00573864" w:rsidRDefault="00573864">
          <w:pPr>
            <w:pStyle w:val="TOC3"/>
            <w:rPr>
              <w:rFonts w:eastAsiaTheme="minorEastAsia"/>
              <w:noProof/>
              <w:kern w:val="2"/>
              <w:szCs w:val="24"/>
              <w:lang w:val="en-GB" w:eastAsia="en-GB"/>
              <w14:ligatures w14:val="standardContextual"/>
            </w:rPr>
          </w:pPr>
          <w:hyperlink w:anchor="_Toc206521647" w:history="1">
            <w:r w:rsidRPr="00B31BB4">
              <w:rPr>
                <w:rStyle w:val="Hyperlink"/>
                <w:noProof/>
                <w:lang w:eastAsia="cs-CZ"/>
              </w:rPr>
              <w:t>4.1.5</w:t>
            </w:r>
            <w:r>
              <w:rPr>
                <w:rFonts w:eastAsiaTheme="minorEastAsia"/>
                <w:noProof/>
                <w:kern w:val="2"/>
                <w:szCs w:val="24"/>
                <w:lang w:val="en-GB" w:eastAsia="en-GB"/>
                <w14:ligatures w14:val="standardContextual"/>
              </w:rPr>
              <w:tab/>
            </w:r>
            <w:r w:rsidRPr="00B31BB4">
              <w:rPr>
                <w:rStyle w:val="Hyperlink"/>
                <w:noProof/>
                <w:lang w:eastAsia="cs-CZ"/>
              </w:rPr>
              <w:t>FeaturedEvent</w:t>
            </w:r>
            <w:r>
              <w:rPr>
                <w:noProof/>
                <w:webHidden/>
              </w:rPr>
              <w:tab/>
            </w:r>
            <w:r>
              <w:rPr>
                <w:noProof/>
                <w:webHidden/>
              </w:rPr>
              <w:fldChar w:fldCharType="begin"/>
            </w:r>
            <w:r>
              <w:rPr>
                <w:noProof/>
                <w:webHidden/>
              </w:rPr>
              <w:instrText xml:space="preserve"> PAGEREF _Toc206521647 \h </w:instrText>
            </w:r>
            <w:r>
              <w:rPr>
                <w:noProof/>
                <w:webHidden/>
              </w:rPr>
            </w:r>
            <w:r>
              <w:rPr>
                <w:noProof/>
                <w:webHidden/>
              </w:rPr>
              <w:fldChar w:fldCharType="separate"/>
            </w:r>
            <w:r>
              <w:rPr>
                <w:noProof/>
                <w:webHidden/>
              </w:rPr>
              <w:t>8</w:t>
            </w:r>
            <w:r>
              <w:rPr>
                <w:noProof/>
                <w:webHidden/>
              </w:rPr>
              <w:fldChar w:fldCharType="end"/>
            </w:r>
          </w:hyperlink>
        </w:p>
        <w:p w14:paraId="57388F42" w14:textId="0AA0C277" w:rsidR="00573864" w:rsidRDefault="00573864">
          <w:pPr>
            <w:pStyle w:val="TOC3"/>
            <w:rPr>
              <w:rFonts w:eastAsiaTheme="minorEastAsia"/>
              <w:noProof/>
              <w:kern w:val="2"/>
              <w:szCs w:val="24"/>
              <w:lang w:val="en-GB" w:eastAsia="en-GB"/>
              <w14:ligatures w14:val="standardContextual"/>
            </w:rPr>
          </w:pPr>
          <w:hyperlink w:anchor="_Toc206521648" w:history="1">
            <w:r w:rsidRPr="00B31BB4">
              <w:rPr>
                <w:rStyle w:val="Hyperlink"/>
                <w:noProof/>
                <w:lang w:eastAsia="cs-CZ"/>
              </w:rPr>
              <w:t>4.1.6</w:t>
            </w:r>
            <w:r>
              <w:rPr>
                <w:rFonts w:eastAsiaTheme="minorEastAsia"/>
                <w:noProof/>
                <w:kern w:val="2"/>
                <w:szCs w:val="24"/>
                <w:lang w:val="en-GB" w:eastAsia="en-GB"/>
                <w14:ligatures w14:val="standardContextual"/>
              </w:rPr>
              <w:tab/>
            </w:r>
            <w:r w:rsidRPr="00B31BB4">
              <w:rPr>
                <w:rStyle w:val="Hyperlink"/>
                <w:noProof/>
                <w:lang w:eastAsia="cs-CZ"/>
              </w:rPr>
              <w:t>NewsSection</w:t>
            </w:r>
            <w:r>
              <w:rPr>
                <w:noProof/>
                <w:webHidden/>
              </w:rPr>
              <w:tab/>
            </w:r>
            <w:r>
              <w:rPr>
                <w:noProof/>
                <w:webHidden/>
              </w:rPr>
              <w:fldChar w:fldCharType="begin"/>
            </w:r>
            <w:r>
              <w:rPr>
                <w:noProof/>
                <w:webHidden/>
              </w:rPr>
              <w:instrText xml:space="preserve"> PAGEREF _Toc206521648 \h </w:instrText>
            </w:r>
            <w:r>
              <w:rPr>
                <w:noProof/>
                <w:webHidden/>
              </w:rPr>
            </w:r>
            <w:r>
              <w:rPr>
                <w:noProof/>
                <w:webHidden/>
              </w:rPr>
              <w:fldChar w:fldCharType="separate"/>
            </w:r>
            <w:r>
              <w:rPr>
                <w:noProof/>
                <w:webHidden/>
              </w:rPr>
              <w:t>9</w:t>
            </w:r>
            <w:r>
              <w:rPr>
                <w:noProof/>
                <w:webHidden/>
              </w:rPr>
              <w:fldChar w:fldCharType="end"/>
            </w:r>
          </w:hyperlink>
        </w:p>
        <w:p w14:paraId="2FDCC712" w14:textId="4409BE1B" w:rsidR="00573864" w:rsidRDefault="00573864">
          <w:pPr>
            <w:pStyle w:val="TOC3"/>
            <w:rPr>
              <w:rFonts w:eastAsiaTheme="minorEastAsia"/>
              <w:noProof/>
              <w:kern w:val="2"/>
              <w:szCs w:val="24"/>
              <w:lang w:val="en-GB" w:eastAsia="en-GB"/>
              <w14:ligatures w14:val="standardContextual"/>
            </w:rPr>
          </w:pPr>
          <w:hyperlink w:anchor="_Toc206521649" w:history="1">
            <w:r w:rsidRPr="00B31BB4">
              <w:rPr>
                <w:rStyle w:val="Hyperlink"/>
                <w:noProof/>
                <w:lang w:eastAsia="cs-CZ"/>
              </w:rPr>
              <w:t>4.1.7</w:t>
            </w:r>
            <w:r>
              <w:rPr>
                <w:rFonts w:eastAsiaTheme="minorEastAsia"/>
                <w:noProof/>
                <w:kern w:val="2"/>
                <w:szCs w:val="24"/>
                <w:lang w:val="en-GB" w:eastAsia="en-GB"/>
                <w14:ligatures w14:val="standardContextual"/>
              </w:rPr>
              <w:tab/>
            </w:r>
            <w:r w:rsidRPr="00B31BB4">
              <w:rPr>
                <w:rStyle w:val="Hyperlink"/>
                <w:noProof/>
                <w:lang w:eastAsia="cs-CZ"/>
              </w:rPr>
              <w:t>Newsletter</w:t>
            </w:r>
            <w:r>
              <w:rPr>
                <w:noProof/>
                <w:webHidden/>
              </w:rPr>
              <w:tab/>
            </w:r>
            <w:r>
              <w:rPr>
                <w:noProof/>
                <w:webHidden/>
              </w:rPr>
              <w:fldChar w:fldCharType="begin"/>
            </w:r>
            <w:r>
              <w:rPr>
                <w:noProof/>
                <w:webHidden/>
              </w:rPr>
              <w:instrText xml:space="preserve"> PAGEREF _Toc206521649 \h </w:instrText>
            </w:r>
            <w:r>
              <w:rPr>
                <w:noProof/>
                <w:webHidden/>
              </w:rPr>
            </w:r>
            <w:r>
              <w:rPr>
                <w:noProof/>
                <w:webHidden/>
              </w:rPr>
              <w:fldChar w:fldCharType="separate"/>
            </w:r>
            <w:r>
              <w:rPr>
                <w:noProof/>
                <w:webHidden/>
              </w:rPr>
              <w:t>9</w:t>
            </w:r>
            <w:r>
              <w:rPr>
                <w:noProof/>
                <w:webHidden/>
              </w:rPr>
              <w:fldChar w:fldCharType="end"/>
            </w:r>
          </w:hyperlink>
        </w:p>
        <w:p w14:paraId="43CDCD30" w14:textId="50C2F605" w:rsidR="00573864" w:rsidRDefault="00573864">
          <w:pPr>
            <w:pStyle w:val="TOC3"/>
            <w:rPr>
              <w:rFonts w:eastAsiaTheme="minorEastAsia"/>
              <w:noProof/>
              <w:kern w:val="2"/>
              <w:szCs w:val="24"/>
              <w:lang w:val="en-GB" w:eastAsia="en-GB"/>
              <w14:ligatures w14:val="standardContextual"/>
            </w:rPr>
          </w:pPr>
          <w:hyperlink w:anchor="_Toc206521650" w:history="1">
            <w:r w:rsidRPr="00B31BB4">
              <w:rPr>
                <w:rStyle w:val="Hyperlink"/>
                <w:noProof/>
                <w:lang w:eastAsia="cs-CZ"/>
              </w:rPr>
              <w:t>4.1.8</w:t>
            </w:r>
            <w:r>
              <w:rPr>
                <w:rFonts w:eastAsiaTheme="minorEastAsia"/>
                <w:noProof/>
                <w:kern w:val="2"/>
                <w:szCs w:val="24"/>
                <w:lang w:val="en-GB" w:eastAsia="en-GB"/>
                <w14:ligatures w14:val="standardContextual"/>
              </w:rPr>
              <w:tab/>
            </w:r>
            <w:r w:rsidRPr="00B31BB4">
              <w:rPr>
                <w:rStyle w:val="Hyperlink"/>
                <w:noProof/>
                <w:lang w:eastAsia="cs-CZ"/>
              </w:rPr>
              <w:t>AdSection</w:t>
            </w:r>
            <w:r>
              <w:rPr>
                <w:noProof/>
                <w:webHidden/>
              </w:rPr>
              <w:tab/>
            </w:r>
            <w:r>
              <w:rPr>
                <w:noProof/>
                <w:webHidden/>
              </w:rPr>
              <w:fldChar w:fldCharType="begin"/>
            </w:r>
            <w:r>
              <w:rPr>
                <w:noProof/>
                <w:webHidden/>
              </w:rPr>
              <w:instrText xml:space="preserve"> PAGEREF _Toc206521650 \h </w:instrText>
            </w:r>
            <w:r>
              <w:rPr>
                <w:noProof/>
                <w:webHidden/>
              </w:rPr>
            </w:r>
            <w:r>
              <w:rPr>
                <w:noProof/>
                <w:webHidden/>
              </w:rPr>
              <w:fldChar w:fldCharType="separate"/>
            </w:r>
            <w:r>
              <w:rPr>
                <w:noProof/>
                <w:webHidden/>
              </w:rPr>
              <w:t>10</w:t>
            </w:r>
            <w:r>
              <w:rPr>
                <w:noProof/>
                <w:webHidden/>
              </w:rPr>
              <w:fldChar w:fldCharType="end"/>
            </w:r>
          </w:hyperlink>
        </w:p>
        <w:p w14:paraId="49458780" w14:textId="57834DEF" w:rsidR="00573864" w:rsidRDefault="00573864">
          <w:pPr>
            <w:pStyle w:val="TOC3"/>
            <w:rPr>
              <w:rFonts w:eastAsiaTheme="minorEastAsia"/>
              <w:noProof/>
              <w:kern w:val="2"/>
              <w:szCs w:val="24"/>
              <w:lang w:val="en-GB" w:eastAsia="en-GB"/>
              <w14:ligatures w14:val="standardContextual"/>
            </w:rPr>
          </w:pPr>
          <w:hyperlink w:anchor="_Toc206521651" w:history="1">
            <w:r w:rsidRPr="00B31BB4">
              <w:rPr>
                <w:rStyle w:val="Hyperlink"/>
                <w:noProof/>
                <w:lang w:eastAsia="cs-CZ"/>
              </w:rPr>
              <w:t>4.1.9</w:t>
            </w:r>
            <w:r>
              <w:rPr>
                <w:rFonts w:eastAsiaTheme="minorEastAsia"/>
                <w:noProof/>
                <w:kern w:val="2"/>
                <w:szCs w:val="24"/>
                <w:lang w:val="en-GB" w:eastAsia="en-GB"/>
                <w14:ligatures w14:val="standardContextual"/>
              </w:rPr>
              <w:tab/>
            </w:r>
            <w:r w:rsidRPr="00B31BB4">
              <w:rPr>
                <w:rStyle w:val="Hyperlink"/>
                <w:noProof/>
                <w:lang w:eastAsia="cs-CZ"/>
              </w:rPr>
              <w:t>Footer</w:t>
            </w:r>
            <w:r>
              <w:rPr>
                <w:noProof/>
                <w:webHidden/>
              </w:rPr>
              <w:tab/>
            </w:r>
            <w:r>
              <w:rPr>
                <w:noProof/>
                <w:webHidden/>
              </w:rPr>
              <w:fldChar w:fldCharType="begin"/>
            </w:r>
            <w:r>
              <w:rPr>
                <w:noProof/>
                <w:webHidden/>
              </w:rPr>
              <w:instrText xml:space="preserve"> PAGEREF _Toc206521651 \h </w:instrText>
            </w:r>
            <w:r>
              <w:rPr>
                <w:noProof/>
                <w:webHidden/>
              </w:rPr>
            </w:r>
            <w:r>
              <w:rPr>
                <w:noProof/>
                <w:webHidden/>
              </w:rPr>
              <w:fldChar w:fldCharType="separate"/>
            </w:r>
            <w:r>
              <w:rPr>
                <w:noProof/>
                <w:webHidden/>
              </w:rPr>
              <w:t>10</w:t>
            </w:r>
            <w:r>
              <w:rPr>
                <w:noProof/>
                <w:webHidden/>
              </w:rPr>
              <w:fldChar w:fldCharType="end"/>
            </w:r>
          </w:hyperlink>
        </w:p>
        <w:p w14:paraId="0B6C03E8" w14:textId="4F39D455" w:rsidR="00573864" w:rsidRDefault="00573864">
          <w:pPr>
            <w:pStyle w:val="TOC1"/>
            <w:tabs>
              <w:tab w:val="left" w:pos="720"/>
            </w:tabs>
            <w:rPr>
              <w:rFonts w:eastAsiaTheme="minorEastAsia"/>
              <w:noProof/>
              <w:kern w:val="2"/>
              <w:szCs w:val="24"/>
              <w:lang w:val="en-GB" w:eastAsia="en-GB"/>
              <w14:ligatures w14:val="standardContextual"/>
            </w:rPr>
          </w:pPr>
          <w:hyperlink w:anchor="_Toc206521652" w:history="1">
            <w:r w:rsidRPr="00B31BB4">
              <w:rPr>
                <w:rStyle w:val="Hyperlink"/>
                <w:noProof/>
              </w:rPr>
              <w:t>5</w:t>
            </w:r>
            <w:r>
              <w:rPr>
                <w:rFonts w:eastAsiaTheme="minorEastAsia"/>
                <w:noProof/>
                <w:kern w:val="2"/>
                <w:szCs w:val="24"/>
                <w:lang w:val="en-GB" w:eastAsia="en-GB"/>
                <w14:ligatures w14:val="standardContextual"/>
              </w:rPr>
              <w:tab/>
            </w:r>
            <w:r w:rsidRPr="00B31BB4">
              <w:rPr>
                <w:rStyle w:val="Hyperlink"/>
                <w:noProof/>
              </w:rPr>
              <w:t>NextJS implementace</w:t>
            </w:r>
            <w:r>
              <w:rPr>
                <w:noProof/>
                <w:webHidden/>
              </w:rPr>
              <w:tab/>
            </w:r>
            <w:r>
              <w:rPr>
                <w:noProof/>
                <w:webHidden/>
              </w:rPr>
              <w:fldChar w:fldCharType="begin"/>
            </w:r>
            <w:r>
              <w:rPr>
                <w:noProof/>
                <w:webHidden/>
              </w:rPr>
              <w:instrText xml:space="preserve"> PAGEREF _Toc206521652 \h </w:instrText>
            </w:r>
            <w:r>
              <w:rPr>
                <w:noProof/>
                <w:webHidden/>
              </w:rPr>
            </w:r>
            <w:r>
              <w:rPr>
                <w:noProof/>
                <w:webHidden/>
              </w:rPr>
              <w:fldChar w:fldCharType="separate"/>
            </w:r>
            <w:r>
              <w:rPr>
                <w:noProof/>
                <w:webHidden/>
              </w:rPr>
              <w:t>11</w:t>
            </w:r>
            <w:r>
              <w:rPr>
                <w:noProof/>
                <w:webHidden/>
              </w:rPr>
              <w:fldChar w:fldCharType="end"/>
            </w:r>
          </w:hyperlink>
        </w:p>
        <w:p w14:paraId="49DE9CEB" w14:textId="533E6405" w:rsidR="00573864" w:rsidRDefault="00573864">
          <w:pPr>
            <w:pStyle w:val="TOC2"/>
            <w:rPr>
              <w:rFonts w:eastAsiaTheme="minorEastAsia"/>
              <w:noProof/>
              <w:kern w:val="2"/>
              <w:szCs w:val="24"/>
              <w:lang w:val="en-GB" w:eastAsia="en-GB"/>
              <w14:ligatures w14:val="standardContextual"/>
            </w:rPr>
          </w:pPr>
          <w:hyperlink w:anchor="_Toc206521653" w:history="1">
            <w:r w:rsidRPr="00B31BB4">
              <w:rPr>
                <w:rStyle w:val="Hyperlink"/>
                <w:noProof/>
              </w:rPr>
              <w:t>5.1</w:t>
            </w:r>
            <w:r>
              <w:rPr>
                <w:rFonts w:eastAsiaTheme="minorEastAsia"/>
                <w:noProof/>
                <w:kern w:val="2"/>
                <w:szCs w:val="24"/>
                <w:lang w:val="en-GB" w:eastAsia="en-GB"/>
                <w14:ligatures w14:val="standardContextual"/>
              </w:rPr>
              <w:tab/>
            </w:r>
            <w:r w:rsidRPr="00B31BB4">
              <w:rPr>
                <w:rStyle w:val="Hyperlink"/>
                <w:noProof/>
              </w:rPr>
              <w:t>Struktura projektu</w:t>
            </w:r>
            <w:r>
              <w:rPr>
                <w:noProof/>
                <w:webHidden/>
              </w:rPr>
              <w:tab/>
            </w:r>
            <w:r>
              <w:rPr>
                <w:noProof/>
                <w:webHidden/>
              </w:rPr>
              <w:fldChar w:fldCharType="begin"/>
            </w:r>
            <w:r>
              <w:rPr>
                <w:noProof/>
                <w:webHidden/>
              </w:rPr>
              <w:instrText xml:space="preserve"> PAGEREF _Toc206521653 \h </w:instrText>
            </w:r>
            <w:r>
              <w:rPr>
                <w:noProof/>
                <w:webHidden/>
              </w:rPr>
            </w:r>
            <w:r>
              <w:rPr>
                <w:noProof/>
                <w:webHidden/>
              </w:rPr>
              <w:fldChar w:fldCharType="separate"/>
            </w:r>
            <w:r>
              <w:rPr>
                <w:noProof/>
                <w:webHidden/>
              </w:rPr>
              <w:t>11</w:t>
            </w:r>
            <w:r>
              <w:rPr>
                <w:noProof/>
                <w:webHidden/>
              </w:rPr>
              <w:fldChar w:fldCharType="end"/>
            </w:r>
          </w:hyperlink>
        </w:p>
        <w:p w14:paraId="7C36C1B4" w14:textId="7F3AAE0E" w:rsidR="00573864" w:rsidRDefault="00573864">
          <w:pPr>
            <w:pStyle w:val="TOC2"/>
            <w:rPr>
              <w:rFonts w:eastAsiaTheme="minorEastAsia"/>
              <w:noProof/>
              <w:kern w:val="2"/>
              <w:szCs w:val="24"/>
              <w:lang w:val="en-GB" w:eastAsia="en-GB"/>
              <w14:ligatures w14:val="standardContextual"/>
            </w:rPr>
          </w:pPr>
          <w:hyperlink w:anchor="_Toc206521654" w:history="1">
            <w:r w:rsidRPr="00B31BB4">
              <w:rPr>
                <w:rStyle w:val="Hyperlink"/>
                <w:noProof/>
              </w:rPr>
              <w:t>5.2</w:t>
            </w:r>
            <w:r>
              <w:rPr>
                <w:rFonts w:eastAsiaTheme="minorEastAsia"/>
                <w:noProof/>
                <w:kern w:val="2"/>
                <w:szCs w:val="24"/>
                <w:lang w:val="en-GB" w:eastAsia="en-GB"/>
                <w14:ligatures w14:val="standardContextual"/>
              </w:rPr>
              <w:tab/>
            </w:r>
            <w:r w:rsidRPr="00B31BB4">
              <w:rPr>
                <w:rStyle w:val="Hyperlink"/>
                <w:noProof/>
              </w:rPr>
              <w:t>App routing</w:t>
            </w:r>
            <w:r>
              <w:rPr>
                <w:noProof/>
                <w:webHidden/>
              </w:rPr>
              <w:tab/>
            </w:r>
            <w:r>
              <w:rPr>
                <w:noProof/>
                <w:webHidden/>
              </w:rPr>
              <w:fldChar w:fldCharType="begin"/>
            </w:r>
            <w:r>
              <w:rPr>
                <w:noProof/>
                <w:webHidden/>
              </w:rPr>
              <w:instrText xml:space="preserve"> PAGEREF _Toc206521654 \h </w:instrText>
            </w:r>
            <w:r>
              <w:rPr>
                <w:noProof/>
                <w:webHidden/>
              </w:rPr>
            </w:r>
            <w:r>
              <w:rPr>
                <w:noProof/>
                <w:webHidden/>
              </w:rPr>
              <w:fldChar w:fldCharType="separate"/>
            </w:r>
            <w:r>
              <w:rPr>
                <w:noProof/>
                <w:webHidden/>
              </w:rPr>
              <w:t>11</w:t>
            </w:r>
            <w:r>
              <w:rPr>
                <w:noProof/>
                <w:webHidden/>
              </w:rPr>
              <w:fldChar w:fldCharType="end"/>
            </w:r>
          </w:hyperlink>
        </w:p>
        <w:p w14:paraId="5BB20A87" w14:textId="391D013F" w:rsidR="00573864" w:rsidRDefault="00573864">
          <w:pPr>
            <w:pStyle w:val="TOC2"/>
            <w:rPr>
              <w:rFonts w:eastAsiaTheme="minorEastAsia"/>
              <w:noProof/>
              <w:kern w:val="2"/>
              <w:szCs w:val="24"/>
              <w:lang w:val="en-GB" w:eastAsia="en-GB"/>
              <w14:ligatures w14:val="standardContextual"/>
            </w:rPr>
          </w:pPr>
          <w:hyperlink w:anchor="_Toc206521655" w:history="1">
            <w:r w:rsidRPr="00B31BB4">
              <w:rPr>
                <w:rStyle w:val="Hyperlink"/>
                <w:noProof/>
              </w:rPr>
              <w:t>5.3</w:t>
            </w:r>
            <w:r>
              <w:rPr>
                <w:rFonts w:eastAsiaTheme="minorEastAsia"/>
                <w:noProof/>
                <w:kern w:val="2"/>
                <w:szCs w:val="24"/>
                <w:lang w:val="en-GB" w:eastAsia="en-GB"/>
                <w14:ligatures w14:val="standardContextual"/>
              </w:rPr>
              <w:tab/>
            </w:r>
            <w:r w:rsidRPr="00B31BB4">
              <w:rPr>
                <w:rStyle w:val="Hyperlink"/>
                <w:noProof/>
              </w:rPr>
              <w:t>CSS modules</w:t>
            </w:r>
            <w:r>
              <w:rPr>
                <w:noProof/>
                <w:webHidden/>
              </w:rPr>
              <w:tab/>
            </w:r>
            <w:r>
              <w:rPr>
                <w:noProof/>
                <w:webHidden/>
              </w:rPr>
              <w:fldChar w:fldCharType="begin"/>
            </w:r>
            <w:r>
              <w:rPr>
                <w:noProof/>
                <w:webHidden/>
              </w:rPr>
              <w:instrText xml:space="preserve"> PAGEREF _Toc206521655 \h </w:instrText>
            </w:r>
            <w:r>
              <w:rPr>
                <w:noProof/>
                <w:webHidden/>
              </w:rPr>
            </w:r>
            <w:r>
              <w:rPr>
                <w:noProof/>
                <w:webHidden/>
              </w:rPr>
              <w:fldChar w:fldCharType="separate"/>
            </w:r>
            <w:r>
              <w:rPr>
                <w:noProof/>
                <w:webHidden/>
              </w:rPr>
              <w:t>12</w:t>
            </w:r>
            <w:r>
              <w:rPr>
                <w:noProof/>
                <w:webHidden/>
              </w:rPr>
              <w:fldChar w:fldCharType="end"/>
            </w:r>
          </w:hyperlink>
        </w:p>
        <w:p w14:paraId="584ACBDC" w14:textId="4338EB4D" w:rsidR="00573864" w:rsidRDefault="00573864">
          <w:pPr>
            <w:pStyle w:val="TOC3"/>
            <w:rPr>
              <w:rFonts w:eastAsiaTheme="minorEastAsia"/>
              <w:noProof/>
              <w:kern w:val="2"/>
              <w:szCs w:val="24"/>
              <w:lang w:val="en-GB" w:eastAsia="en-GB"/>
              <w14:ligatures w14:val="standardContextual"/>
            </w:rPr>
          </w:pPr>
          <w:hyperlink w:anchor="_Toc206521656" w:history="1">
            <w:r w:rsidRPr="00B31BB4">
              <w:rPr>
                <w:rStyle w:val="Hyperlink"/>
                <w:noProof/>
              </w:rPr>
              <w:t>5.3.1</w:t>
            </w:r>
            <w:r>
              <w:rPr>
                <w:rFonts w:eastAsiaTheme="minorEastAsia"/>
                <w:noProof/>
                <w:kern w:val="2"/>
                <w:szCs w:val="24"/>
                <w:lang w:val="en-GB" w:eastAsia="en-GB"/>
                <w14:ligatures w14:val="standardContextual"/>
              </w:rPr>
              <w:tab/>
            </w:r>
            <w:r w:rsidRPr="00B31BB4">
              <w:rPr>
                <w:rStyle w:val="Hyperlink"/>
                <w:noProof/>
              </w:rPr>
              <w:t>Praktická implementace CSS modules v projektu</w:t>
            </w:r>
            <w:r>
              <w:rPr>
                <w:noProof/>
                <w:webHidden/>
              </w:rPr>
              <w:tab/>
            </w:r>
            <w:r>
              <w:rPr>
                <w:noProof/>
                <w:webHidden/>
              </w:rPr>
              <w:fldChar w:fldCharType="begin"/>
            </w:r>
            <w:r>
              <w:rPr>
                <w:noProof/>
                <w:webHidden/>
              </w:rPr>
              <w:instrText xml:space="preserve"> PAGEREF _Toc206521656 \h </w:instrText>
            </w:r>
            <w:r>
              <w:rPr>
                <w:noProof/>
                <w:webHidden/>
              </w:rPr>
            </w:r>
            <w:r>
              <w:rPr>
                <w:noProof/>
                <w:webHidden/>
              </w:rPr>
              <w:fldChar w:fldCharType="separate"/>
            </w:r>
            <w:r>
              <w:rPr>
                <w:noProof/>
                <w:webHidden/>
              </w:rPr>
              <w:t>12</w:t>
            </w:r>
            <w:r>
              <w:rPr>
                <w:noProof/>
                <w:webHidden/>
              </w:rPr>
              <w:fldChar w:fldCharType="end"/>
            </w:r>
          </w:hyperlink>
        </w:p>
        <w:p w14:paraId="487BA990" w14:textId="336DDCCC" w:rsidR="00573864" w:rsidRDefault="00573864">
          <w:pPr>
            <w:pStyle w:val="TOC1"/>
            <w:tabs>
              <w:tab w:val="left" w:pos="720"/>
            </w:tabs>
            <w:rPr>
              <w:rFonts w:eastAsiaTheme="minorEastAsia"/>
              <w:noProof/>
              <w:kern w:val="2"/>
              <w:szCs w:val="24"/>
              <w:lang w:val="en-GB" w:eastAsia="en-GB"/>
              <w14:ligatures w14:val="standardContextual"/>
            </w:rPr>
          </w:pPr>
          <w:hyperlink w:anchor="_Toc206521657" w:history="1">
            <w:r w:rsidRPr="00B31BB4">
              <w:rPr>
                <w:rStyle w:val="Hyperlink"/>
                <w:noProof/>
              </w:rPr>
              <w:t>6</w:t>
            </w:r>
            <w:r>
              <w:rPr>
                <w:rFonts w:eastAsiaTheme="minorEastAsia"/>
                <w:noProof/>
                <w:kern w:val="2"/>
                <w:szCs w:val="24"/>
                <w:lang w:val="en-GB" w:eastAsia="en-GB"/>
                <w14:ligatures w14:val="standardContextual"/>
              </w:rPr>
              <w:tab/>
            </w:r>
            <w:r w:rsidRPr="00B31BB4">
              <w:rPr>
                <w:rStyle w:val="Hyperlink"/>
                <w:noProof/>
              </w:rPr>
              <w:t>Deploy na Coolify</w:t>
            </w:r>
            <w:r>
              <w:rPr>
                <w:noProof/>
                <w:webHidden/>
              </w:rPr>
              <w:tab/>
            </w:r>
            <w:r>
              <w:rPr>
                <w:noProof/>
                <w:webHidden/>
              </w:rPr>
              <w:fldChar w:fldCharType="begin"/>
            </w:r>
            <w:r>
              <w:rPr>
                <w:noProof/>
                <w:webHidden/>
              </w:rPr>
              <w:instrText xml:space="preserve"> PAGEREF _Toc206521657 \h </w:instrText>
            </w:r>
            <w:r>
              <w:rPr>
                <w:noProof/>
                <w:webHidden/>
              </w:rPr>
            </w:r>
            <w:r>
              <w:rPr>
                <w:noProof/>
                <w:webHidden/>
              </w:rPr>
              <w:fldChar w:fldCharType="separate"/>
            </w:r>
            <w:r>
              <w:rPr>
                <w:noProof/>
                <w:webHidden/>
              </w:rPr>
              <w:t>13</w:t>
            </w:r>
            <w:r>
              <w:rPr>
                <w:noProof/>
                <w:webHidden/>
              </w:rPr>
              <w:fldChar w:fldCharType="end"/>
            </w:r>
          </w:hyperlink>
        </w:p>
        <w:p w14:paraId="4B24CFB4" w14:textId="0A47F0D1" w:rsidR="00573864" w:rsidRDefault="00573864">
          <w:pPr>
            <w:pStyle w:val="TOC1"/>
            <w:rPr>
              <w:rFonts w:eastAsiaTheme="minorEastAsia"/>
              <w:noProof/>
              <w:kern w:val="2"/>
              <w:szCs w:val="24"/>
              <w:lang w:val="en-GB" w:eastAsia="en-GB"/>
              <w14:ligatures w14:val="standardContextual"/>
            </w:rPr>
          </w:pPr>
          <w:hyperlink w:anchor="_Toc206521658" w:history="1">
            <w:r w:rsidRPr="00B31BB4">
              <w:rPr>
                <w:rStyle w:val="Hyperlink"/>
                <w:noProof/>
              </w:rPr>
              <w:t>Závěr</w:t>
            </w:r>
            <w:r>
              <w:rPr>
                <w:noProof/>
                <w:webHidden/>
              </w:rPr>
              <w:tab/>
            </w:r>
            <w:r>
              <w:rPr>
                <w:noProof/>
                <w:webHidden/>
              </w:rPr>
              <w:fldChar w:fldCharType="begin"/>
            </w:r>
            <w:r>
              <w:rPr>
                <w:noProof/>
                <w:webHidden/>
              </w:rPr>
              <w:instrText xml:space="preserve"> PAGEREF _Toc206521658 \h </w:instrText>
            </w:r>
            <w:r>
              <w:rPr>
                <w:noProof/>
                <w:webHidden/>
              </w:rPr>
            </w:r>
            <w:r>
              <w:rPr>
                <w:noProof/>
                <w:webHidden/>
              </w:rPr>
              <w:fldChar w:fldCharType="separate"/>
            </w:r>
            <w:r>
              <w:rPr>
                <w:noProof/>
                <w:webHidden/>
              </w:rPr>
              <w:t>14</w:t>
            </w:r>
            <w:r>
              <w:rPr>
                <w:noProof/>
                <w:webHidden/>
              </w:rPr>
              <w:fldChar w:fldCharType="end"/>
            </w:r>
          </w:hyperlink>
        </w:p>
        <w:p w14:paraId="5E4116CA" w14:textId="443B22CB" w:rsidR="00573864" w:rsidRDefault="00573864">
          <w:pPr>
            <w:pStyle w:val="TOC1"/>
            <w:rPr>
              <w:rFonts w:eastAsiaTheme="minorEastAsia"/>
              <w:noProof/>
              <w:kern w:val="2"/>
              <w:szCs w:val="24"/>
              <w:lang w:val="en-GB" w:eastAsia="en-GB"/>
              <w14:ligatures w14:val="standardContextual"/>
            </w:rPr>
          </w:pPr>
          <w:hyperlink w:anchor="_Toc206521659" w:history="1">
            <w:r w:rsidRPr="00B31BB4">
              <w:rPr>
                <w:rStyle w:val="Hyperlink"/>
                <w:noProof/>
              </w:rPr>
              <w:t>Seznam zkratek a odborných výrazů</w:t>
            </w:r>
            <w:r>
              <w:rPr>
                <w:noProof/>
                <w:webHidden/>
              </w:rPr>
              <w:tab/>
            </w:r>
            <w:r>
              <w:rPr>
                <w:noProof/>
                <w:webHidden/>
              </w:rPr>
              <w:fldChar w:fldCharType="begin"/>
            </w:r>
            <w:r>
              <w:rPr>
                <w:noProof/>
                <w:webHidden/>
              </w:rPr>
              <w:instrText xml:space="preserve"> PAGEREF _Toc206521659 \h </w:instrText>
            </w:r>
            <w:r>
              <w:rPr>
                <w:noProof/>
                <w:webHidden/>
              </w:rPr>
            </w:r>
            <w:r>
              <w:rPr>
                <w:noProof/>
                <w:webHidden/>
              </w:rPr>
              <w:fldChar w:fldCharType="separate"/>
            </w:r>
            <w:r>
              <w:rPr>
                <w:noProof/>
                <w:webHidden/>
              </w:rPr>
              <w:t>15</w:t>
            </w:r>
            <w:r>
              <w:rPr>
                <w:noProof/>
                <w:webHidden/>
              </w:rPr>
              <w:fldChar w:fldCharType="end"/>
            </w:r>
          </w:hyperlink>
        </w:p>
        <w:p w14:paraId="02141A87" w14:textId="7E958FAE" w:rsidR="00573864" w:rsidRDefault="00573864">
          <w:pPr>
            <w:pStyle w:val="TOC1"/>
            <w:rPr>
              <w:rFonts w:eastAsiaTheme="minorEastAsia"/>
              <w:noProof/>
              <w:kern w:val="2"/>
              <w:szCs w:val="24"/>
              <w:lang w:val="en-GB" w:eastAsia="en-GB"/>
              <w14:ligatures w14:val="standardContextual"/>
            </w:rPr>
          </w:pPr>
          <w:hyperlink w:anchor="_Toc206521660" w:history="1">
            <w:r w:rsidRPr="00B31BB4">
              <w:rPr>
                <w:rStyle w:val="Hyperlink"/>
                <w:noProof/>
              </w:rPr>
              <w:t>Seznam obrázků</w:t>
            </w:r>
            <w:r>
              <w:rPr>
                <w:noProof/>
                <w:webHidden/>
              </w:rPr>
              <w:tab/>
            </w:r>
            <w:r>
              <w:rPr>
                <w:noProof/>
                <w:webHidden/>
              </w:rPr>
              <w:fldChar w:fldCharType="begin"/>
            </w:r>
            <w:r>
              <w:rPr>
                <w:noProof/>
                <w:webHidden/>
              </w:rPr>
              <w:instrText xml:space="preserve"> PAGEREF _Toc206521660 \h </w:instrText>
            </w:r>
            <w:r>
              <w:rPr>
                <w:noProof/>
                <w:webHidden/>
              </w:rPr>
            </w:r>
            <w:r>
              <w:rPr>
                <w:noProof/>
                <w:webHidden/>
              </w:rPr>
              <w:fldChar w:fldCharType="separate"/>
            </w:r>
            <w:r>
              <w:rPr>
                <w:noProof/>
                <w:webHidden/>
              </w:rPr>
              <w:t>16</w:t>
            </w:r>
            <w:r>
              <w:rPr>
                <w:noProof/>
                <w:webHidden/>
              </w:rPr>
              <w:fldChar w:fldCharType="end"/>
            </w:r>
          </w:hyperlink>
        </w:p>
        <w:p w14:paraId="584A6A09" w14:textId="40C848CB" w:rsidR="00573864" w:rsidRDefault="00573864">
          <w:pPr>
            <w:pStyle w:val="TOC1"/>
            <w:rPr>
              <w:rFonts w:eastAsiaTheme="minorEastAsia"/>
              <w:noProof/>
              <w:kern w:val="2"/>
              <w:szCs w:val="24"/>
              <w:lang w:val="en-GB" w:eastAsia="en-GB"/>
              <w14:ligatures w14:val="standardContextual"/>
            </w:rPr>
          </w:pPr>
          <w:hyperlink w:anchor="_Toc206521661" w:history="1">
            <w:r w:rsidRPr="00B31BB4">
              <w:rPr>
                <w:rStyle w:val="Hyperlink"/>
                <w:noProof/>
              </w:rPr>
              <w:t>Použité zdroje</w:t>
            </w:r>
            <w:r>
              <w:rPr>
                <w:noProof/>
                <w:webHidden/>
              </w:rPr>
              <w:tab/>
            </w:r>
            <w:r>
              <w:rPr>
                <w:noProof/>
                <w:webHidden/>
              </w:rPr>
              <w:fldChar w:fldCharType="begin"/>
            </w:r>
            <w:r>
              <w:rPr>
                <w:noProof/>
                <w:webHidden/>
              </w:rPr>
              <w:instrText xml:space="preserve"> PAGEREF _Toc206521661 \h </w:instrText>
            </w:r>
            <w:r>
              <w:rPr>
                <w:noProof/>
                <w:webHidden/>
              </w:rPr>
            </w:r>
            <w:r>
              <w:rPr>
                <w:noProof/>
                <w:webHidden/>
              </w:rPr>
              <w:fldChar w:fldCharType="separate"/>
            </w:r>
            <w:r>
              <w:rPr>
                <w:noProof/>
                <w:webHidden/>
              </w:rPr>
              <w:t>17</w:t>
            </w:r>
            <w:r>
              <w:rPr>
                <w:noProof/>
                <w:webHidden/>
              </w:rPr>
              <w:fldChar w:fldCharType="end"/>
            </w:r>
          </w:hyperlink>
        </w:p>
        <w:p w14:paraId="5112C61F" w14:textId="39D2AF91" w:rsidR="0082261A" w:rsidRDefault="00236BCF" w:rsidP="00BD6391">
          <w:pPr>
            <w:sectPr w:rsidR="0082261A" w:rsidSect="00566029">
              <w:footerReference w:type="default" r:id="rId17"/>
              <w:pgSz w:w="11906" w:h="16838"/>
              <w:pgMar w:top="1417" w:right="1417" w:bottom="1417" w:left="1417" w:header="708" w:footer="708" w:gutter="0"/>
              <w:pgNumType w:start="1"/>
              <w:cols w:space="708"/>
              <w:docGrid w:linePitch="360"/>
            </w:sectPr>
          </w:pPr>
          <w:r>
            <w:rPr>
              <w:b/>
              <w:bCs/>
            </w:rPr>
            <w:fldChar w:fldCharType="end"/>
          </w:r>
        </w:p>
      </w:sdtContent>
    </w:sdt>
    <w:p w14:paraId="584780E1" w14:textId="77777777" w:rsidR="00341B93" w:rsidRDefault="00A758D8" w:rsidP="00B06BFF">
      <w:pPr>
        <w:pStyle w:val="Neslovannadpis"/>
      </w:pPr>
      <w:bookmarkStart w:id="0" w:name="_Toc86047591"/>
      <w:bookmarkStart w:id="1" w:name="_Toc86055198"/>
      <w:bookmarkStart w:id="2" w:name="_Toc206521631"/>
      <w:r w:rsidRPr="00B06BFF">
        <w:lastRenderedPageBreak/>
        <w:t>Úvod</w:t>
      </w:r>
      <w:bookmarkEnd w:id="0"/>
      <w:bookmarkEnd w:id="1"/>
      <w:bookmarkEnd w:id="2"/>
    </w:p>
    <w:p w14:paraId="4F06AAFF" w14:textId="38B0A331" w:rsidR="00CF5FCB" w:rsidRPr="009D20C7" w:rsidRDefault="00CF5FCB" w:rsidP="00CF5FCB">
      <w:r w:rsidRPr="003772B1">
        <w:t>Komunita fanoušků elektronické taneční hudby v posledních letech hodně roste. S</w:t>
      </w:r>
      <w:r w:rsidR="00606473">
        <w:t> </w:t>
      </w:r>
      <w:r w:rsidRPr="003772B1">
        <w:t>více fanoušky a akcemi stoupá i poptávka po kvalitních webech. Aby projekt v takové konkurenci uspěl, potřebuje web, který je nejen vizuálně atraktivní</w:t>
      </w:r>
      <w:r>
        <w:t xml:space="preserve"> </w:t>
      </w:r>
      <w:r w:rsidRPr="009D20C7">
        <w:t>pro cílové publikum, ale také technicky dobře provedený. Musí být plně responzivní, což znamená, že se správně zobrazuje na mobil</w:t>
      </w:r>
      <w:r>
        <w:t>ech</w:t>
      </w:r>
      <w:r w:rsidRPr="009D20C7">
        <w:t xml:space="preserve">, tabletech i počítačích. Zároveň musí </w:t>
      </w:r>
      <w:r>
        <w:t>dobře</w:t>
      </w:r>
      <w:r w:rsidRPr="009D20C7">
        <w:t xml:space="preserve"> reprezentovat danou firmu na internetu.</w:t>
      </w:r>
    </w:p>
    <w:p w14:paraId="4DDACF7A" w14:textId="1488C1D9" w:rsidR="00CF5FCB" w:rsidRPr="009D20C7" w:rsidRDefault="00CF5FCB" w:rsidP="00CF5FCB">
      <w:r>
        <w:t>Aktuální poptávka klienta</w:t>
      </w:r>
      <w:r w:rsidRPr="009D20C7">
        <w:t xml:space="preserve"> se stala hlavním motivem pro zpracování této ročníkové práce. Jejím konkrétním cílem je vytvoření úvodní webové stránky v moderním frameworku Nextjs. Ten</w:t>
      </w:r>
      <w:r w:rsidR="00D70299">
        <w:t>hle</w:t>
      </w:r>
      <w:r w:rsidRPr="009D20C7">
        <w:t xml:space="preserve"> web musí splňovat nejen všechny podmínky zadané klientem, ale zároveň musí mít vzhledově atraktivní a responzivní design</w:t>
      </w:r>
      <w:r>
        <w:t>.</w:t>
      </w:r>
      <w:r w:rsidRPr="009D20C7">
        <w:t xml:space="preserve"> </w:t>
      </w:r>
      <w:r>
        <w:t>Ten</w:t>
      </w:r>
      <w:r w:rsidRPr="009D20C7">
        <w:t xml:space="preserve"> byl navržen v</w:t>
      </w:r>
      <w:r w:rsidR="00606473">
        <w:t> </w:t>
      </w:r>
      <w:r w:rsidRPr="009D20C7">
        <w:t>programu Figma. T</w:t>
      </w:r>
      <w:r w:rsidR="00D70299">
        <w:t>enhle</w:t>
      </w:r>
      <w:r w:rsidRPr="009D20C7">
        <w:t xml:space="preserve"> projekt tak umož</w:t>
      </w:r>
      <w:r>
        <w:t>ňuje</w:t>
      </w:r>
      <w:r w:rsidRPr="009D20C7">
        <w:t xml:space="preserve"> propojit teoretické znalosti s</w:t>
      </w:r>
      <w:r>
        <w:t> </w:t>
      </w:r>
      <w:r w:rsidRPr="009D20C7">
        <w:t>pra</w:t>
      </w:r>
      <w:r>
        <w:t xml:space="preserve">xí </w:t>
      </w:r>
      <w:r w:rsidRPr="009D20C7">
        <w:t>a</w:t>
      </w:r>
      <w:r w:rsidR="00606473">
        <w:t> </w:t>
      </w:r>
      <w:r w:rsidRPr="009D20C7">
        <w:t xml:space="preserve">ukázat celý proces vývoje webové </w:t>
      </w:r>
      <w:r>
        <w:t>stránky (</w:t>
      </w:r>
      <w:r w:rsidRPr="009D20C7">
        <w:t xml:space="preserve"> od počáteční analýzy a návrhu až po finální nasazení online</w:t>
      </w:r>
      <w:r>
        <w:t xml:space="preserve"> )</w:t>
      </w:r>
      <w:r w:rsidRPr="009D20C7">
        <w:t>.</w:t>
      </w:r>
    </w:p>
    <w:p w14:paraId="2E1AA3B2" w14:textId="7B01D578" w:rsidR="00CF5FCB" w:rsidRPr="00CF5FCB" w:rsidRDefault="00CF5FCB" w:rsidP="00CF5FCB">
      <w:pPr>
        <w:pStyle w:val="Sta"/>
        <w:rPr>
          <w:lang w:eastAsia="en-US"/>
        </w:rPr>
      </w:pPr>
      <w:r w:rsidRPr="009D20C7">
        <w:t xml:space="preserve">Práce je </w:t>
      </w:r>
      <w:r>
        <w:t>složena z</w:t>
      </w:r>
      <w:r w:rsidRPr="009D20C7">
        <w:t xml:space="preserve"> několika kapitol. Nejprve se věnuje analýze, kde jsou popsány požadavky klienta a inspirace z konkurenčních webů. </w:t>
      </w:r>
      <w:r w:rsidR="00D70299">
        <w:t>Dále je zde</w:t>
      </w:r>
      <w:r w:rsidRPr="009D20C7">
        <w:t xml:space="preserve"> kapitola o výběru technologií, která vysvětluje, proč byl zvolen právě Nextjs. </w:t>
      </w:r>
      <w:r w:rsidR="004D78EC">
        <w:t>Dále</w:t>
      </w:r>
      <w:r w:rsidRPr="009D20C7">
        <w:t xml:space="preserve"> je zde popsán také proces grafického návrhu v programu Figma a implementace jednotlivých částí webu. Na závěr práce shrnuje dosažené výsledky</w:t>
      </w:r>
    </w:p>
    <w:p w14:paraId="65A7F057" w14:textId="5AE656E5" w:rsidR="00A758D8" w:rsidRPr="00606473" w:rsidRDefault="00CF5FCB" w:rsidP="001860A3">
      <w:pPr>
        <w:pStyle w:val="Heading1"/>
        <w:rPr>
          <w:noProof/>
        </w:rPr>
      </w:pPr>
      <w:bookmarkStart w:id="3" w:name="_Toc206521632"/>
      <w:r w:rsidRPr="00606473">
        <w:rPr>
          <w:noProof/>
        </w:rPr>
        <w:lastRenderedPageBreak/>
        <w:t>Požadavky klienta</w:t>
      </w:r>
      <w:bookmarkEnd w:id="3"/>
    </w:p>
    <w:p w14:paraId="76BC2460" w14:textId="7A0AD466" w:rsidR="00566029" w:rsidRDefault="00CF5FCB" w:rsidP="00D06100">
      <w:r>
        <w:t>Následujíci požadavky definovaly, jak výsledný proiekt bude vypadat:</w:t>
      </w:r>
    </w:p>
    <w:p w14:paraId="220A07D1" w14:textId="77777777" w:rsidR="00CF5FCB" w:rsidRDefault="00CF5FCB" w:rsidP="00D06100"/>
    <w:p w14:paraId="69A27260" w14:textId="71EAD05C" w:rsidR="00CF5FCB" w:rsidRPr="00CF5FCB" w:rsidRDefault="00CF5FCB" w:rsidP="00CF5FCB">
      <w:pPr>
        <w:pStyle w:val="ListParagraph"/>
        <w:numPr>
          <w:ilvl w:val="0"/>
          <w:numId w:val="33"/>
        </w:numPr>
        <w:rPr>
          <w:b/>
          <w:bCs/>
        </w:rPr>
      </w:pPr>
      <w:r w:rsidRPr="00CF5FCB">
        <w:rPr>
          <w:b/>
          <w:bCs/>
        </w:rPr>
        <w:t>Zaoblená grafika</w:t>
      </w:r>
      <w:r>
        <w:rPr>
          <w:b/>
          <w:bCs/>
        </w:rPr>
        <w:t xml:space="preserve"> </w:t>
      </w:r>
      <w:r w:rsidRPr="00CF5FCB">
        <w:t>-</w:t>
      </w:r>
      <w:r>
        <w:t xml:space="preserve"> </w:t>
      </w:r>
      <w:r w:rsidRPr="00257917">
        <w:t xml:space="preserve">používání zaoblených rohů u všech klíčových prvků. Tento styl </w:t>
      </w:r>
      <w:r>
        <w:t>byl</w:t>
      </w:r>
      <w:r w:rsidRPr="00257917">
        <w:t xml:space="preserve"> aplikován na fot</w:t>
      </w:r>
      <w:r>
        <w:t>ky</w:t>
      </w:r>
      <w:r w:rsidRPr="00257917">
        <w:t xml:space="preserve">, tlačítka, kontejnery pro text a další </w:t>
      </w:r>
      <w:r>
        <w:t>grafiky</w:t>
      </w:r>
      <w:r w:rsidRPr="00257917">
        <w:t>, aby web působil moderně a konzistentně</w:t>
      </w:r>
      <w:r>
        <w:t>.</w:t>
      </w:r>
    </w:p>
    <w:p w14:paraId="66871034" w14:textId="567034C7" w:rsidR="00CF5FCB" w:rsidRPr="00CF5FCB" w:rsidRDefault="00CF5FCB" w:rsidP="00CF5FCB">
      <w:pPr>
        <w:pStyle w:val="ListParagraph"/>
        <w:numPr>
          <w:ilvl w:val="0"/>
          <w:numId w:val="33"/>
        </w:numPr>
        <w:rPr>
          <w:b/>
          <w:bCs/>
        </w:rPr>
      </w:pPr>
      <w:r>
        <w:rPr>
          <w:b/>
          <w:bCs/>
        </w:rPr>
        <w:t xml:space="preserve">Dynamické pozadí </w:t>
      </w:r>
      <w:r>
        <w:t xml:space="preserve">- </w:t>
      </w:r>
      <w:r w:rsidRPr="008B3926">
        <w:t>Klient si nepřál jednoduché, jednobarevné pozadí. Požadavek zněl na dynamické pozadí, které by využívalo více než jednu barvu</w:t>
      </w:r>
      <w:r>
        <w:t>.</w:t>
      </w:r>
    </w:p>
    <w:p w14:paraId="4B0E2A33" w14:textId="59C18099" w:rsidR="008E6F4D" w:rsidRDefault="00CF5FCB" w:rsidP="008E6F4D">
      <w:pPr>
        <w:pStyle w:val="Heading1"/>
      </w:pPr>
      <w:bookmarkStart w:id="4" w:name="_Toc206521633"/>
      <w:r>
        <w:lastRenderedPageBreak/>
        <w:t>Analýza konkurence</w:t>
      </w:r>
      <w:bookmarkEnd w:id="4"/>
    </w:p>
    <w:p w14:paraId="0E553B12" w14:textId="79E383C2" w:rsidR="008E6F4D" w:rsidRDefault="00CF5FCB" w:rsidP="008E6F4D">
      <w:pPr>
        <w:pStyle w:val="Heading2"/>
      </w:pPr>
      <w:bookmarkStart w:id="5" w:name="_Toc206521634"/>
      <w:r>
        <w:t>MysteryLand</w:t>
      </w:r>
      <w:bookmarkEnd w:id="5"/>
    </w:p>
    <w:p w14:paraId="60476558" w14:textId="62329A21" w:rsidR="00297D33" w:rsidRDefault="00D70299" w:rsidP="00CF5FCB">
      <w:r>
        <w:t>Tenhle</w:t>
      </w:r>
      <w:r w:rsidR="00CF5FCB" w:rsidRPr="00812393">
        <w:t xml:space="preserve"> web se stal hlavním zdrojem inspirace pro barevnou paletu. Na rozdíl od mnoha jiných EDM webů, které </w:t>
      </w:r>
      <w:r w:rsidR="00CF5FCB">
        <w:t>požívají</w:t>
      </w:r>
      <w:r w:rsidR="00CF5FCB" w:rsidRPr="00812393">
        <w:t xml:space="preserve"> tmav</w:t>
      </w:r>
      <w:r w:rsidR="00CF5FCB">
        <w:t>ší</w:t>
      </w:r>
      <w:r w:rsidR="00CF5FCB" w:rsidRPr="00812393">
        <w:t xml:space="preserve"> design, MysteryLand používá světl</w:t>
      </w:r>
      <w:r w:rsidR="00CF5FCB">
        <w:t>ejší</w:t>
      </w:r>
      <w:r w:rsidR="00CF5FCB" w:rsidRPr="00812393">
        <w:t xml:space="preserve"> barvy. </w:t>
      </w:r>
      <w:r w:rsidR="0058546A" w:rsidRPr="00812393">
        <w:t>T</w:t>
      </w:r>
      <w:r w:rsidR="0058546A">
        <w:t xml:space="preserve">ato vizáž </w:t>
      </w:r>
      <w:r w:rsidR="0058546A" w:rsidRPr="00812393">
        <w:t xml:space="preserve">vytváří </w:t>
      </w:r>
      <w:r w:rsidR="0058546A">
        <w:t>zajímá</w:t>
      </w:r>
      <w:r w:rsidR="0058546A" w:rsidRPr="00812393">
        <w:t xml:space="preserve"> efekt a</w:t>
      </w:r>
      <w:r w:rsidR="0058546A">
        <w:t xml:space="preserve"> </w:t>
      </w:r>
      <w:r w:rsidR="0058546A" w:rsidRPr="00812393">
        <w:t>působí</w:t>
      </w:r>
      <w:r w:rsidR="0058546A">
        <w:t xml:space="preserve"> pro uživatele</w:t>
      </w:r>
      <w:r w:rsidR="0058546A" w:rsidRPr="00812393">
        <w:t xml:space="preserve"> optimisticky</w:t>
      </w:r>
      <w:r w:rsidR="00CF5FCB" w:rsidRPr="00812393">
        <w:t xml:space="preserve">. Takový detail krásně odlišuje stránku od </w:t>
      </w:r>
      <w:r w:rsidR="00CF5FCB">
        <w:t>ostatních webů</w:t>
      </w:r>
      <w:r w:rsidR="00CF5FCB" w:rsidRPr="00812393">
        <w:t xml:space="preserve">. Z tohoto webu byla převzata myšlenka </w:t>
      </w:r>
      <w:r w:rsidR="00CF5FCB">
        <w:t>světle modrého pozadí</w:t>
      </w:r>
      <w:r w:rsidR="00CF5FCB" w:rsidRPr="00812393">
        <w:t xml:space="preserve"> v kombinaci s výraznými barvami. </w:t>
      </w:r>
      <w:r w:rsidR="00CF5FCB">
        <w:t xml:space="preserve">Dále byl použit </w:t>
      </w:r>
      <w:r w:rsidR="00CF5FCB" w:rsidRPr="00812393">
        <w:t xml:space="preserve"> design </w:t>
      </w:r>
      <w:r w:rsidR="00CF5FCB">
        <w:t>headeru</w:t>
      </w:r>
      <w:r w:rsidR="00CF5FCB" w:rsidRPr="00812393">
        <w:t>, konkrétně je</w:t>
      </w:r>
      <w:r w:rsidR="00CF5FCB">
        <w:t>ho</w:t>
      </w:r>
      <w:r w:rsidR="00CF5FCB" w:rsidRPr="00812393">
        <w:t xml:space="preserve"> transparentní pozadí</w:t>
      </w:r>
      <w:r w:rsidR="00CF5FCB">
        <w:t xml:space="preserve">. </w:t>
      </w:r>
      <w:r w:rsidR="00CF5FCB" w:rsidRPr="00812393">
        <w:t xml:space="preserve">Tento efekt působí </w:t>
      </w:r>
      <w:r w:rsidR="00CF5FCB">
        <w:t>hodně</w:t>
      </w:r>
      <w:r w:rsidR="00CF5FCB" w:rsidRPr="00812393">
        <w:t xml:space="preserve"> moderně a elegantně, protože na začátku nezakrývá úvodní obrázek</w:t>
      </w:r>
      <w:r w:rsidR="00CF5FCB">
        <w:t>/video</w:t>
      </w:r>
    </w:p>
    <w:p w14:paraId="0F15F935" w14:textId="31A85AEB" w:rsidR="00CF5FCB" w:rsidRDefault="00CF5FCB" w:rsidP="00CF5FCB">
      <w:pPr>
        <w:pStyle w:val="Heading2"/>
        <w:rPr>
          <w:lang w:eastAsia="cs-CZ"/>
        </w:rPr>
      </w:pPr>
      <w:bookmarkStart w:id="6" w:name="_Toc206521635"/>
      <w:r>
        <w:rPr>
          <w:lang w:eastAsia="cs-CZ"/>
        </w:rPr>
        <w:t>Untold</w:t>
      </w:r>
      <w:bookmarkEnd w:id="6"/>
    </w:p>
    <w:p w14:paraId="09533B95" w14:textId="53E73E52" w:rsidR="00CF5FCB" w:rsidRPr="00CF5FCB" w:rsidRDefault="00CF5FCB" w:rsidP="00CF5FCB">
      <w:pPr>
        <w:rPr>
          <w:lang w:eastAsia="cs-CZ"/>
        </w:rPr>
      </w:pPr>
      <w:r>
        <w:t xml:space="preserve">Webová stránka </w:t>
      </w:r>
      <w:r w:rsidRPr="00141A84">
        <w:t xml:space="preserve">Untold </w:t>
      </w:r>
      <w:r>
        <w:t>ukazuje</w:t>
      </w:r>
      <w:r w:rsidRPr="00141A84">
        <w:t xml:space="preserve"> odlišný </w:t>
      </w:r>
      <w:r>
        <w:t xml:space="preserve">grafický </w:t>
      </w:r>
      <w:r w:rsidRPr="00141A84">
        <w:t xml:space="preserve">přístup, který </w:t>
      </w:r>
      <w:r>
        <w:t xml:space="preserve">má zrovna ten  </w:t>
      </w:r>
      <w:r w:rsidRPr="00141A84">
        <w:t xml:space="preserve"> </w:t>
      </w:r>
      <w:r>
        <w:t>tmavší design</w:t>
      </w:r>
      <w:r w:rsidRPr="00141A84">
        <w:t xml:space="preserve">. I když celkový styl tohoto webu nebyl pro projekt použit, jeden prvek se stal důležitou inspirací. Byl to způsob, jakým je v </w:t>
      </w:r>
      <w:r>
        <w:t>headeru</w:t>
      </w:r>
      <w:r w:rsidRPr="00141A84">
        <w:t xml:space="preserve"> </w:t>
      </w:r>
      <w:r>
        <w:t>použito</w:t>
      </w:r>
      <w:r w:rsidRPr="00141A84">
        <w:t xml:space="preserve"> tlačítko pro výběr</w:t>
      </w:r>
      <w:r>
        <w:t xml:space="preserve"> </w:t>
      </w:r>
      <w:r w:rsidRPr="00141A84">
        <w:t xml:space="preserve"> jazyka. Pro web, který cílí na mezinárodní komunitu, je možnost přepínání jazyků </w:t>
      </w:r>
      <w:r>
        <w:t xml:space="preserve">hodně </w:t>
      </w:r>
      <w:r w:rsidRPr="00141A84">
        <w:t xml:space="preserve">důležitá. Elegantní tlačítko v </w:t>
      </w:r>
      <w:r>
        <w:t>headeru</w:t>
      </w:r>
      <w:r w:rsidRPr="00141A84">
        <w:t xml:space="preserve"> se ukázalo jako ideální řešení, které bylo následně </w:t>
      </w:r>
      <w:r>
        <w:t>použito ve</w:t>
      </w:r>
      <w:r w:rsidRPr="00141A84">
        <w:t xml:space="preserve"> vlastní</w:t>
      </w:r>
      <w:r>
        <w:t>m</w:t>
      </w:r>
      <w:r w:rsidRPr="00141A84">
        <w:t xml:space="preserve"> návrhu.</w:t>
      </w:r>
      <w:r>
        <w:t xml:space="preserve"> Samozřejmě header mají provedený stejně, jako u</w:t>
      </w:r>
      <w:r w:rsidR="00606473">
        <w:t> </w:t>
      </w:r>
      <w:r>
        <w:t>MysteryLandu, což mi dalo větší jistotu to použít v této ročníkové práci.</w:t>
      </w:r>
    </w:p>
    <w:p w14:paraId="28619BAD" w14:textId="5D6C7F1F" w:rsidR="00595094" w:rsidRDefault="00CF5FCB" w:rsidP="00407273">
      <w:pPr>
        <w:pStyle w:val="Heading1"/>
      </w:pPr>
      <w:bookmarkStart w:id="7" w:name="_Toc206521636"/>
      <w:r>
        <w:lastRenderedPageBreak/>
        <w:t>Výběr technologie</w:t>
      </w:r>
      <w:bookmarkEnd w:id="7"/>
    </w:p>
    <w:p w14:paraId="627FD0B1" w14:textId="634F92FC" w:rsidR="00CF5FCB" w:rsidRDefault="00CF5FCB" w:rsidP="00CF5FCB">
      <w:pPr>
        <w:rPr>
          <w:lang w:eastAsia="cs-CZ"/>
        </w:rPr>
      </w:pPr>
      <w:r w:rsidRPr="00BE3286">
        <w:t xml:space="preserve">Jednou z nejdůležitějších technických vlastností frameworku Nextjs, která má zásadní vliv na výkon webu, je </w:t>
      </w:r>
      <w:r w:rsidR="004D78EC">
        <w:t>možnost</w:t>
      </w:r>
      <w:r w:rsidRPr="00BE3286">
        <w:t xml:space="preserve"> ve výběru, jakým způsobem se budou generovat stránky pro uživatele. Pro tento projekt byl zvolen postupný přístup, který využívá různé metody v závislosti na fázi vývoje projektu</w:t>
      </w:r>
      <w:r w:rsidR="002901A1" w:rsidRPr="002901A1">
        <w:rPr>
          <w:lang w:eastAsia="cs-CZ"/>
        </w:rPr>
        <w:t>.</w:t>
      </w:r>
    </w:p>
    <w:p w14:paraId="35DD6BFB" w14:textId="0DB99FB0" w:rsidR="00CF5FCB" w:rsidRDefault="00CF5FCB" w:rsidP="00CF5FCB">
      <w:pPr>
        <w:pStyle w:val="Heading2"/>
        <w:rPr>
          <w:rFonts w:eastAsia="Times New Roman"/>
          <w:lang w:eastAsia="cs-CZ"/>
        </w:rPr>
      </w:pPr>
      <w:bookmarkStart w:id="8" w:name="_Toc206521637"/>
      <w:r>
        <w:rPr>
          <w:rFonts w:eastAsia="Times New Roman"/>
          <w:lang w:eastAsia="cs-CZ"/>
        </w:rPr>
        <w:t>SSG a SSR</w:t>
      </w:r>
      <w:bookmarkEnd w:id="8"/>
    </w:p>
    <w:p w14:paraId="79884E8F" w14:textId="091D5C4D" w:rsidR="000869AE" w:rsidRPr="00FD3512" w:rsidRDefault="000869AE" w:rsidP="000869AE">
      <w:pPr>
        <w:rPr>
          <w:color w:val="000000" w:themeColor="text1"/>
        </w:rPr>
      </w:pPr>
      <w:r w:rsidRPr="00FD3512">
        <w:rPr>
          <w:color w:val="000000" w:themeColor="text1"/>
        </w:rPr>
        <w:t xml:space="preserve">V současné fázi vývoje, kdy projekt ještě nepracuje s reálnou databází, ale s pevně danými, předem připravenými mock daty, byla zvolena metoda statického generování (SSG). Tento přístup znamená, že všechny HTML stránky jsou kompletně vygenerovány již v momentě, kdy se aplikace sestavuje pro nasazení na server. Výsledkem je sada plně hotových statických souborů, které se po nahrání na hosting načítají </w:t>
      </w:r>
      <w:r w:rsidR="00573864">
        <w:rPr>
          <w:color w:val="000000" w:themeColor="text1"/>
        </w:rPr>
        <w:t>hodně</w:t>
      </w:r>
      <w:r w:rsidRPr="00FD3512">
        <w:rPr>
          <w:color w:val="000000" w:themeColor="text1"/>
        </w:rPr>
        <w:t xml:space="preserve"> rychle, protože server je nemusí pro každého uživatele znovu vytvářet. Tato rychlost má </w:t>
      </w:r>
      <w:r w:rsidR="00AD1828">
        <w:rPr>
          <w:color w:val="000000" w:themeColor="text1"/>
        </w:rPr>
        <w:t>velký</w:t>
      </w:r>
      <w:r w:rsidRPr="00FD3512">
        <w:rPr>
          <w:color w:val="000000" w:themeColor="text1"/>
        </w:rPr>
        <w:t xml:space="preserve"> dopad na uživatelský </w:t>
      </w:r>
      <w:r w:rsidR="00AD1828">
        <w:rPr>
          <w:color w:val="000000" w:themeColor="text1"/>
        </w:rPr>
        <w:t>zážitek</w:t>
      </w:r>
      <w:r w:rsidRPr="00FD3512">
        <w:rPr>
          <w:color w:val="000000" w:themeColor="text1"/>
        </w:rPr>
        <w:t xml:space="preserve"> a zároveň je </w:t>
      </w:r>
      <w:r w:rsidR="00AD1828">
        <w:rPr>
          <w:color w:val="000000" w:themeColor="text1"/>
        </w:rPr>
        <w:t>dobře</w:t>
      </w:r>
      <w:r w:rsidRPr="00FD3512">
        <w:rPr>
          <w:color w:val="000000" w:themeColor="text1"/>
        </w:rPr>
        <w:t xml:space="preserve"> hodnocena vyhledávači, což podporuje SEO. Pro fázi, kde se pracuje se statickými daty, je tato metoda ideální, protože obsah se nemění a není potřeba </w:t>
      </w:r>
      <w:r w:rsidR="00573864">
        <w:rPr>
          <w:color w:val="000000" w:themeColor="text1"/>
        </w:rPr>
        <w:t>to</w:t>
      </w:r>
      <w:r w:rsidRPr="00FD3512">
        <w:rPr>
          <w:color w:val="000000" w:themeColor="text1"/>
        </w:rPr>
        <w:t xml:space="preserve"> generovat pro každého návštěvníka znovu.</w:t>
      </w:r>
    </w:p>
    <w:p w14:paraId="6FCBD3C6" w14:textId="73CDB974" w:rsidR="000869AE" w:rsidRDefault="000869AE" w:rsidP="000869AE">
      <w:pPr>
        <w:rPr>
          <w:color w:val="000000" w:themeColor="text1"/>
        </w:rPr>
      </w:pPr>
      <w:r w:rsidRPr="00FD3512">
        <w:rPr>
          <w:color w:val="000000" w:themeColor="text1"/>
        </w:rPr>
        <w:t xml:space="preserve">Do budoucna je však počítáno s nasazením reálné databáze, která bude </w:t>
      </w:r>
      <w:r w:rsidR="00AD1828">
        <w:rPr>
          <w:color w:val="000000" w:themeColor="text1"/>
        </w:rPr>
        <w:t>mít</w:t>
      </w:r>
      <w:r w:rsidRPr="00FD3512">
        <w:rPr>
          <w:color w:val="000000" w:themeColor="text1"/>
        </w:rPr>
        <w:t xml:space="preserve"> měnící</w:t>
      </w:r>
      <w:r w:rsidR="00AD1828">
        <w:rPr>
          <w:color w:val="000000" w:themeColor="text1"/>
        </w:rPr>
        <w:t xml:space="preserve"> se</w:t>
      </w:r>
      <w:r w:rsidRPr="00FD3512">
        <w:rPr>
          <w:color w:val="000000" w:themeColor="text1"/>
        </w:rPr>
        <w:t xml:space="preserve"> data. V ten moment by staticky vygenerované stránky přestaly být dostačující, protože by ne</w:t>
      </w:r>
      <w:r w:rsidR="00AD1828">
        <w:rPr>
          <w:color w:val="000000" w:themeColor="text1"/>
        </w:rPr>
        <w:t>ukázovaly</w:t>
      </w:r>
      <w:r w:rsidRPr="00FD3512">
        <w:rPr>
          <w:color w:val="000000" w:themeColor="text1"/>
        </w:rPr>
        <w:t xml:space="preserve"> aktuální stav. Proto bude nutné přejít na serverové renderování (SSR). Tato metoda bude </w:t>
      </w:r>
      <w:r w:rsidR="00573864">
        <w:rPr>
          <w:color w:val="000000" w:themeColor="text1"/>
        </w:rPr>
        <w:t>dost důležitá</w:t>
      </w:r>
      <w:r w:rsidRPr="00FD3512">
        <w:rPr>
          <w:color w:val="000000" w:themeColor="text1"/>
        </w:rPr>
        <w:t xml:space="preserve">, protože umožňuje </w:t>
      </w:r>
      <w:r w:rsidR="00573864">
        <w:rPr>
          <w:color w:val="000000" w:themeColor="text1"/>
        </w:rPr>
        <w:t>hned</w:t>
      </w:r>
      <w:r w:rsidRPr="00FD3512">
        <w:rPr>
          <w:color w:val="000000" w:themeColor="text1"/>
        </w:rPr>
        <w:t xml:space="preserve"> generovat stránku na serveru pro každý  požadavek od uživatele. Při každé návštěvě stránky server nejprve získá aktuální data z databáze a až poté </w:t>
      </w:r>
      <w:r w:rsidR="00573864">
        <w:rPr>
          <w:color w:val="000000" w:themeColor="text1"/>
        </w:rPr>
        <w:t>hnedka</w:t>
      </w:r>
      <w:r w:rsidRPr="00FD3512">
        <w:rPr>
          <w:color w:val="000000" w:themeColor="text1"/>
        </w:rPr>
        <w:t xml:space="preserve"> sestaví HTML stránku, kterou pošle prohlížeči. Tím se zajistí, že zobrazovaná data – například nově publikované články v sekci novinek nebo profily nově přidaných DJs – budou vždy aktuální. Uživatel tak bude mít jistotu, že vidí vždy ne</w:t>
      </w:r>
      <w:r w:rsidR="00573864">
        <w:rPr>
          <w:color w:val="000000" w:themeColor="text1"/>
        </w:rPr>
        <w:t>jaktuálnější</w:t>
      </w:r>
      <w:r w:rsidRPr="00FD3512">
        <w:rPr>
          <w:color w:val="000000" w:themeColor="text1"/>
        </w:rPr>
        <w:t xml:space="preserve"> verzi webu, což </w:t>
      </w:r>
      <w:r w:rsidR="00573864">
        <w:rPr>
          <w:color w:val="000000" w:themeColor="text1"/>
        </w:rPr>
        <w:t>bude</w:t>
      </w:r>
      <w:r w:rsidRPr="00FD3512">
        <w:rPr>
          <w:color w:val="000000" w:themeColor="text1"/>
        </w:rPr>
        <w:t xml:space="preserve"> pro tento typ </w:t>
      </w:r>
      <w:r w:rsidR="00573864">
        <w:rPr>
          <w:color w:val="000000" w:themeColor="text1"/>
        </w:rPr>
        <w:t>webu</w:t>
      </w:r>
      <w:r w:rsidRPr="00FD3512">
        <w:rPr>
          <w:color w:val="000000" w:themeColor="text1"/>
        </w:rPr>
        <w:t xml:space="preserve"> naprosto klíčové.</w:t>
      </w:r>
      <w:sdt>
        <w:sdtPr>
          <w:rPr>
            <w:color w:val="000000" w:themeColor="text1"/>
          </w:rPr>
          <w:id w:val="870032629"/>
          <w:citation/>
        </w:sdtPr>
        <w:sdtContent>
          <w:r w:rsidR="0058546A">
            <w:rPr>
              <w:color w:val="000000" w:themeColor="text1"/>
            </w:rPr>
            <w:fldChar w:fldCharType="begin"/>
          </w:r>
          <w:r w:rsidR="0058546A">
            <w:rPr>
              <w:color w:val="000000" w:themeColor="text1"/>
              <w:lang w:val="en-GB"/>
            </w:rPr>
            <w:instrText xml:space="preserve"> CITATION STR24 \l 2057 </w:instrText>
          </w:r>
          <w:r w:rsidR="0058546A">
            <w:rPr>
              <w:color w:val="000000" w:themeColor="text1"/>
            </w:rPr>
            <w:fldChar w:fldCharType="separate"/>
          </w:r>
          <w:r w:rsidR="0058546A">
            <w:rPr>
              <w:noProof/>
              <w:color w:val="000000" w:themeColor="text1"/>
              <w:lang w:val="en-GB"/>
            </w:rPr>
            <w:t xml:space="preserve"> </w:t>
          </w:r>
          <w:r w:rsidR="0058546A" w:rsidRPr="0058546A">
            <w:rPr>
              <w:noProof/>
              <w:color w:val="000000" w:themeColor="text1"/>
              <w:lang w:val="en-GB"/>
            </w:rPr>
            <w:t>(1)</w:t>
          </w:r>
          <w:r w:rsidR="0058546A">
            <w:rPr>
              <w:color w:val="000000" w:themeColor="text1"/>
            </w:rPr>
            <w:fldChar w:fldCharType="end"/>
          </w:r>
        </w:sdtContent>
      </w:sdt>
    </w:p>
    <w:p w14:paraId="04E70A11" w14:textId="123704D9" w:rsidR="000869AE" w:rsidRDefault="000869AE" w:rsidP="000869AE">
      <w:pPr>
        <w:pStyle w:val="Heading2"/>
        <w:rPr>
          <w:lang w:eastAsia="cs-CZ"/>
        </w:rPr>
      </w:pPr>
      <w:bookmarkStart w:id="9" w:name="_Toc206521638"/>
      <w:r>
        <w:rPr>
          <w:lang w:eastAsia="cs-CZ"/>
        </w:rPr>
        <w:t>SEO</w:t>
      </w:r>
      <w:bookmarkEnd w:id="9"/>
    </w:p>
    <w:p w14:paraId="431B496F" w14:textId="0544EB8D" w:rsidR="000869AE" w:rsidRDefault="000869AE" w:rsidP="000869AE">
      <w:r w:rsidRPr="00CA6E93">
        <w:t xml:space="preserve">Vysoká pozice ve vyhledávačích jako Google je pro úspěch </w:t>
      </w:r>
      <w:r>
        <w:t xml:space="preserve"> každého webu jedna z</w:t>
      </w:r>
      <w:r w:rsidR="00606473">
        <w:t> </w:t>
      </w:r>
      <w:r>
        <w:t>nejzásadnějších věcí, která při tvorbě stránky existuje...</w:t>
      </w:r>
      <w:r w:rsidRPr="00CA6E93">
        <w:t xml:space="preserve"> </w:t>
      </w:r>
      <w:r>
        <w:t xml:space="preserve">Proto </w:t>
      </w:r>
      <w:r w:rsidRPr="00CA6E93">
        <w:t xml:space="preserve">Nextjs je pro SEO </w:t>
      </w:r>
      <w:r>
        <w:t>velice dobrá volba.</w:t>
      </w:r>
    </w:p>
    <w:p w14:paraId="67B578CF" w14:textId="6E64B2B2" w:rsidR="000869AE" w:rsidRDefault="000869AE" w:rsidP="000869AE">
      <w:pPr>
        <w:ind w:firstLine="0"/>
      </w:pPr>
    </w:p>
    <w:p w14:paraId="1720DCC7" w14:textId="77777777" w:rsidR="00573864" w:rsidRDefault="00573864" w:rsidP="000869AE">
      <w:pPr>
        <w:ind w:firstLine="0"/>
      </w:pPr>
    </w:p>
    <w:p w14:paraId="78D4165E" w14:textId="77777777" w:rsidR="00AD1828" w:rsidRDefault="00AD1828" w:rsidP="000869AE">
      <w:pPr>
        <w:ind w:firstLine="0"/>
      </w:pPr>
    </w:p>
    <w:p w14:paraId="00407254" w14:textId="201E9AA2" w:rsidR="000869AE" w:rsidRDefault="000869AE" w:rsidP="000869AE">
      <w:pPr>
        <w:pStyle w:val="Heading3"/>
        <w:rPr>
          <w:lang w:eastAsia="cs-CZ"/>
        </w:rPr>
      </w:pPr>
      <w:bookmarkStart w:id="10" w:name="_Toc206521639"/>
      <w:r>
        <w:rPr>
          <w:lang w:eastAsia="cs-CZ"/>
        </w:rPr>
        <w:lastRenderedPageBreak/>
        <w:t>Indexování stránek</w:t>
      </w:r>
      <w:bookmarkEnd w:id="10"/>
    </w:p>
    <w:p w14:paraId="4F67D51F" w14:textId="61226360" w:rsidR="000869AE" w:rsidRDefault="000869AE" w:rsidP="000869AE">
      <w:r w:rsidRPr="00356987">
        <w:t>Jak již bylo zmíněno, díky metodám SSR a SSG dostávají crawleři, kteří procházejí internet a</w:t>
      </w:r>
      <w:r w:rsidR="00606473">
        <w:t> </w:t>
      </w:r>
      <w:r w:rsidRPr="00356987">
        <w:t xml:space="preserve">sbírají data pro vyhledávače, vždy </w:t>
      </w:r>
      <w:r>
        <w:t>celý</w:t>
      </w:r>
      <w:r w:rsidRPr="00356987">
        <w:t xml:space="preserve"> HTML obsah. To je obrovská výhoda oproti starším technologiím, kde roboti často viděli jen prázdnou stránku, jejíž obsah se načítal až pomocí JavaScriptu. Díky Nextjs je veškerý obsah stránek, jako jsou texty, nadpisy a</w:t>
      </w:r>
      <w:r w:rsidR="00606473">
        <w:t> </w:t>
      </w:r>
      <w:r w:rsidRPr="00356987">
        <w:t xml:space="preserve">odkazy, pro vyhledávače </w:t>
      </w:r>
      <w:r>
        <w:t xml:space="preserve">hnedka </w:t>
      </w:r>
      <w:r w:rsidRPr="00356987">
        <w:t>čitelný a srozumitelný</w:t>
      </w:r>
    </w:p>
    <w:p w14:paraId="2CFB6705" w14:textId="438A154F" w:rsidR="000869AE" w:rsidRDefault="000869AE" w:rsidP="000869AE">
      <w:pPr>
        <w:pStyle w:val="Heading3"/>
      </w:pPr>
      <w:bookmarkStart w:id="11" w:name="_Toc206521640"/>
      <w:r>
        <w:t>Optimalizace s komponentou &lt;Image&gt;</w:t>
      </w:r>
      <w:bookmarkEnd w:id="11"/>
    </w:p>
    <w:p w14:paraId="43A03039" w14:textId="384B4C0F" w:rsidR="000869AE" w:rsidRDefault="000869AE" w:rsidP="000869AE">
      <w:r>
        <w:t>Kvalitní obrázky jsou pro každý web nezbytné, ale představují hodně zátěžě při rychlosti načítání webové stránky. Komponenta &lt;Image&gt; řeší několik problémů:</w:t>
      </w:r>
    </w:p>
    <w:p w14:paraId="6EBDCD37" w14:textId="77777777" w:rsidR="000869AE" w:rsidRDefault="000869AE" w:rsidP="000869AE"/>
    <w:p w14:paraId="282EEFF7" w14:textId="08864AEB" w:rsidR="000869AE" w:rsidRPr="000869AE" w:rsidRDefault="000869AE" w:rsidP="000869AE">
      <w:pPr>
        <w:pStyle w:val="ListParagraph"/>
        <w:numPr>
          <w:ilvl w:val="0"/>
          <w:numId w:val="34"/>
        </w:numPr>
        <w:rPr>
          <w:b/>
          <w:bCs/>
        </w:rPr>
      </w:pPr>
      <w:r w:rsidRPr="000869AE">
        <w:rPr>
          <w:b/>
          <w:bCs/>
        </w:rPr>
        <w:t>Lazy loading</w:t>
      </w:r>
      <w:r>
        <w:rPr>
          <w:b/>
          <w:bCs/>
        </w:rPr>
        <w:t xml:space="preserve"> </w:t>
      </w:r>
      <w:r w:rsidRPr="000869AE">
        <w:t>-</w:t>
      </w:r>
      <w:r>
        <w:rPr>
          <w:b/>
          <w:bCs/>
        </w:rPr>
        <w:t xml:space="preserve"> </w:t>
      </w:r>
      <w:r>
        <w:t>obrázky se uživateli ukazují až tehdy, kdy se k nim uživatel dostane, tím se vždy načtou jen potřebné obrázku a tím se značně zrychlí načítání webové stránky</w:t>
      </w:r>
    </w:p>
    <w:p w14:paraId="408B32BC" w14:textId="446C3CB5" w:rsidR="000869AE" w:rsidRPr="000869AE" w:rsidRDefault="000869AE" w:rsidP="000869AE">
      <w:pPr>
        <w:pStyle w:val="ListParagraph"/>
        <w:numPr>
          <w:ilvl w:val="0"/>
          <w:numId w:val="34"/>
        </w:numPr>
        <w:rPr>
          <w:b/>
          <w:bCs/>
        </w:rPr>
      </w:pPr>
      <w:r>
        <w:rPr>
          <w:b/>
          <w:bCs/>
        </w:rPr>
        <w:t xml:space="preserve">Změna velikosti </w:t>
      </w:r>
      <w:r>
        <w:t>- zde se vygeneruje několik verzí obrázku v různých velikostech, pak prohlížeči pošle tu nejvhodnější velikost...</w:t>
      </w:r>
    </w:p>
    <w:p w14:paraId="20D4B61D" w14:textId="5DCE5699" w:rsidR="000869AE" w:rsidRPr="000869AE" w:rsidRDefault="000869AE" w:rsidP="000869AE">
      <w:pPr>
        <w:pStyle w:val="ListParagraph"/>
        <w:numPr>
          <w:ilvl w:val="0"/>
          <w:numId w:val="34"/>
        </w:numPr>
        <w:rPr>
          <w:b/>
          <w:bCs/>
        </w:rPr>
      </w:pPr>
      <w:r>
        <w:rPr>
          <w:b/>
          <w:bCs/>
        </w:rPr>
        <w:t xml:space="preserve">Formátování - </w:t>
      </w:r>
      <w:r>
        <w:t>Automaticky zjistí, jestli daný prohlížeč uživatele podporuje formát obrázků WEBP a AVIF, tím se velikost obrázků zmenší a kvalita zůstává stejná, takže uživatel si toho vůbec nemusí všimnout</w:t>
      </w:r>
    </w:p>
    <w:p w14:paraId="29BB1932" w14:textId="1B26EFD7" w:rsidR="00407273" w:rsidRPr="00407273" w:rsidRDefault="0058546A" w:rsidP="00407273">
      <w:sdt>
        <w:sdtPr>
          <w:id w:val="-1049064942"/>
          <w:citation/>
        </w:sdtPr>
        <w:sdtContent>
          <w:r>
            <w:fldChar w:fldCharType="begin"/>
          </w:r>
          <w:r>
            <w:rPr>
              <w:lang w:val="en-GB"/>
            </w:rPr>
            <w:instrText xml:space="preserve"> CITATION Des25 \l 2057 </w:instrText>
          </w:r>
          <w:r>
            <w:fldChar w:fldCharType="separate"/>
          </w:r>
          <w:r w:rsidRPr="0058546A">
            <w:rPr>
              <w:noProof/>
              <w:lang w:val="en-GB"/>
            </w:rPr>
            <w:t>(2)</w:t>
          </w:r>
          <w:r>
            <w:fldChar w:fldCharType="end"/>
          </w:r>
        </w:sdtContent>
      </w:sdt>
    </w:p>
    <w:p w14:paraId="50B5B995" w14:textId="77777777" w:rsidR="00407273" w:rsidRPr="00407273" w:rsidRDefault="00407273" w:rsidP="00407273">
      <w:pPr>
        <w:ind w:firstLine="0"/>
      </w:pPr>
    </w:p>
    <w:p w14:paraId="7A32767B" w14:textId="4CA6A1F7" w:rsidR="00F42F40" w:rsidRDefault="000869AE" w:rsidP="00F42F40">
      <w:pPr>
        <w:pStyle w:val="Heading1"/>
      </w:pPr>
      <w:r>
        <w:lastRenderedPageBreak/>
        <w:t xml:space="preserve"> </w:t>
      </w:r>
      <w:bookmarkStart w:id="12" w:name="_Toc206521641"/>
      <w:r>
        <w:t>Návrh ve Figmě</w:t>
      </w:r>
      <w:bookmarkEnd w:id="12"/>
    </w:p>
    <w:p w14:paraId="56A7CEA4" w14:textId="503B7675" w:rsidR="00F42F40" w:rsidRDefault="000869AE" w:rsidP="00F42F40">
      <w:r w:rsidRPr="00CB4A48">
        <w:t>Nejprve byl vytvořen projekt s názvem "RP", kde byly vytvořeny dva hlavní návrhové fram</w:t>
      </w:r>
      <w:r>
        <w:t>y</w:t>
      </w:r>
      <w:r w:rsidRPr="00CB4A48">
        <w:t>: jeden pro mobilní zobrazení a druhý pro počítač. Tím byla od samého začátku zajištěna responzivita. Poté následoval výběr vizuálních prvků. Po několika experimentech byl zvolen moderní a dobře čitelný font. Dále byla definována barevná paleta. Pro pozadí byla zvolena světle modrá, text je v kontrastní bílé barvě a pro zvýraznění důležitých prvků</w:t>
      </w:r>
      <w:r>
        <w:t>,</w:t>
      </w:r>
      <w:r w:rsidRPr="00CB4A48">
        <w:t xml:space="preserve"> jako jsou </w:t>
      </w:r>
      <w:r>
        <w:t xml:space="preserve">některé </w:t>
      </w:r>
      <w:r w:rsidRPr="00CB4A48">
        <w:t>nadpisy a tlačítka, byl použit růžový gradient</w:t>
      </w:r>
      <w:r w:rsidR="00F42F40" w:rsidRPr="00F42F40">
        <w:t>.</w:t>
      </w:r>
    </w:p>
    <w:p w14:paraId="78559083" w14:textId="63365D0A" w:rsidR="00F42F40" w:rsidRDefault="000869AE" w:rsidP="00F42F40">
      <w:pPr>
        <w:pStyle w:val="Heading2"/>
      </w:pPr>
      <w:bookmarkStart w:id="13" w:name="_Toc206521642"/>
      <w:r>
        <w:t>Rozvržení struktury úvodní stránky</w:t>
      </w:r>
      <w:bookmarkEnd w:id="13"/>
    </w:p>
    <w:p w14:paraId="032575C6" w14:textId="27AD0AE4" w:rsidR="000869AE" w:rsidRDefault="000869AE" w:rsidP="000869AE">
      <w:r w:rsidRPr="006E0484">
        <w:t xml:space="preserve">Struktura úvodní stránky byla navržena tak, aby </w:t>
      </w:r>
      <w:r>
        <w:t>se v ní uživatel dobře orientoval.</w:t>
      </w:r>
      <w:r w:rsidRPr="006E0484">
        <w:t xml:space="preserve"> Rozvržení se skládá z následujících sekcí</w:t>
      </w:r>
      <w:r w:rsidR="00573864">
        <w:t xml:space="preserve">. </w:t>
      </w:r>
    </w:p>
    <w:p w14:paraId="6AE19284" w14:textId="4F23DA69" w:rsidR="00F42F40" w:rsidRDefault="00F42F40" w:rsidP="00F42F40"/>
    <w:p w14:paraId="1F24EFCC" w14:textId="79AEFFD5" w:rsidR="00F42F40" w:rsidRDefault="000869AE" w:rsidP="00F42F40">
      <w:pPr>
        <w:pStyle w:val="Heading3"/>
      </w:pPr>
      <w:bookmarkStart w:id="14" w:name="_Toc206521643"/>
      <w:r>
        <w:t>Header</w:t>
      </w:r>
      <w:bookmarkEnd w:id="14"/>
    </w:p>
    <w:p w14:paraId="0559370B" w14:textId="26B83B77" w:rsidR="000869AE" w:rsidRDefault="000869AE" w:rsidP="000869AE">
      <w:r>
        <w:t>Header</w:t>
      </w:r>
      <w:r w:rsidRPr="00EB27BA">
        <w:t xml:space="preserve"> je první věc, kterou uživatel uvidí</w:t>
      </w:r>
      <w:r>
        <w:t xml:space="preserve"> </w:t>
      </w:r>
      <w:r w:rsidRPr="00EB27BA">
        <w:t>a slouží k navigaci. Obsahuje logo webu, odkazy na ostatní stránky (Novinky, DJs, Events, Kontakt a Pro média) a tlačítko pro změnu jazyka (angličtina a němčina). Je navržen tak, aby byl přilepen</w:t>
      </w:r>
      <w:r>
        <w:t xml:space="preserve"> k</w:t>
      </w:r>
      <w:r w:rsidRPr="00EB27BA">
        <w:t xml:space="preserve"> hornímu okraji obrazovky a byl tak uživateli </w:t>
      </w:r>
      <w:r>
        <w:t>pořád</w:t>
      </w:r>
      <w:r w:rsidRPr="00EB27BA">
        <w:t xml:space="preserve"> k</w:t>
      </w:r>
      <w:r>
        <w:t> dispozici.</w:t>
      </w:r>
    </w:p>
    <w:p w14:paraId="13102F5C" w14:textId="77777777" w:rsidR="00B91B07" w:rsidRDefault="000869AE" w:rsidP="00B91B07">
      <w:pPr>
        <w:keepNext/>
        <w:ind w:firstLine="0"/>
      </w:pPr>
      <w:r w:rsidRPr="00B27CDE">
        <w:rPr>
          <w:noProof/>
        </w:rPr>
        <w:drawing>
          <wp:inline distT="0" distB="0" distL="0" distR="0" wp14:anchorId="332F8DB9" wp14:editId="7F5FB680">
            <wp:extent cx="5760720" cy="244475"/>
            <wp:effectExtent l="0" t="0" r="0" b="3175"/>
            <wp:docPr id="13887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6765" name=""/>
                    <pic:cNvPicPr/>
                  </pic:nvPicPr>
                  <pic:blipFill>
                    <a:blip r:embed="rId18"/>
                    <a:stretch>
                      <a:fillRect/>
                    </a:stretch>
                  </pic:blipFill>
                  <pic:spPr>
                    <a:xfrm>
                      <a:off x="0" y="0"/>
                      <a:ext cx="5760720" cy="244475"/>
                    </a:xfrm>
                    <a:prstGeom prst="rect">
                      <a:avLst/>
                    </a:prstGeom>
                  </pic:spPr>
                </pic:pic>
              </a:graphicData>
            </a:graphic>
          </wp:inline>
        </w:drawing>
      </w:r>
    </w:p>
    <w:p w14:paraId="5E2625C5" w14:textId="0360D1F4" w:rsidR="000869AE" w:rsidRDefault="00B91B07" w:rsidP="00B91B07">
      <w:pPr>
        <w:pStyle w:val="Caption"/>
        <w:jc w:val="both"/>
      </w:pPr>
      <w:bookmarkStart w:id="15" w:name="_Toc206503458"/>
      <w:r>
        <w:t xml:space="preserve">Obrázek </w:t>
      </w:r>
      <w:fldSimple w:instr=" SEQ Obrázek \* ARABIC ">
        <w:r w:rsidR="006B3B7A">
          <w:rPr>
            <w:noProof/>
          </w:rPr>
          <w:t>1</w:t>
        </w:r>
      </w:fldSimple>
      <w:r>
        <w:t xml:space="preserve"> Header</w:t>
      </w:r>
      <w:bookmarkEnd w:id="15"/>
    </w:p>
    <w:p w14:paraId="2C20E163" w14:textId="77777777" w:rsidR="000869AE" w:rsidRDefault="000869AE" w:rsidP="000869AE"/>
    <w:p w14:paraId="0171B0BB" w14:textId="77777777" w:rsidR="000869AE" w:rsidRDefault="000869AE" w:rsidP="000869AE"/>
    <w:p w14:paraId="0C382CFE" w14:textId="77777777" w:rsidR="000869AE" w:rsidRDefault="000869AE" w:rsidP="000869AE"/>
    <w:p w14:paraId="00382641" w14:textId="77777777" w:rsidR="000869AE" w:rsidRDefault="000869AE" w:rsidP="000869AE"/>
    <w:p w14:paraId="0C2F2F50" w14:textId="77777777" w:rsidR="000869AE" w:rsidRDefault="000869AE" w:rsidP="000869AE"/>
    <w:p w14:paraId="51BF237A" w14:textId="77777777" w:rsidR="000869AE" w:rsidRDefault="000869AE" w:rsidP="000869AE"/>
    <w:p w14:paraId="39BA099E" w14:textId="77777777" w:rsidR="000869AE" w:rsidRDefault="000869AE" w:rsidP="000869AE"/>
    <w:p w14:paraId="22E7982F" w14:textId="77777777" w:rsidR="000869AE" w:rsidRDefault="000869AE" w:rsidP="000869AE"/>
    <w:p w14:paraId="0A2C23D5" w14:textId="77777777" w:rsidR="000869AE" w:rsidRDefault="000869AE" w:rsidP="000869AE"/>
    <w:p w14:paraId="39CC0C24" w14:textId="77777777" w:rsidR="000869AE" w:rsidRDefault="000869AE" w:rsidP="000869AE"/>
    <w:p w14:paraId="5DD797AE" w14:textId="77777777" w:rsidR="000869AE" w:rsidRDefault="000869AE" w:rsidP="000869AE"/>
    <w:p w14:paraId="6024A716" w14:textId="77777777" w:rsidR="000869AE" w:rsidRDefault="000869AE" w:rsidP="000869AE"/>
    <w:p w14:paraId="057EA7F0" w14:textId="77777777" w:rsidR="000869AE" w:rsidRDefault="000869AE" w:rsidP="000869AE"/>
    <w:p w14:paraId="3F926480" w14:textId="30730B26" w:rsidR="004B5A5B" w:rsidRDefault="000869AE" w:rsidP="004B5A5B">
      <w:pPr>
        <w:pStyle w:val="Heading3"/>
      </w:pPr>
      <w:bookmarkStart w:id="16" w:name="_Toc206521644"/>
      <w:r>
        <w:lastRenderedPageBreak/>
        <w:t>Hero</w:t>
      </w:r>
      <w:bookmarkEnd w:id="16"/>
    </w:p>
    <w:p w14:paraId="6CB3D7C3" w14:textId="7B6B1E9D" w:rsidR="000869AE" w:rsidRDefault="000869AE" w:rsidP="000869AE">
      <w:pPr>
        <w:rPr>
          <w:lang w:eastAsia="cs-CZ"/>
        </w:rPr>
      </w:pPr>
      <w:r w:rsidRPr="00EB27BA">
        <w:t>Ta</w:t>
      </w:r>
      <w:r>
        <w:t>hle</w:t>
      </w:r>
      <w:r w:rsidRPr="00EB27BA">
        <w:t xml:space="preserve"> sekce má za úkol </w:t>
      </w:r>
      <w:r>
        <w:t>hnedka</w:t>
      </w:r>
      <w:r w:rsidRPr="00EB27BA">
        <w:t xml:space="preserve"> upoutat pozornost. Obsahuje velký obrázek na pozadí s</w:t>
      </w:r>
      <w:r w:rsidR="00606473">
        <w:t> </w:t>
      </w:r>
      <w:r w:rsidRPr="00EB27BA">
        <w:t>tmavým překrytím, aby byl text dobře čitelný. Dále zde najdeme hlavní nadpis (H1) a tlačítko s výzvou k akci. Pro oživení je zde přidán také efekt padajících konfet</w:t>
      </w:r>
      <w:r>
        <w:rPr>
          <w:lang w:eastAsia="cs-CZ"/>
        </w:rPr>
        <w:t xml:space="preserve"> </w:t>
      </w:r>
    </w:p>
    <w:p w14:paraId="6C396408" w14:textId="77777777" w:rsidR="00B91B07" w:rsidRDefault="000869AE" w:rsidP="00B91B07">
      <w:pPr>
        <w:keepNext/>
        <w:ind w:firstLine="0"/>
      </w:pPr>
      <w:r w:rsidRPr="00B47662">
        <w:rPr>
          <w:noProof/>
        </w:rPr>
        <w:drawing>
          <wp:inline distT="0" distB="0" distL="0" distR="0" wp14:anchorId="14C1DC84" wp14:editId="45933A5C">
            <wp:extent cx="5760720" cy="2566172"/>
            <wp:effectExtent l="0" t="0" r="0" b="5715"/>
            <wp:docPr id="2066491749" name="Picture 1" descr="A large crowd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91749" name="Picture 1" descr="A large crowd of people&#10;&#10;AI-generated content may be incorrect."/>
                    <pic:cNvPicPr/>
                  </pic:nvPicPr>
                  <pic:blipFill>
                    <a:blip r:embed="rId19"/>
                    <a:stretch>
                      <a:fillRect/>
                    </a:stretch>
                  </pic:blipFill>
                  <pic:spPr>
                    <a:xfrm>
                      <a:off x="0" y="0"/>
                      <a:ext cx="5760720" cy="2566172"/>
                    </a:xfrm>
                    <a:prstGeom prst="rect">
                      <a:avLst/>
                    </a:prstGeom>
                  </pic:spPr>
                </pic:pic>
              </a:graphicData>
            </a:graphic>
          </wp:inline>
        </w:drawing>
      </w:r>
    </w:p>
    <w:p w14:paraId="1F18E632" w14:textId="45195746" w:rsidR="004B5A5B" w:rsidRDefault="00B91B07" w:rsidP="00B91B07">
      <w:pPr>
        <w:pStyle w:val="Caption"/>
        <w:jc w:val="both"/>
        <w:rPr>
          <w:lang w:eastAsia="cs-CZ"/>
        </w:rPr>
      </w:pPr>
      <w:bookmarkStart w:id="17" w:name="_Toc206503459"/>
      <w:r>
        <w:t xml:space="preserve">Obrázek </w:t>
      </w:r>
      <w:fldSimple w:instr=" SEQ Obrázek \* ARABIC ">
        <w:r w:rsidR="006B3B7A">
          <w:rPr>
            <w:noProof/>
          </w:rPr>
          <w:t>2</w:t>
        </w:r>
      </w:fldSimple>
      <w:r>
        <w:t xml:space="preserve"> Hero</w:t>
      </w:r>
      <w:bookmarkEnd w:id="17"/>
    </w:p>
    <w:p w14:paraId="5E37052B" w14:textId="15A48138" w:rsidR="00297D33" w:rsidRDefault="000869AE" w:rsidP="00297D33">
      <w:pPr>
        <w:pStyle w:val="Heading3"/>
      </w:pPr>
      <w:bookmarkStart w:id="18" w:name="_Toc206521645"/>
      <w:r>
        <w:t>EventSlider</w:t>
      </w:r>
      <w:bookmarkEnd w:id="18"/>
    </w:p>
    <w:p w14:paraId="12176FC0" w14:textId="7D8B2544" w:rsidR="00297D33" w:rsidRDefault="000869AE" w:rsidP="00297D33">
      <w:pPr>
        <w:rPr>
          <w:lang w:eastAsia="cs-CZ"/>
        </w:rPr>
      </w:pPr>
      <w:r>
        <w:t>O</w:t>
      </w:r>
      <w:r w:rsidRPr="00D62014">
        <w:t>bsahuje slider s kartičkami různých akcí. Každá karta zobrazuje základní informace: název akce, datum a místo konání. Uživatel si tak může rychle prohlédnout, co se v nejbližší době chystá</w:t>
      </w:r>
      <w:r w:rsidR="00297D33" w:rsidRPr="00297D33">
        <w:rPr>
          <w:lang w:eastAsia="cs-CZ"/>
        </w:rPr>
        <w:t xml:space="preserve">. </w:t>
      </w:r>
    </w:p>
    <w:p w14:paraId="0AA6B5EE" w14:textId="77777777" w:rsidR="00B91B07" w:rsidRDefault="000869AE" w:rsidP="00B91B07">
      <w:pPr>
        <w:keepNext/>
        <w:ind w:firstLine="0"/>
      </w:pPr>
      <w:r w:rsidRPr="00B47662">
        <w:rPr>
          <w:noProof/>
        </w:rPr>
        <w:drawing>
          <wp:inline distT="0" distB="0" distL="0" distR="0" wp14:anchorId="6D0CC760" wp14:editId="6650B6BB">
            <wp:extent cx="5760720" cy="2408555"/>
            <wp:effectExtent l="0" t="0" r="0" b="0"/>
            <wp:docPr id="1442959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950" name="Picture 1" descr="A screenshot of a website&#10;&#10;AI-generated content may be incorrect."/>
                    <pic:cNvPicPr/>
                  </pic:nvPicPr>
                  <pic:blipFill>
                    <a:blip r:embed="rId20"/>
                    <a:stretch>
                      <a:fillRect/>
                    </a:stretch>
                  </pic:blipFill>
                  <pic:spPr>
                    <a:xfrm>
                      <a:off x="0" y="0"/>
                      <a:ext cx="5760720" cy="2408555"/>
                    </a:xfrm>
                    <a:prstGeom prst="rect">
                      <a:avLst/>
                    </a:prstGeom>
                  </pic:spPr>
                </pic:pic>
              </a:graphicData>
            </a:graphic>
          </wp:inline>
        </w:drawing>
      </w:r>
    </w:p>
    <w:p w14:paraId="30DB0C77" w14:textId="522B6B8E" w:rsidR="000869AE" w:rsidRDefault="00B91B07" w:rsidP="00B91B07">
      <w:pPr>
        <w:pStyle w:val="Caption"/>
        <w:jc w:val="both"/>
        <w:rPr>
          <w:lang w:eastAsia="cs-CZ"/>
        </w:rPr>
      </w:pPr>
      <w:bookmarkStart w:id="19" w:name="_Toc206503460"/>
      <w:r>
        <w:t xml:space="preserve">Obrázek </w:t>
      </w:r>
      <w:fldSimple w:instr=" SEQ Obrázek \* ARABIC ">
        <w:r w:rsidR="006B3B7A">
          <w:rPr>
            <w:noProof/>
          </w:rPr>
          <w:t>3</w:t>
        </w:r>
      </w:fldSimple>
      <w:r>
        <w:t xml:space="preserve"> EventSlider</w:t>
      </w:r>
      <w:bookmarkEnd w:id="19"/>
    </w:p>
    <w:p w14:paraId="42138CFF" w14:textId="77777777" w:rsidR="000869AE" w:rsidRDefault="000869AE" w:rsidP="000869AE">
      <w:pPr>
        <w:ind w:firstLine="0"/>
        <w:rPr>
          <w:lang w:eastAsia="cs-CZ"/>
        </w:rPr>
      </w:pPr>
    </w:p>
    <w:p w14:paraId="13FE8AF9" w14:textId="77777777" w:rsidR="000869AE" w:rsidRDefault="000869AE" w:rsidP="000869AE">
      <w:pPr>
        <w:ind w:firstLine="0"/>
        <w:rPr>
          <w:lang w:eastAsia="cs-CZ"/>
        </w:rPr>
      </w:pPr>
    </w:p>
    <w:p w14:paraId="4789E85D" w14:textId="77777777" w:rsidR="000869AE" w:rsidRDefault="000869AE" w:rsidP="000869AE">
      <w:pPr>
        <w:ind w:firstLine="0"/>
        <w:rPr>
          <w:lang w:eastAsia="cs-CZ"/>
        </w:rPr>
      </w:pPr>
    </w:p>
    <w:p w14:paraId="419CFB61" w14:textId="77777777" w:rsidR="000869AE" w:rsidRDefault="000869AE" w:rsidP="000869AE">
      <w:pPr>
        <w:ind w:firstLine="0"/>
        <w:rPr>
          <w:lang w:eastAsia="cs-CZ"/>
        </w:rPr>
      </w:pPr>
    </w:p>
    <w:p w14:paraId="6B8308D0" w14:textId="77777777" w:rsidR="000869AE" w:rsidRDefault="000869AE" w:rsidP="000869AE">
      <w:pPr>
        <w:ind w:firstLine="0"/>
        <w:rPr>
          <w:lang w:eastAsia="cs-CZ"/>
        </w:rPr>
      </w:pPr>
    </w:p>
    <w:p w14:paraId="5E3897DC" w14:textId="2D6DA14A" w:rsidR="000869AE" w:rsidRDefault="000869AE" w:rsidP="000869AE">
      <w:pPr>
        <w:pStyle w:val="Heading3"/>
        <w:rPr>
          <w:lang w:eastAsia="cs-CZ"/>
        </w:rPr>
      </w:pPr>
      <w:bookmarkStart w:id="20" w:name="_Toc206521646"/>
      <w:r>
        <w:rPr>
          <w:lang w:eastAsia="cs-CZ"/>
        </w:rPr>
        <w:t>DjSection</w:t>
      </w:r>
      <w:bookmarkEnd w:id="20"/>
    </w:p>
    <w:p w14:paraId="3590B9F8" w14:textId="232C327D" w:rsidR="000869AE" w:rsidRDefault="000869AE" w:rsidP="000869AE">
      <w:r>
        <w:t>P</w:t>
      </w:r>
      <w:r w:rsidRPr="00D62014">
        <w:t xml:space="preserve">ředstavuje hlavní funkci webu – databázi DJs. Je navržena tak, aby rozdělovala </w:t>
      </w:r>
      <w:r>
        <w:t>Djs</w:t>
      </w:r>
      <w:r w:rsidRPr="00D62014">
        <w:t xml:space="preserve"> podle zem</w:t>
      </w:r>
      <w:r>
        <w:t>ě</w:t>
      </w:r>
      <w:r w:rsidRPr="00D62014">
        <w:t xml:space="preserve"> původu. Uživatel může kliknout na danou zemi</w:t>
      </w:r>
      <w:r>
        <w:t xml:space="preserve"> a</w:t>
      </w:r>
      <w:r w:rsidRPr="00D62014">
        <w:t xml:space="preserve"> objeví </w:t>
      </w:r>
      <w:r>
        <w:t xml:space="preserve"> se mu </w:t>
      </w:r>
      <w:r w:rsidRPr="00D62014">
        <w:t>seznam DJs</w:t>
      </w:r>
      <w:r>
        <w:t>.</w:t>
      </w:r>
    </w:p>
    <w:p w14:paraId="65E1CA89" w14:textId="77777777" w:rsidR="00B91B07" w:rsidRDefault="000869AE" w:rsidP="00B91B07">
      <w:pPr>
        <w:keepNext/>
        <w:ind w:firstLine="0"/>
      </w:pPr>
      <w:r w:rsidRPr="00AC24B4">
        <w:rPr>
          <w:noProof/>
        </w:rPr>
        <w:drawing>
          <wp:inline distT="0" distB="0" distL="0" distR="0" wp14:anchorId="4222EFE3" wp14:editId="12FC23B9">
            <wp:extent cx="5760720" cy="2389505"/>
            <wp:effectExtent l="0" t="0" r="0" b="0"/>
            <wp:docPr id="1369089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9777" name="Picture 1" descr="A screenshot of a computer&#10;&#10;AI-generated content may be incorrect."/>
                    <pic:cNvPicPr/>
                  </pic:nvPicPr>
                  <pic:blipFill>
                    <a:blip r:embed="rId21"/>
                    <a:stretch>
                      <a:fillRect/>
                    </a:stretch>
                  </pic:blipFill>
                  <pic:spPr>
                    <a:xfrm>
                      <a:off x="0" y="0"/>
                      <a:ext cx="5760720" cy="2389505"/>
                    </a:xfrm>
                    <a:prstGeom prst="rect">
                      <a:avLst/>
                    </a:prstGeom>
                  </pic:spPr>
                </pic:pic>
              </a:graphicData>
            </a:graphic>
          </wp:inline>
        </w:drawing>
      </w:r>
    </w:p>
    <w:p w14:paraId="763C6836" w14:textId="5BCDE787" w:rsidR="000869AE" w:rsidRDefault="00B91B07" w:rsidP="00B91B07">
      <w:pPr>
        <w:pStyle w:val="Caption"/>
        <w:jc w:val="both"/>
        <w:rPr>
          <w:lang w:eastAsia="cs-CZ"/>
        </w:rPr>
      </w:pPr>
      <w:bookmarkStart w:id="21" w:name="_Toc206503461"/>
      <w:r>
        <w:t xml:space="preserve">Obrázek </w:t>
      </w:r>
      <w:fldSimple w:instr=" SEQ Obrázek \* ARABIC ">
        <w:r w:rsidR="006B3B7A">
          <w:rPr>
            <w:noProof/>
          </w:rPr>
          <w:t>4</w:t>
        </w:r>
      </w:fldSimple>
      <w:r>
        <w:t xml:space="preserve"> DjSection</w:t>
      </w:r>
      <w:bookmarkEnd w:id="21"/>
    </w:p>
    <w:p w14:paraId="23E91F88" w14:textId="77777777" w:rsidR="000869AE" w:rsidRDefault="000869AE" w:rsidP="000869AE">
      <w:pPr>
        <w:ind w:firstLine="0"/>
        <w:rPr>
          <w:lang w:eastAsia="cs-CZ"/>
        </w:rPr>
      </w:pPr>
    </w:p>
    <w:p w14:paraId="39E31C08" w14:textId="3E4D6039" w:rsidR="000869AE" w:rsidRDefault="000869AE" w:rsidP="000869AE">
      <w:pPr>
        <w:pStyle w:val="Heading3"/>
        <w:rPr>
          <w:lang w:eastAsia="cs-CZ"/>
        </w:rPr>
      </w:pPr>
      <w:bookmarkStart w:id="22" w:name="_Toc206521647"/>
      <w:r>
        <w:rPr>
          <w:lang w:eastAsia="cs-CZ"/>
        </w:rPr>
        <w:t>FeaturedEvent</w:t>
      </w:r>
      <w:bookmarkEnd w:id="22"/>
    </w:p>
    <w:p w14:paraId="48C72763" w14:textId="57E21D93" w:rsidR="000869AE" w:rsidRDefault="00B91B07" w:rsidP="000869AE">
      <w:r>
        <w:t>Tahle</w:t>
      </w:r>
      <w:r w:rsidR="000869AE" w:rsidRPr="00D62014">
        <w:t xml:space="preserve"> sekce má za úkol speciálně propagovat jednu vybranou akci. Může sloužit</w:t>
      </w:r>
      <w:r w:rsidR="00606473">
        <w:t xml:space="preserve"> </w:t>
      </w:r>
      <w:r w:rsidR="000869AE" w:rsidRPr="00D62014">
        <w:t>k</w:t>
      </w:r>
      <w:r w:rsidR="00606473">
        <w:t> </w:t>
      </w:r>
      <w:r w:rsidR="000869AE" w:rsidRPr="00D62014">
        <w:t xml:space="preserve">propagaci vlastních událostí, nebo </w:t>
      </w:r>
      <w:r w:rsidR="000869AE">
        <w:t>k</w:t>
      </w:r>
      <w:r w:rsidR="00606473">
        <w:t> </w:t>
      </w:r>
      <w:r w:rsidR="000869AE">
        <w:t>placené</w:t>
      </w:r>
      <w:r w:rsidR="000869AE" w:rsidRPr="00D62014">
        <w:t xml:space="preserve"> spolupráci s</w:t>
      </w:r>
      <w:r w:rsidR="00606473">
        <w:t> </w:t>
      </w:r>
      <w:r w:rsidR="000869AE" w:rsidRPr="00D62014">
        <w:t>partnery. Je vizuálně odlišena od zbytku stránky, aby přitáhla co nejvíc pozornosti</w:t>
      </w:r>
    </w:p>
    <w:p w14:paraId="38DBB1D2" w14:textId="77777777" w:rsidR="00B91B07" w:rsidRDefault="000869AE" w:rsidP="00B91B07">
      <w:pPr>
        <w:keepNext/>
        <w:ind w:firstLine="0"/>
      </w:pPr>
      <w:r w:rsidRPr="00AC24B4">
        <w:rPr>
          <w:noProof/>
        </w:rPr>
        <w:drawing>
          <wp:inline distT="0" distB="0" distL="0" distR="0" wp14:anchorId="58E08C9F" wp14:editId="3E8052ED">
            <wp:extent cx="5760720" cy="2480310"/>
            <wp:effectExtent l="0" t="0" r="0" b="0"/>
            <wp:docPr id="92974837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48377" name="Picture 1" descr="A screenshot of a web page&#10;&#10;AI-generated content may be incorrect."/>
                    <pic:cNvPicPr/>
                  </pic:nvPicPr>
                  <pic:blipFill>
                    <a:blip r:embed="rId22"/>
                    <a:stretch>
                      <a:fillRect/>
                    </a:stretch>
                  </pic:blipFill>
                  <pic:spPr>
                    <a:xfrm>
                      <a:off x="0" y="0"/>
                      <a:ext cx="5760720" cy="2480310"/>
                    </a:xfrm>
                    <a:prstGeom prst="rect">
                      <a:avLst/>
                    </a:prstGeom>
                  </pic:spPr>
                </pic:pic>
              </a:graphicData>
            </a:graphic>
          </wp:inline>
        </w:drawing>
      </w:r>
    </w:p>
    <w:p w14:paraId="20964A71" w14:textId="29379EEA" w:rsidR="000869AE" w:rsidRDefault="00B91B07" w:rsidP="00B91B07">
      <w:pPr>
        <w:pStyle w:val="Caption"/>
        <w:jc w:val="both"/>
        <w:rPr>
          <w:lang w:eastAsia="cs-CZ"/>
        </w:rPr>
      </w:pPr>
      <w:bookmarkStart w:id="23" w:name="_Toc206503462"/>
      <w:r>
        <w:t xml:space="preserve">Obrázek </w:t>
      </w:r>
      <w:fldSimple w:instr=" SEQ Obrázek \* ARABIC ">
        <w:r w:rsidR="006B3B7A">
          <w:rPr>
            <w:noProof/>
          </w:rPr>
          <w:t>5</w:t>
        </w:r>
      </w:fldSimple>
      <w:r>
        <w:t xml:space="preserve"> FeaturedEvent</w:t>
      </w:r>
      <w:bookmarkEnd w:id="23"/>
    </w:p>
    <w:p w14:paraId="25B00150" w14:textId="77777777" w:rsidR="000869AE" w:rsidRDefault="000869AE" w:rsidP="000869AE">
      <w:pPr>
        <w:ind w:firstLine="0"/>
        <w:rPr>
          <w:lang w:eastAsia="cs-CZ"/>
        </w:rPr>
      </w:pPr>
    </w:p>
    <w:p w14:paraId="0AF39697" w14:textId="77777777" w:rsidR="000869AE" w:rsidRDefault="000869AE" w:rsidP="000869AE">
      <w:pPr>
        <w:ind w:firstLine="0"/>
        <w:rPr>
          <w:lang w:eastAsia="cs-CZ"/>
        </w:rPr>
      </w:pPr>
    </w:p>
    <w:p w14:paraId="28FF436C" w14:textId="13512811" w:rsidR="000869AE" w:rsidRDefault="000869AE" w:rsidP="000869AE">
      <w:pPr>
        <w:pStyle w:val="Heading3"/>
        <w:rPr>
          <w:lang w:eastAsia="cs-CZ"/>
        </w:rPr>
      </w:pPr>
      <w:bookmarkStart w:id="24" w:name="_Toc206521648"/>
      <w:r>
        <w:rPr>
          <w:lang w:eastAsia="cs-CZ"/>
        </w:rPr>
        <w:lastRenderedPageBreak/>
        <w:t>NewsSection</w:t>
      </w:r>
      <w:bookmarkEnd w:id="24"/>
    </w:p>
    <w:p w14:paraId="3423CA92" w14:textId="37F1347F" w:rsidR="000869AE" w:rsidRDefault="000869AE" w:rsidP="000869AE">
      <w:r>
        <w:t>J</w:t>
      </w:r>
      <w:r w:rsidRPr="002B711E">
        <w:t>e určena pro předávání informací a</w:t>
      </w:r>
      <w:r w:rsidR="00606473">
        <w:t> </w:t>
      </w:r>
      <w:r w:rsidRPr="002B711E">
        <w:t>novinek ze světa EDM. Zobrazuje několik nejnovějších článků s obrázkem, nadpisem a krátkým popiskem.</w:t>
      </w:r>
    </w:p>
    <w:p w14:paraId="56EC0D92" w14:textId="77777777" w:rsidR="00B91B07" w:rsidRDefault="000869AE" w:rsidP="00B91B07">
      <w:pPr>
        <w:keepNext/>
        <w:ind w:firstLine="0"/>
      </w:pPr>
      <w:r>
        <w:rPr>
          <w:noProof/>
        </w:rPr>
        <w:drawing>
          <wp:inline distT="0" distB="0" distL="0" distR="0" wp14:anchorId="43E95826" wp14:editId="26624230">
            <wp:extent cx="5760720" cy="2491740"/>
            <wp:effectExtent l="0" t="0" r="0" b="3810"/>
            <wp:docPr id="1601615168" name="Picture 5" descr="A screenshot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group of peopl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91740"/>
                    </a:xfrm>
                    <a:prstGeom prst="rect">
                      <a:avLst/>
                    </a:prstGeom>
                    <a:noFill/>
                    <a:ln>
                      <a:noFill/>
                    </a:ln>
                  </pic:spPr>
                </pic:pic>
              </a:graphicData>
            </a:graphic>
          </wp:inline>
        </w:drawing>
      </w:r>
    </w:p>
    <w:p w14:paraId="33F691BC" w14:textId="10EAFDFF" w:rsidR="000869AE" w:rsidRDefault="00B91B07" w:rsidP="00B91B07">
      <w:pPr>
        <w:pStyle w:val="Caption"/>
        <w:jc w:val="both"/>
        <w:rPr>
          <w:lang w:eastAsia="cs-CZ"/>
        </w:rPr>
      </w:pPr>
      <w:bookmarkStart w:id="25" w:name="_Toc206503463"/>
      <w:r>
        <w:t xml:space="preserve">Obrázek </w:t>
      </w:r>
      <w:fldSimple w:instr=" SEQ Obrázek \* ARABIC ">
        <w:r w:rsidR="006B3B7A">
          <w:rPr>
            <w:noProof/>
          </w:rPr>
          <w:t>6</w:t>
        </w:r>
      </w:fldSimple>
      <w:r>
        <w:t xml:space="preserve"> NewsSection</w:t>
      </w:r>
      <w:bookmarkEnd w:id="25"/>
    </w:p>
    <w:p w14:paraId="562A6E40" w14:textId="77777777" w:rsidR="000869AE" w:rsidRDefault="000869AE" w:rsidP="000869AE">
      <w:pPr>
        <w:ind w:firstLine="0"/>
        <w:rPr>
          <w:lang w:eastAsia="cs-CZ"/>
        </w:rPr>
      </w:pPr>
    </w:p>
    <w:p w14:paraId="31C18037" w14:textId="053389C7" w:rsidR="000869AE" w:rsidRDefault="000869AE" w:rsidP="000869AE">
      <w:pPr>
        <w:pStyle w:val="Heading3"/>
        <w:rPr>
          <w:lang w:eastAsia="cs-CZ"/>
        </w:rPr>
      </w:pPr>
      <w:bookmarkStart w:id="26" w:name="_Toc206521649"/>
      <w:r>
        <w:rPr>
          <w:lang w:eastAsia="cs-CZ"/>
        </w:rPr>
        <w:t>Newsletter</w:t>
      </w:r>
      <w:bookmarkEnd w:id="26"/>
    </w:p>
    <w:p w14:paraId="7376487C" w14:textId="3B834336" w:rsidR="000869AE" w:rsidRDefault="000869AE" w:rsidP="000869AE">
      <w:r w:rsidRPr="002B711E">
        <w:t>Jednoduchá sekce, kde může uživatel zadat svůj email, aby dostával exkluzivní informace o nadcházejících festivalech a akcích. Je to důležitý nástroj pro budování komunity a marketing.</w:t>
      </w:r>
    </w:p>
    <w:p w14:paraId="4280F842" w14:textId="77777777" w:rsidR="00B91B07" w:rsidRDefault="000869AE" w:rsidP="00B91B07">
      <w:pPr>
        <w:keepNext/>
        <w:ind w:firstLine="0"/>
      </w:pPr>
      <w:r w:rsidRPr="004A6999">
        <w:rPr>
          <w:noProof/>
        </w:rPr>
        <w:drawing>
          <wp:inline distT="0" distB="0" distL="0" distR="0" wp14:anchorId="0D0C4D67" wp14:editId="53D68924">
            <wp:extent cx="5760720" cy="1812925"/>
            <wp:effectExtent l="0" t="0" r="0" b="0"/>
            <wp:docPr id="1728214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4833" name="Picture 1" descr="A screenshot of a computer&#10;&#10;AI-generated content may be incorrect."/>
                    <pic:cNvPicPr/>
                  </pic:nvPicPr>
                  <pic:blipFill>
                    <a:blip r:embed="rId24"/>
                    <a:stretch>
                      <a:fillRect/>
                    </a:stretch>
                  </pic:blipFill>
                  <pic:spPr>
                    <a:xfrm>
                      <a:off x="0" y="0"/>
                      <a:ext cx="5760720" cy="1812925"/>
                    </a:xfrm>
                    <a:prstGeom prst="rect">
                      <a:avLst/>
                    </a:prstGeom>
                  </pic:spPr>
                </pic:pic>
              </a:graphicData>
            </a:graphic>
          </wp:inline>
        </w:drawing>
      </w:r>
    </w:p>
    <w:p w14:paraId="4E6B2BED" w14:textId="112DE67E" w:rsidR="000869AE" w:rsidRDefault="00B91B07" w:rsidP="00B91B07">
      <w:pPr>
        <w:pStyle w:val="Caption"/>
        <w:jc w:val="both"/>
        <w:rPr>
          <w:lang w:eastAsia="cs-CZ"/>
        </w:rPr>
      </w:pPr>
      <w:bookmarkStart w:id="27" w:name="_Toc206503464"/>
      <w:r>
        <w:t xml:space="preserve">Obrázek </w:t>
      </w:r>
      <w:fldSimple w:instr=" SEQ Obrázek \* ARABIC ">
        <w:r w:rsidR="006B3B7A">
          <w:rPr>
            <w:noProof/>
          </w:rPr>
          <w:t>7</w:t>
        </w:r>
      </w:fldSimple>
      <w:r>
        <w:t xml:space="preserve"> Newsletter</w:t>
      </w:r>
      <w:bookmarkEnd w:id="27"/>
    </w:p>
    <w:p w14:paraId="1555CC21" w14:textId="77777777" w:rsidR="000869AE" w:rsidRDefault="000869AE" w:rsidP="000869AE">
      <w:pPr>
        <w:ind w:firstLine="0"/>
        <w:rPr>
          <w:lang w:eastAsia="cs-CZ"/>
        </w:rPr>
      </w:pPr>
    </w:p>
    <w:p w14:paraId="35AA26A9" w14:textId="77777777" w:rsidR="00B91B07" w:rsidRDefault="00B91B07" w:rsidP="00B91B07">
      <w:pPr>
        <w:pStyle w:val="Heading3"/>
        <w:numPr>
          <w:ilvl w:val="0"/>
          <w:numId w:val="0"/>
        </w:numPr>
        <w:ind w:left="851"/>
        <w:rPr>
          <w:lang w:eastAsia="cs-CZ"/>
        </w:rPr>
      </w:pPr>
    </w:p>
    <w:p w14:paraId="786BC8A9" w14:textId="77777777" w:rsidR="00F439C7" w:rsidRDefault="00F439C7" w:rsidP="00F439C7">
      <w:pPr>
        <w:rPr>
          <w:lang w:eastAsia="cs-CZ"/>
        </w:rPr>
      </w:pPr>
    </w:p>
    <w:p w14:paraId="7FACCE1F" w14:textId="77777777" w:rsidR="00F439C7" w:rsidRDefault="00F439C7" w:rsidP="00F439C7">
      <w:pPr>
        <w:rPr>
          <w:lang w:eastAsia="cs-CZ"/>
        </w:rPr>
      </w:pPr>
    </w:p>
    <w:p w14:paraId="19E0330A" w14:textId="784896C4" w:rsidR="00F439C7" w:rsidRDefault="00F439C7" w:rsidP="00F439C7">
      <w:pPr>
        <w:pStyle w:val="Heading3"/>
        <w:rPr>
          <w:lang w:eastAsia="cs-CZ"/>
        </w:rPr>
      </w:pPr>
      <w:bookmarkStart w:id="28" w:name="_Toc206521650"/>
      <w:r>
        <w:rPr>
          <w:lang w:eastAsia="cs-CZ"/>
        </w:rPr>
        <w:lastRenderedPageBreak/>
        <w:t>AdSection</w:t>
      </w:r>
      <w:bookmarkEnd w:id="28"/>
    </w:p>
    <w:p w14:paraId="33FDCB96" w14:textId="70E90929" w:rsidR="00F439C7" w:rsidRDefault="00F92626" w:rsidP="00F439C7">
      <w:pPr>
        <w:rPr>
          <w:lang w:eastAsia="cs-CZ"/>
        </w:rPr>
      </w:pPr>
      <w:r>
        <w:rPr>
          <w:lang w:eastAsia="cs-CZ"/>
        </w:rPr>
        <w:t>Tahle sekce</w:t>
      </w:r>
      <w:r w:rsidRPr="00F92626">
        <w:rPr>
          <w:lang w:eastAsia="cs-CZ"/>
        </w:rPr>
        <w:t xml:space="preserve"> </w:t>
      </w:r>
      <w:r>
        <w:rPr>
          <w:lang w:eastAsia="cs-CZ"/>
        </w:rPr>
        <w:t>obsahuje</w:t>
      </w:r>
      <w:r w:rsidRPr="00F92626">
        <w:rPr>
          <w:lang w:eastAsia="cs-CZ"/>
        </w:rPr>
        <w:t xml:space="preserve">  výzvu k</w:t>
      </w:r>
      <w:r>
        <w:rPr>
          <w:lang w:eastAsia="cs-CZ"/>
        </w:rPr>
        <w:t> </w:t>
      </w:r>
      <w:r w:rsidRPr="00F92626">
        <w:rPr>
          <w:lang w:eastAsia="cs-CZ"/>
        </w:rPr>
        <w:t>akci</w:t>
      </w:r>
      <w:r>
        <w:rPr>
          <w:lang w:eastAsia="cs-CZ"/>
        </w:rPr>
        <w:t xml:space="preserve"> </w:t>
      </w:r>
      <w:r w:rsidRPr="00F92626">
        <w:rPr>
          <w:lang w:eastAsia="cs-CZ"/>
        </w:rPr>
        <w:t>zaměřenou na partnery, promotéry nebo majitele klubů, kteří chtějí zviditelnit svou událost na tomto webu. Sekce obsahuje výrazný nadpis, krátký popis vysvětlující přínos a nepřehlédnutelné tlačítko s gradientem, které vede na stránku s dalšími informacemi o spolupráci.</w:t>
      </w:r>
    </w:p>
    <w:p w14:paraId="7263BC45" w14:textId="77777777" w:rsidR="00F92626" w:rsidRDefault="00F439C7" w:rsidP="00F92626">
      <w:pPr>
        <w:keepNext/>
        <w:ind w:firstLine="0"/>
      </w:pPr>
      <w:r w:rsidRPr="00F439C7">
        <w:rPr>
          <w:noProof/>
          <w:lang w:eastAsia="cs-CZ"/>
        </w:rPr>
        <w:drawing>
          <wp:inline distT="0" distB="0" distL="0" distR="0" wp14:anchorId="515EF0E2" wp14:editId="40E6E628">
            <wp:extent cx="5760720" cy="913765"/>
            <wp:effectExtent l="0" t="0" r="0" b="635"/>
            <wp:docPr id="442971905" name="Picture 1" descr="A black rect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905" name="Picture 1" descr="A black rectangle with text&#10;&#10;AI-generated content may be incorrect."/>
                    <pic:cNvPicPr/>
                  </pic:nvPicPr>
                  <pic:blipFill>
                    <a:blip r:embed="rId25"/>
                    <a:stretch>
                      <a:fillRect/>
                    </a:stretch>
                  </pic:blipFill>
                  <pic:spPr>
                    <a:xfrm>
                      <a:off x="0" y="0"/>
                      <a:ext cx="5760720" cy="913765"/>
                    </a:xfrm>
                    <a:prstGeom prst="rect">
                      <a:avLst/>
                    </a:prstGeom>
                  </pic:spPr>
                </pic:pic>
              </a:graphicData>
            </a:graphic>
          </wp:inline>
        </w:drawing>
      </w:r>
    </w:p>
    <w:p w14:paraId="39031B8E" w14:textId="6B625FC5" w:rsidR="00F439C7" w:rsidRPr="00F439C7" w:rsidRDefault="00F92626" w:rsidP="00F92626">
      <w:pPr>
        <w:pStyle w:val="Caption"/>
        <w:jc w:val="both"/>
        <w:rPr>
          <w:lang w:eastAsia="cs-CZ"/>
        </w:rPr>
      </w:pPr>
      <w:bookmarkStart w:id="29" w:name="_Toc206503465"/>
      <w:r>
        <w:t xml:space="preserve">Obrázek </w:t>
      </w:r>
      <w:fldSimple w:instr=" SEQ Obrázek \* ARABIC ">
        <w:r w:rsidR="006B3B7A">
          <w:rPr>
            <w:noProof/>
          </w:rPr>
          <w:t>8</w:t>
        </w:r>
      </w:fldSimple>
      <w:r>
        <w:t xml:space="preserve"> AdSection</w:t>
      </w:r>
      <w:bookmarkEnd w:id="29"/>
    </w:p>
    <w:p w14:paraId="52443186" w14:textId="17EB3703" w:rsidR="000869AE" w:rsidRDefault="000869AE" w:rsidP="000869AE">
      <w:pPr>
        <w:pStyle w:val="Heading3"/>
        <w:rPr>
          <w:lang w:eastAsia="cs-CZ"/>
        </w:rPr>
      </w:pPr>
      <w:bookmarkStart w:id="30" w:name="_Toc206521651"/>
      <w:r>
        <w:rPr>
          <w:lang w:eastAsia="cs-CZ"/>
        </w:rPr>
        <w:t>Footer</w:t>
      </w:r>
      <w:bookmarkEnd w:id="30"/>
    </w:p>
    <w:p w14:paraId="28E683CF" w14:textId="77777777" w:rsidR="000869AE" w:rsidRDefault="000869AE" w:rsidP="000869AE">
      <w:r w:rsidRPr="005D700A">
        <w:t>Poslední sekce stránky, kde se nacházejí odkazy na všechny podstránky, ikonky odkazující na sociální sítě (Instagram, Facebook</w:t>
      </w:r>
      <w:r>
        <w:t>, Twitter a Youtube</w:t>
      </w:r>
      <w:r w:rsidRPr="005D700A">
        <w:t>) a další důležité informace, jako je copyright.</w:t>
      </w:r>
    </w:p>
    <w:p w14:paraId="215B7884" w14:textId="77777777" w:rsidR="00B91B07" w:rsidRDefault="00B91B07" w:rsidP="00B91B07">
      <w:pPr>
        <w:keepNext/>
        <w:ind w:firstLine="0"/>
      </w:pPr>
      <w:r w:rsidRPr="004A6999">
        <w:rPr>
          <w:noProof/>
        </w:rPr>
        <w:drawing>
          <wp:inline distT="0" distB="0" distL="0" distR="0" wp14:anchorId="56995EF2" wp14:editId="21F03264">
            <wp:extent cx="5760720" cy="1727200"/>
            <wp:effectExtent l="0" t="0" r="0" b="6350"/>
            <wp:docPr id="21135524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52403" name="Picture 1" descr="A screen shot of a computer&#10;&#10;AI-generated content may be incorrect."/>
                    <pic:cNvPicPr/>
                  </pic:nvPicPr>
                  <pic:blipFill>
                    <a:blip r:embed="rId26"/>
                    <a:stretch>
                      <a:fillRect/>
                    </a:stretch>
                  </pic:blipFill>
                  <pic:spPr>
                    <a:xfrm>
                      <a:off x="0" y="0"/>
                      <a:ext cx="5760720" cy="1727200"/>
                    </a:xfrm>
                    <a:prstGeom prst="rect">
                      <a:avLst/>
                    </a:prstGeom>
                  </pic:spPr>
                </pic:pic>
              </a:graphicData>
            </a:graphic>
          </wp:inline>
        </w:drawing>
      </w:r>
    </w:p>
    <w:p w14:paraId="57CE858E" w14:textId="36A53114" w:rsidR="000869AE" w:rsidRPr="000869AE" w:rsidRDefault="00B91B07" w:rsidP="00B91B07">
      <w:pPr>
        <w:pStyle w:val="Caption"/>
        <w:jc w:val="both"/>
        <w:rPr>
          <w:lang w:eastAsia="cs-CZ"/>
        </w:rPr>
      </w:pPr>
      <w:bookmarkStart w:id="31" w:name="_Toc206503466"/>
      <w:r>
        <w:t xml:space="preserve">Obrázek </w:t>
      </w:r>
      <w:fldSimple w:instr=" SEQ Obrázek \* ARABIC ">
        <w:r w:rsidR="006B3B7A">
          <w:rPr>
            <w:noProof/>
          </w:rPr>
          <w:t>9</w:t>
        </w:r>
      </w:fldSimple>
      <w:r>
        <w:t xml:space="preserve"> Footer</w:t>
      </w:r>
      <w:bookmarkEnd w:id="31"/>
    </w:p>
    <w:p w14:paraId="74282E3C" w14:textId="6EF83900" w:rsidR="0023432B" w:rsidRDefault="00B91B07" w:rsidP="007E0947">
      <w:pPr>
        <w:pStyle w:val="Heading1"/>
      </w:pPr>
      <w:bookmarkStart w:id="32" w:name="_Toc206521652"/>
      <w:r>
        <w:lastRenderedPageBreak/>
        <w:t>NextJS implementace</w:t>
      </w:r>
      <w:bookmarkEnd w:id="32"/>
    </w:p>
    <w:p w14:paraId="785627C4" w14:textId="7399790A" w:rsidR="007E0947" w:rsidRDefault="00B91B07" w:rsidP="007E0947">
      <w:pPr>
        <w:pStyle w:val="Heading2"/>
      </w:pPr>
      <w:bookmarkStart w:id="33" w:name="_Toc206521653"/>
      <w:r>
        <w:t>Struktura projektu</w:t>
      </w:r>
      <w:bookmarkEnd w:id="33"/>
    </w:p>
    <w:p w14:paraId="194923BC" w14:textId="77777777" w:rsidR="00B91B07" w:rsidRDefault="00B91B07" w:rsidP="00B91B07">
      <w:pPr>
        <w:pStyle w:val="Zdrojovkd"/>
      </w:pPr>
      <w:r>
        <w:t>RP2024-25_Belohlav-Radek_Web-pro-EDM-komunitu/</w:t>
      </w:r>
    </w:p>
    <w:p w14:paraId="25ECAF80" w14:textId="77777777" w:rsidR="00B91B07" w:rsidRDefault="00B91B07" w:rsidP="00B91B07">
      <w:pPr>
        <w:pStyle w:val="Zdrojovkd"/>
      </w:pPr>
      <w:r>
        <w:t xml:space="preserve">├── public/                        # Statické soubory </w:t>
      </w:r>
    </w:p>
    <w:p w14:paraId="041590EE" w14:textId="77777777" w:rsidR="00B91B07" w:rsidRDefault="00B91B07" w:rsidP="00B91B07">
      <w:pPr>
        <w:pStyle w:val="Zdrojovkd"/>
      </w:pPr>
      <w:r>
        <w:t>├── src/</w:t>
      </w:r>
    </w:p>
    <w:p w14:paraId="4A659C41" w14:textId="77777777" w:rsidR="00B91B07" w:rsidRDefault="00B91B07" w:rsidP="00B91B07">
      <w:pPr>
        <w:pStyle w:val="Zdrojovkd"/>
      </w:pPr>
      <w:r>
        <w:t>│   ├── app/                        # Next.js App Router</w:t>
      </w:r>
    </w:p>
    <w:p w14:paraId="37284062" w14:textId="77777777" w:rsidR="00B91B07" w:rsidRDefault="00B91B07" w:rsidP="00B91B07">
      <w:pPr>
        <w:pStyle w:val="Zdrojovkd"/>
      </w:pPr>
      <w:r>
        <w:t>│   │   ├── layout.tsx &amp; page.tsx   # Hlavní layout</w:t>
      </w:r>
    </w:p>
    <w:p w14:paraId="1E3AB01E" w14:textId="77777777" w:rsidR="00B91B07" w:rsidRDefault="00B91B07" w:rsidP="00B91B07">
      <w:pPr>
        <w:pStyle w:val="Zdrojovkd"/>
      </w:pPr>
      <w:r>
        <w:t>│   │   ├── globals.css             # Globální styly</w:t>
      </w:r>
    </w:p>
    <w:p w14:paraId="4C83316F" w14:textId="77777777" w:rsidR="00B91B07" w:rsidRDefault="00B91B07" w:rsidP="00B91B07">
      <w:pPr>
        <w:pStyle w:val="Zdrojovkd"/>
      </w:pPr>
      <w:r>
        <w:t xml:space="preserve">│   │   ├── djs/                    # DJs stránka </w:t>
      </w:r>
    </w:p>
    <w:p w14:paraId="600C548D" w14:textId="4F491F73" w:rsidR="00B91B07" w:rsidRDefault="00B91B07" w:rsidP="00B91B07">
      <w:pPr>
        <w:pStyle w:val="Zdrojovkd"/>
      </w:pPr>
      <w:r>
        <w:t xml:space="preserve">│   │   ├── events/                 # Stránka s akcemi </w:t>
      </w:r>
    </w:p>
    <w:p w14:paraId="54148E45" w14:textId="77777777" w:rsidR="00B91B07" w:rsidRDefault="00B91B07" w:rsidP="00B91B07">
      <w:pPr>
        <w:pStyle w:val="Zdrojovkd"/>
      </w:pPr>
      <w:r>
        <w:t xml:space="preserve">│   │   ├── kontakt/                # Kontakt stránka </w:t>
      </w:r>
    </w:p>
    <w:p w14:paraId="33A2E03B" w14:textId="4682F0B6" w:rsidR="00B91B07" w:rsidRDefault="00B91B07" w:rsidP="00B91B07">
      <w:pPr>
        <w:pStyle w:val="Zdrojovkd"/>
      </w:pPr>
      <w:r>
        <w:t>│   │   └── novinky/                # Stránka s novinky</w:t>
      </w:r>
    </w:p>
    <w:p w14:paraId="0A81183F" w14:textId="77777777" w:rsidR="00B91B07" w:rsidRDefault="00B91B07" w:rsidP="00B91B07">
      <w:pPr>
        <w:pStyle w:val="Zdrojovkd"/>
      </w:pPr>
      <w:r>
        <w:t>│   │</w:t>
      </w:r>
    </w:p>
    <w:p w14:paraId="158BD014" w14:textId="77777777" w:rsidR="00B91B07" w:rsidRDefault="00B91B07" w:rsidP="00B91B07">
      <w:pPr>
        <w:pStyle w:val="Zdrojovkd"/>
      </w:pPr>
      <w:r>
        <w:t xml:space="preserve">│   └── components/                 </w:t>
      </w:r>
    </w:p>
    <w:p w14:paraId="2FBA42AB" w14:textId="77777777" w:rsidR="00B91B07" w:rsidRDefault="00B91B07" w:rsidP="00B91B07">
      <w:pPr>
        <w:pStyle w:val="Zdrojovkd"/>
      </w:pPr>
      <w:r>
        <w:t>│       ├── Header &amp; Footer         # Navigace a patička</w:t>
      </w:r>
    </w:p>
    <w:p w14:paraId="179C64D4" w14:textId="29E7A579" w:rsidR="00B91B07" w:rsidRDefault="00B91B07" w:rsidP="00B91B07">
      <w:pPr>
        <w:pStyle w:val="Zdrojovkd"/>
      </w:pPr>
      <w:r>
        <w:t>│       ├── HeroSection             # Hlavní banner / Hero</w:t>
      </w:r>
    </w:p>
    <w:p w14:paraId="65D4D029" w14:textId="77777777" w:rsidR="00B91B07" w:rsidRDefault="00B91B07" w:rsidP="00B91B07">
      <w:pPr>
        <w:pStyle w:val="Zdrojovkd"/>
      </w:pPr>
      <w:r>
        <w:t>│       ├── EventSlider             # Slider s akcemi</w:t>
      </w:r>
    </w:p>
    <w:p w14:paraId="3042A91C" w14:textId="77777777" w:rsidR="00B91B07" w:rsidRDefault="00B91B07" w:rsidP="00B91B07">
      <w:pPr>
        <w:pStyle w:val="Zdrojovkd"/>
      </w:pPr>
      <w:r>
        <w:t>│       ├── NewsSection &amp; DjSection # Sekce pro novinky a DJs</w:t>
      </w:r>
    </w:p>
    <w:p w14:paraId="085E6673" w14:textId="77777777" w:rsidR="00B91B07" w:rsidRDefault="00B91B07" w:rsidP="00B91B07">
      <w:pPr>
        <w:pStyle w:val="Zdrojovkd"/>
      </w:pPr>
      <w:r>
        <w:t>│       └── Newsletter              # Newsletter formulář</w:t>
      </w:r>
    </w:p>
    <w:p w14:paraId="288D0400" w14:textId="77777777" w:rsidR="00B91B07" w:rsidRDefault="00B91B07" w:rsidP="00B91B07">
      <w:pPr>
        <w:pStyle w:val="Zdrojovkd"/>
      </w:pPr>
      <w:r>
        <w:t>│</w:t>
      </w:r>
    </w:p>
    <w:p w14:paraId="44DF2CA5" w14:textId="77777777" w:rsidR="00B91B07" w:rsidRDefault="00B91B07" w:rsidP="00B91B07">
      <w:pPr>
        <w:pStyle w:val="Zdrojovkd"/>
      </w:pPr>
      <w:r>
        <w:t xml:space="preserve">├── package.json                    </w:t>
      </w:r>
    </w:p>
    <w:p w14:paraId="40C09C12" w14:textId="77777777" w:rsidR="00B91B07" w:rsidRDefault="00B91B07" w:rsidP="00B91B07">
      <w:pPr>
        <w:pStyle w:val="Zdrojovkd"/>
      </w:pPr>
      <w:r>
        <w:t xml:space="preserve">├── next.config.ts                  </w:t>
      </w:r>
    </w:p>
    <w:p w14:paraId="6E680FC3" w14:textId="3830281F" w:rsidR="00B91B07" w:rsidRPr="00B91B07" w:rsidRDefault="00B91B07" w:rsidP="00B91B07">
      <w:pPr>
        <w:pStyle w:val="Zdrojovkd"/>
      </w:pPr>
      <w:r>
        <w:t xml:space="preserve">└── tsconfig.json                   </w:t>
      </w:r>
    </w:p>
    <w:p w14:paraId="02076D00" w14:textId="3F31FFCC" w:rsidR="007E0947" w:rsidRDefault="00B91B07" w:rsidP="00B91B07">
      <w:pPr>
        <w:pStyle w:val="Heading2"/>
      </w:pPr>
      <w:bookmarkStart w:id="34" w:name="_Toc206521654"/>
      <w:r>
        <w:t>App routing</w:t>
      </w:r>
      <w:bookmarkEnd w:id="34"/>
    </w:p>
    <w:p w14:paraId="597A9223" w14:textId="1136ED7F" w:rsidR="00B91B07" w:rsidRDefault="00B91B07" w:rsidP="00B91B07">
      <w:r>
        <w:t xml:space="preserve">Tahle routovací metoda byla zvolena, jelikož </w:t>
      </w:r>
      <w:r w:rsidRPr="00687567">
        <w:t>nahrazuje starší Pages Router a přináší zásadní vylepšení v oblasti výkonu</w:t>
      </w:r>
      <w:r>
        <w:t xml:space="preserve"> </w:t>
      </w:r>
      <w:r w:rsidRPr="00687567">
        <w:t>SEO</w:t>
      </w:r>
      <w:r>
        <w:t>, což je pro tento projekt velice důležité</w:t>
      </w:r>
      <w:sdt>
        <w:sdtPr>
          <w:id w:val="107554995"/>
          <w:citation/>
        </w:sdtPr>
        <w:sdtContent>
          <w:r w:rsidR="0058546A">
            <w:fldChar w:fldCharType="begin"/>
          </w:r>
          <w:r w:rsidR="0058546A">
            <w:rPr>
              <w:lang w:val="en-GB"/>
            </w:rPr>
            <w:instrText xml:space="preserve"> CITATION Nex \l 2057 </w:instrText>
          </w:r>
          <w:r w:rsidR="0058546A">
            <w:fldChar w:fldCharType="separate"/>
          </w:r>
          <w:r w:rsidR="0058546A">
            <w:rPr>
              <w:noProof/>
              <w:lang w:val="en-GB"/>
            </w:rPr>
            <w:t xml:space="preserve"> </w:t>
          </w:r>
          <w:r w:rsidR="0058546A" w:rsidRPr="0058546A">
            <w:rPr>
              <w:noProof/>
              <w:lang w:val="en-GB"/>
            </w:rPr>
            <w:t>(3)</w:t>
          </w:r>
          <w:r w:rsidR="0058546A">
            <w:fldChar w:fldCharType="end"/>
          </w:r>
        </w:sdtContent>
      </w:sdt>
    </w:p>
    <w:p w14:paraId="5906CBA4" w14:textId="4BD8BCA0" w:rsidR="00B91B07" w:rsidRPr="00B91B07" w:rsidRDefault="00B91B07" w:rsidP="00B91B07">
      <w:pPr>
        <w:pStyle w:val="Zdrojovkd"/>
        <w:ind w:left="720"/>
        <w:rPr>
          <w:lang w:val="en-GB"/>
        </w:rPr>
      </w:pPr>
      <w:r>
        <w:rPr>
          <w:lang w:val="en-GB"/>
        </w:rPr>
        <w:t>S</w:t>
      </w:r>
      <w:r w:rsidRPr="00687567">
        <w:rPr>
          <w:lang w:val="en-GB"/>
        </w:rPr>
        <w:t>rc/app/djs/page.tsx  </w:t>
      </w:r>
      <w:r>
        <w:rPr>
          <w:lang w:val="en-GB"/>
        </w:rPr>
        <w:t xml:space="preserve">       </w:t>
      </w:r>
      <w:r w:rsidRPr="00687567">
        <w:t>#</w:t>
      </w:r>
      <w:r w:rsidRPr="00687567">
        <w:rPr>
          <w:lang w:val="en-GB"/>
        </w:rPr>
        <w:t>/</w:t>
      </w:r>
      <w:r>
        <w:rPr>
          <w:lang w:val="en-GB"/>
        </w:rPr>
        <w:t xml:space="preserve"> Stránka s Djs</w:t>
      </w:r>
    </w:p>
    <w:p w14:paraId="4F9FC08E" w14:textId="6D2B8E02" w:rsidR="007E0947" w:rsidRDefault="00B91B07" w:rsidP="00B91B07">
      <w:pPr>
        <w:pStyle w:val="Heading2"/>
      </w:pPr>
      <w:bookmarkStart w:id="35" w:name="_Toc206521655"/>
      <w:r>
        <w:lastRenderedPageBreak/>
        <w:t>CSS modules</w:t>
      </w:r>
      <w:bookmarkEnd w:id="35"/>
    </w:p>
    <w:p w14:paraId="457ED1C2" w14:textId="03711554" w:rsidR="007E0947" w:rsidRDefault="00B91B07" w:rsidP="007E0947">
      <w:r w:rsidRPr="0040080F">
        <w:t>Technologie CSS Modules</w:t>
      </w:r>
      <w:r>
        <w:t xml:space="preserve"> pro tento projekt</w:t>
      </w:r>
      <w:r w:rsidRPr="0040080F">
        <w:t xml:space="preserve"> byla zvolena </w:t>
      </w:r>
      <w:r>
        <w:t>hlavně</w:t>
      </w:r>
      <w:r w:rsidRPr="0040080F">
        <w:t xml:space="preserve"> kvůli své schopnosti </w:t>
      </w:r>
      <w:r>
        <w:t>dobře</w:t>
      </w:r>
      <w:r w:rsidRPr="0040080F">
        <w:t xml:space="preserve"> předcházet kolizím v názvech stylů. Nabízí </w:t>
      </w:r>
      <w:r>
        <w:t>dobré</w:t>
      </w:r>
      <w:r w:rsidRPr="0040080F">
        <w:t xml:space="preserve"> a elegantní řešení tím, že pro každou komponentu zajišťuje, že styly jedné komponenty neovlivní žádnou jinou</w:t>
      </w:r>
      <w:sdt>
        <w:sdtPr>
          <w:id w:val="1197194561"/>
          <w:citation/>
        </w:sdtPr>
        <w:sdtContent>
          <w:r w:rsidR="0058546A">
            <w:fldChar w:fldCharType="begin"/>
          </w:r>
          <w:r w:rsidR="0058546A">
            <w:rPr>
              <w:lang w:val="en-GB"/>
            </w:rPr>
            <w:instrText xml:space="preserve"> CITATION Rob21 \l 2057 </w:instrText>
          </w:r>
          <w:r w:rsidR="0058546A">
            <w:fldChar w:fldCharType="separate"/>
          </w:r>
          <w:r w:rsidR="0058546A">
            <w:rPr>
              <w:noProof/>
              <w:lang w:val="en-GB"/>
            </w:rPr>
            <w:t xml:space="preserve"> </w:t>
          </w:r>
          <w:r w:rsidR="0058546A" w:rsidRPr="0058546A">
            <w:rPr>
              <w:noProof/>
              <w:lang w:val="en-GB"/>
            </w:rPr>
            <w:t>(3)</w:t>
          </w:r>
          <w:r w:rsidR="0058546A">
            <w:fldChar w:fldCharType="end"/>
          </w:r>
        </w:sdtContent>
      </w:sdt>
    </w:p>
    <w:p w14:paraId="06564560" w14:textId="031E151A" w:rsidR="007E0947" w:rsidRDefault="00B91B07" w:rsidP="007E0947">
      <w:pPr>
        <w:pStyle w:val="Heading3"/>
      </w:pPr>
      <w:bookmarkStart w:id="36" w:name="_Toc206521656"/>
      <w:r>
        <w:t>Praktická implementace CSS modules v projektu</w:t>
      </w:r>
      <w:bookmarkEnd w:id="36"/>
    </w:p>
    <w:p w14:paraId="7E30EADA" w14:textId="77777777" w:rsidR="00B91B07" w:rsidRDefault="00B91B07" w:rsidP="00B91B07">
      <w:pPr>
        <w:pStyle w:val="Zdrojovkd"/>
      </w:pPr>
      <w:r>
        <w:t>Header.module.css</w:t>
      </w:r>
    </w:p>
    <w:p w14:paraId="35AEB172" w14:textId="77777777" w:rsidR="00B91B07" w:rsidRPr="00F03C40" w:rsidRDefault="00B91B07" w:rsidP="00B91B07">
      <w:pPr>
        <w:pStyle w:val="Zdrojovkd"/>
        <w:rPr>
          <w:lang w:val="en-GB"/>
        </w:rPr>
      </w:pPr>
      <w:r w:rsidRPr="00F03C40">
        <w:rPr>
          <w:lang w:val="en-GB"/>
        </w:rPr>
        <w:t>.logoText {</w:t>
      </w:r>
    </w:p>
    <w:p w14:paraId="09DA2CD2" w14:textId="77777777" w:rsidR="00B91B07" w:rsidRPr="00F03C40" w:rsidRDefault="00B91B07" w:rsidP="00B91B07">
      <w:pPr>
        <w:pStyle w:val="Zdrojovkd"/>
        <w:rPr>
          <w:lang w:val="en-GB"/>
        </w:rPr>
      </w:pPr>
      <w:r w:rsidRPr="00F03C40">
        <w:rPr>
          <w:lang w:val="en-GB"/>
        </w:rPr>
        <w:t>  font-weight: bold;</w:t>
      </w:r>
    </w:p>
    <w:p w14:paraId="11F635EE" w14:textId="77777777" w:rsidR="00B91B07" w:rsidRPr="00F03C40" w:rsidRDefault="00B91B07" w:rsidP="00B91B07">
      <w:pPr>
        <w:pStyle w:val="Zdrojovkd"/>
        <w:rPr>
          <w:lang w:val="en-GB"/>
        </w:rPr>
      </w:pPr>
      <w:r w:rsidRPr="00F03C40">
        <w:rPr>
          <w:lang w:val="en-GB"/>
        </w:rPr>
        <w:t>  background: linear-gradient(to right, #f953c6, #8a2387);</w:t>
      </w:r>
    </w:p>
    <w:p w14:paraId="2D7FA36F" w14:textId="77777777" w:rsidR="00B91B07" w:rsidRPr="00F03C40" w:rsidRDefault="00B91B07" w:rsidP="00B91B07">
      <w:pPr>
        <w:pStyle w:val="Zdrojovkd"/>
        <w:rPr>
          <w:lang w:val="en-GB"/>
        </w:rPr>
      </w:pPr>
      <w:r w:rsidRPr="00F03C40">
        <w:rPr>
          <w:lang w:val="en-GB"/>
        </w:rPr>
        <w:t>  -webkit-background-clip: text;</w:t>
      </w:r>
    </w:p>
    <w:p w14:paraId="14ADA71A" w14:textId="77777777" w:rsidR="00B91B07" w:rsidRPr="00F03C40" w:rsidRDefault="00B91B07" w:rsidP="00B91B07">
      <w:pPr>
        <w:pStyle w:val="Zdrojovkd"/>
        <w:rPr>
          <w:lang w:val="en-GB"/>
        </w:rPr>
      </w:pPr>
      <w:r w:rsidRPr="00F03C40">
        <w:rPr>
          <w:lang w:val="en-GB"/>
        </w:rPr>
        <w:t>  -webkit-text-fill-color: transparent;</w:t>
      </w:r>
    </w:p>
    <w:p w14:paraId="64F058C0" w14:textId="77777777" w:rsidR="00B91B07" w:rsidRPr="00F03C40" w:rsidRDefault="00B91B07" w:rsidP="00B91B07">
      <w:pPr>
        <w:pStyle w:val="Zdrojovkd"/>
        <w:rPr>
          <w:lang w:val="en-GB"/>
        </w:rPr>
      </w:pPr>
      <w:r w:rsidRPr="00F03C40">
        <w:rPr>
          <w:lang w:val="en-GB"/>
        </w:rPr>
        <w:t>  background-clip: text;</w:t>
      </w:r>
    </w:p>
    <w:p w14:paraId="7389A273" w14:textId="77777777" w:rsidR="00B91B07" w:rsidRPr="00F03C40" w:rsidRDefault="00B91B07" w:rsidP="00B91B07">
      <w:pPr>
        <w:pStyle w:val="Zdrojovkd"/>
        <w:rPr>
          <w:lang w:val="en-GB"/>
        </w:rPr>
      </w:pPr>
      <w:r w:rsidRPr="00F03C40">
        <w:rPr>
          <w:lang w:val="en-GB"/>
        </w:rPr>
        <w:t>  font-size: 1.5rem;</w:t>
      </w:r>
    </w:p>
    <w:p w14:paraId="022A1AC7" w14:textId="77777777" w:rsidR="00B91B07" w:rsidRPr="00F03C40" w:rsidRDefault="00B91B07" w:rsidP="00B91B07">
      <w:pPr>
        <w:pStyle w:val="Zdrojovkd"/>
        <w:rPr>
          <w:lang w:val="en-GB"/>
        </w:rPr>
      </w:pPr>
      <w:r w:rsidRPr="00F03C40">
        <w:rPr>
          <w:lang w:val="en-GB"/>
        </w:rPr>
        <w:t>  line-height: 1.75rem;</w:t>
      </w:r>
    </w:p>
    <w:p w14:paraId="245207A8" w14:textId="77777777" w:rsidR="00B91B07" w:rsidRPr="00F03C40" w:rsidRDefault="00B91B07" w:rsidP="00B91B07">
      <w:pPr>
        <w:pStyle w:val="Zdrojovkd"/>
        <w:rPr>
          <w:lang w:val="en-GB"/>
        </w:rPr>
      </w:pPr>
      <w:r w:rsidRPr="00F03C40">
        <w:rPr>
          <w:lang w:val="en-GB"/>
        </w:rPr>
        <w:t>  letter-spacing: 0.05em;</w:t>
      </w:r>
    </w:p>
    <w:p w14:paraId="79FC76D2" w14:textId="77777777" w:rsidR="00B91B07" w:rsidRPr="00F03C40" w:rsidRDefault="00B91B07" w:rsidP="00B91B07">
      <w:pPr>
        <w:pStyle w:val="Zdrojovkd"/>
        <w:rPr>
          <w:lang w:val="en-GB"/>
        </w:rPr>
      </w:pPr>
      <w:r w:rsidRPr="00F03C40">
        <w:rPr>
          <w:lang w:val="en-GB"/>
        </w:rPr>
        <w:t>}</w:t>
      </w:r>
    </w:p>
    <w:p w14:paraId="65674F5F" w14:textId="77777777" w:rsidR="00B91B07" w:rsidRDefault="00B91B07" w:rsidP="00B91B07">
      <w:pPr>
        <w:pStyle w:val="Zdrojovkd"/>
        <w:rPr>
          <w:lang w:val="en-GB"/>
        </w:rPr>
      </w:pPr>
      <w:r>
        <w:rPr>
          <w:lang w:val="en-GB"/>
        </w:rPr>
        <w:br/>
      </w:r>
      <w:r>
        <w:rPr>
          <w:lang w:val="en-GB"/>
        </w:rPr>
        <w:br/>
        <w:t>Header.tsx</w:t>
      </w:r>
    </w:p>
    <w:p w14:paraId="475CDDBB" w14:textId="77777777" w:rsidR="00B91B07" w:rsidRPr="00F03C40" w:rsidRDefault="00B91B07" w:rsidP="00B91B07">
      <w:pPr>
        <w:pStyle w:val="Zdrojovkd"/>
        <w:rPr>
          <w:lang w:val="en-GB"/>
        </w:rPr>
      </w:pPr>
      <w:r w:rsidRPr="00CB0B59">
        <w:rPr>
          <w:lang w:val="en-GB"/>
        </w:rPr>
        <w:t>&lt;span className={styles.logoText}&gt;EDM WORLD&lt;/span&gt;</w:t>
      </w:r>
    </w:p>
    <w:p w14:paraId="7A03B40D" w14:textId="77777777" w:rsidR="00B91B07" w:rsidRPr="00B91B07" w:rsidRDefault="00B91B07" w:rsidP="00B91B07">
      <w:pPr>
        <w:pStyle w:val="Zdrojovkd"/>
      </w:pPr>
    </w:p>
    <w:p w14:paraId="1E77C10B" w14:textId="13546916" w:rsidR="00A4541B" w:rsidRDefault="00B91B07" w:rsidP="00B91B07">
      <w:pPr>
        <w:pStyle w:val="Heading1"/>
      </w:pPr>
      <w:bookmarkStart w:id="37" w:name="_Toc206521657"/>
      <w:r>
        <w:lastRenderedPageBreak/>
        <w:t>Deploy na Coolify</w:t>
      </w:r>
      <w:bookmarkEnd w:id="37"/>
    </w:p>
    <w:p w14:paraId="2F5C4B11" w14:textId="44BB2D54" w:rsidR="00B91B07" w:rsidRPr="00B91B07" w:rsidRDefault="00B91B07" w:rsidP="00B91B07">
      <w:r w:rsidRPr="001513C7">
        <w:t xml:space="preserve">Pro </w:t>
      </w:r>
      <w:r>
        <w:t>deploy</w:t>
      </w:r>
      <w:r w:rsidRPr="001513C7">
        <w:t xml:space="preserve"> projektu byla zvolena platforma Coolify. Po </w:t>
      </w:r>
      <w:r w:rsidRPr="009B2635">
        <w:t>propojení</w:t>
      </w:r>
      <w:r w:rsidR="009B2635">
        <w:t> </w:t>
      </w:r>
      <w:r w:rsidRPr="009B2635">
        <w:t>s</w:t>
      </w:r>
      <w:r w:rsidRPr="001513C7">
        <w:t xml:space="preserve"> GitHub repozitářem Coolify automatizuje celý proces nasazení, což znamená, že každá změna v</w:t>
      </w:r>
      <w:r w:rsidR="00606473">
        <w:t> </w:t>
      </w:r>
      <w:r w:rsidRPr="001513C7">
        <w:t xml:space="preserve">kódu je automaticky sestavena a publikována online, což </w:t>
      </w:r>
      <w:r>
        <w:t>hodně</w:t>
      </w:r>
      <w:r w:rsidRPr="001513C7">
        <w:t xml:space="preserve"> zjednodušuje správu projektu.</w:t>
      </w:r>
    </w:p>
    <w:p w14:paraId="56900FF2" w14:textId="1564A8D8" w:rsidR="00445556" w:rsidRDefault="00140B8C" w:rsidP="00993912">
      <w:pPr>
        <w:pStyle w:val="Heading1"/>
        <w:numPr>
          <w:ilvl w:val="0"/>
          <w:numId w:val="0"/>
        </w:numPr>
        <w:ind w:left="851"/>
      </w:pPr>
      <w:bookmarkStart w:id="38" w:name="_Toc206521658"/>
      <w:r>
        <w:lastRenderedPageBreak/>
        <w:t>Závěr</w:t>
      </w:r>
      <w:bookmarkEnd w:id="38"/>
    </w:p>
    <w:p w14:paraId="31A39C34" w14:textId="29119AE4" w:rsidR="00B91B07" w:rsidRDefault="0058546A" w:rsidP="00B91B07">
      <w:r>
        <w:t>Výsledkem</w:t>
      </w:r>
      <w:r w:rsidR="00B91B07">
        <w:t xml:space="preserve"> této ročníkové práce bylo vytvořit moderní a kreativní web s tematikou elektronické taneční hudby. Důraz byl kladen na technickou i vizuální kvalitu, konkrétně na plně responzivní design se zaoblenými prvky a dynamickým pozadím ve světlejší barvě. Projekt byl zároveň navržen tak, aby byl připraven na budoucí rozšíření, jako je například integrace adminu nebo vícejazyčná podpora.</w:t>
      </w:r>
    </w:p>
    <w:p w14:paraId="6CAC4A49" w14:textId="4DCBB574" w:rsidR="00B91B07" w:rsidRDefault="00B91B07" w:rsidP="00B91B07">
      <w:r>
        <w:t xml:space="preserve">Všechny stanovené cíle se podařilo úspěšně naplnit. Proces vývoje začal pečlivým grafickým návrhem v programu Figma, který definoval vizuální podobu webu. Během následné implementace </w:t>
      </w:r>
      <w:r w:rsidR="00B17E8E">
        <w:t xml:space="preserve">v Nextjs </w:t>
      </w:r>
      <w:r>
        <w:t xml:space="preserve">došlo k několika </w:t>
      </w:r>
      <w:r w:rsidR="00B17E8E">
        <w:t>menším</w:t>
      </w:r>
      <w:r>
        <w:t xml:space="preserve"> úpravám, které </w:t>
      </w:r>
      <w:r w:rsidR="00B17E8E">
        <w:t>proběhly</w:t>
      </w:r>
      <w:r>
        <w:t xml:space="preserve"> při kódování a</w:t>
      </w:r>
      <w:r w:rsidR="00B17E8E">
        <w:t> </w:t>
      </w:r>
      <w:r>
        <w:t xml:space="preserve">dále </w:t>
      </w:r>
      <w:r w:rsidR="00B17E8E">
        <w:t xml:space="preserve">dokonce i </w:t>
      </w:r>
      <w:r>
        <w:t xml:space="preserve">vylepšily původní </w:t>
      </w:r>
      <w:r w:rsidR="00B17E8E">
        <w:t>grafický návrh</w:t>
      </w:r>
      <w:r>
        <w:t xml:space="preserve">. </w:t>
      </w:r>
      <w:r w:rsidR="00B17E8E">
        <w:t>Hodně velký</w:t>
      </w:r>
      <w:r>
        <w:t xml:space="preserve"> důraz byl kladen na responzivitu, aby bylo zajištěno bezchybné zobrazení na všech typech zařízení, od mobilů po počítače.  Všechny požadavky klienta byly splněny bez větších problémů.</w:t>
      </w:r>
    </w:p>
    <w:p w14:paraId="28AAB2BB" w14:textId="27E453CE" w:rsidR="00B91B07" w:rsidRDefault="00B91B07" w:rsidP="00B91B07">
      <w:r>
        <w:t xml:space="preserve">Jediný menší problém nastal v závěrečné fázi projektu, a to při deploye webové stránky. Původní plán počítal s využitím platformy GitHub Pages. V průběhu se však ukázal </w:t>
      </w:r>
      <w:r w:rsidR="00D70299">
        <w:t>tenhle</w:t>
      </w:r>
      <w:r>
        <w:t xml:space="preserve"> úkol jako problém, takže pro tento konkrétní krok bylo lepší alternativní řešení. Byla proto zvolena platforma Coolify, která umožnila rychlé a bezproblémové nasazení webové stránky. Ten</w:t>
      </w:r>
      <w:r w:rsidR="00D70299">
        <w:t>hle</w:t>
      </w:r>
      <w:r>
        <w:t xml:space="preserve"> krok se ukázal jako správná volba.</w:t>
      </w:r>
    </w:p>
    <w:p w14:paraId="4D21DB42" w14:textId="3CD0AB02" w:rsidR="00B011F2" w:rsidRPr="00B91B07" w:rsidRDefault="00B91B07" w:rsidP="00B91B07">
      <w:pPr>
        <w:rPr>
          <w:lang w:val="en-GB"/>
        </w:rPr>
      </w:pPr>
      <w:r>
        <w:t>Lze tedy říci, že projekt byl úspěšně dokončen. Výsledkem je funkční, moderní úvodní webová stránka, která splňuje všechny původní požadavky a je připravena na budoucí</w:t>
      </w:r>
      <w:r w:rsidR="009B2635">
        <w:t> </w:t>
      </w:r>
      <w:r>
        <w:t>rozšíření.</w:t>
      </w:r>
      <w:r>
        <w:br/>
      </w:r>
    </w:p>
    <w:p w14:paraId="7369FAF0" w14:textId="13E2D0DF" w:rsidR="00DE5410" w:rsidRDefault="00B91B07" w:rsidP="00B91B07">
      <w:pPr>
        <w:ind w:firstLine="0"/>
      </w:pPr>
      <w:r>
        <w:rPr>
          <w:b/>
          <w:bCs/>
        </w:rPr>
        <w:t>GitHub</w:t>
      </w:r>
      <w:r w:rsidR="001A2061">
        <w:rPr>
          <w:b/>
          <w:bCs/>
        </w:rPr>
        <w:t xml:space="preserve"> </w:t>
      </w:r>
      <w:r w:rsidR="00DE5410" w:rsidRPr="00B91B07">
        <w:rPr>
          <w:b/>
          <w:bCs/>
        </w:rPr>
        <w:t>REPOZITÁŘ:</w:t>
      </w:r>
      <w:r w:rsidR="0068775B">
        <w:t xml:space="preserve"> </w:t>
      </w:r>
      <w:hyperlink r:id="rId27" w:history="1">
        <w:r w:rsidR="0068775B" w:rsidRPr="0068775B">
          <w:rPr>
            <w:rStyle w:val="Hyperlink"/>
          </w:rPr>
          <w:t>https://github.com/pslib-cz/RP2024-25_Belohlav-Radek_Web-pro-EDM-komunitu</w:t>
        </w:r>
      </w:hyperlink>
      <w:r w:rsidR="00E01630">
        <w:br/>
      </w:r>
      <w:r w:rsidR="00E01630" w:rsidRPr="00B91B07">
        <w:rPr>
          <w:b/>
          <w:bCs/>
        </w:rPr>
        <w:t>URL</w:t>
      </w:r>
      <w:r w:rsidR="00E01630">
        <w:t xml:space="preserve">: </w:t>
      </w:r>
      <w:hyperlink r:id="rId28" w:history="1">
        <w:r w:rsidR="001A2061" w:rsidRPr="001A2061">
          <w:rPr>
            <w:rStyle w:val="Hyperlink"/>
          </w:rPr>
          <w:t>http://sck8oock4oso44s8440wcwos.37.60.248.66.sslip.io/</w:t>
        </w:r>
      </w:hyperlink>
    </w:p>
    <w:p w14:paraId="6180ABF2" w14:textId="0C065194" w:rsidR="006B1EAF" w:rsidRPr="00B011F2" w:rsidRDefault="006B1EAF" w:rsidP="00B011F2"/>
    <w:p w14:paraId="73470F6C" w14:textId="77777777" w:rsidR="00445556" w:rsidRPr="00445556" w:rsidRDefault="00445556" w:rsidP="00445556"/>
    <w:p w14:paraId="74AE734F" w14:textId="77777777" w:rsidR="00445556" w:rsidRPr="00445556" w:rsidRDefault="00445556" w:rsidP="00445556"/>
    <w:p w14:paraId="4FF847F8" w14:textId="77777777" w:rsidR="00A4541B" w:rsidRPr="00A4541B" w:rsidRDefault="00A4541B" w:rsidP="00A4541B"/>
    <w:p w14:paraId="5C9D2522" w14:textId="77777777" w:rsidR="006F508F" w:rsidRDefault="006F508F" w:rsidP="00440DE5">
      <w:pPr>
        <w:pStyle w:val="Neslovannadpis"/>
      </w:pPr>
      <w:bookmarkStart w:id="39" w:name="_Toc86047604"/>
      <w:bookmarkStart w:id="40" w:name="_Toc86055211"/>
      <w:bookmarkStart w:id="41" w:name="_Toc206521659"/>
      <w:r>
        <w:lastRenderedPageBreak/>
        <w:t>Seznam zkratek a odborných výrazů</w:t>
      </w:r>
      <w:bookmarkEnd w:id="39"/>
      <w:bookmarkEnd w:id="40"/>
      <w:bookmarkEnd w:id="41"/>
    </w:p>
    <w:p w14:paraId="0369BD21" w14:textId="3A9B8348" w:rsidR="00E86127" w:rsidRDefault="00E86127" w:rsidP="00E86127">
      <w:pPr>
        <w:pStyle w:val="Pojem"/>
      </w:pPr>
      <w:r>
        <w:t>SEO</w:t>
      </w:r>
    </w:p>
    <w:p w14:paraId="047BC972" w14:textId="55964181" w:rsidR="00E86127" w:rsidRDefault="001A2061" w:rsidP="00E86127">
      <w:pPr>
        <w:pStyle w:val="Vysvtlenpojmu"/>
      </w:pPr>
      <w:r w:rsidRPr="001A2061">
        <w:t>Optimalizace pro vyhledávače.</w:t>
      </w:r>
    </w:p>
    <w:p w14:paraId="0BC28B9C" w14:textId="46AF28E3" w:rsidR="00E86127" w:rsidRDefault="00F42827" w:rsidP="00E86127">
      <w:pPr>
        <w:pStyle w:val="Pojem"/>
      </w:pPr>
      <w:r>
        <w:t>SSR</w:t>
      </w:r>
    </w:p>
    <w:p w14:paraId="15DFCA01" w14:textId="7B7E2FB4" w:rsidR="00F42827" w:rsidRDefault="00F42827" w:rsidP="00F42827">
      <w:pPr>
        <w:pStyle w:val="Vysvtlenpojmu"/>
      </w:pPr>
      <w:r>
        <w:t>Server Site rendering</w:t>
      </w:r>
    </w:p>
    <w:p w14:paraId="193F3F8E" w14:textId="56638EAD" w:rsidR="00F42827" w:rsidRDefault="00F42827" w:rsidP="00F42827">
      <w:pPr>
        <w:pStyle w:val="Pojem"/>
      </w:pPr>
      <w:r>
        <w:t>SSG</w:t>
      </w:r>
    </w:p>
    <w:p w14:paraId="0606263E" w14:textId="449754D0" w:rsidR="00EC370A" w:rsidRDefault="00EC370A" w:rsidP="00EC370A">
      <w:pPr>
        <w:pStyle w:val="Vysvtlenpojmu"/>
      </w:pPr>
      <w:r>
        <w:t>Static Site Generation</w:t>
      </w:r>
    </w:p>
    <w:p w14:paraId="0855962C" w14:textId="699535A4" w:rsidR="00BE56D5" w:rsidRDefault="00BE56D5" w:rsidP="00BE56D5">
      <w:pPr>
        <w:pStyle w:val="Pojem"/>
      </w:pPr>
      <w:r>
        <w:t>CMS</w:t>
      </w:r>
    </w:p>
    <w:p w14:paraId="22332DA1" w14:textId="74DB7A3A" w:rsidR="00BE56D5" w:rsidRDefault="00BE56D5" w:rsidP="00BE56D5">
      <w:pPr>
        <w:pStyle w:val="Vysvtlenpojmu"/>
      </w:pPr>
      <w:r>
        <w:t>Content Managem</w:t>
      </w:r>
      <w:r w:rsidR="001B1C36">
        <w:t>ent Systém</w:t>
      </w:r>
    </w:p>
    <w:p w14:paraId="0845481A" w14:textId="2C4B935A" w:rsidR="001A2061" w:rsidRDefault="001A2061" w:rsidP="001A2061">
      <w:pPr>
        <w:pStyle w:val="Pojem"/>
      </w:pPr>
      <w:r>
        <w:t xml:space="preserve">EDM  </w:t>
      </w:r>
    </w:p>
    <w:p w14:paraId="72944A8F" w14:textId="77777777" w:rsidR="001A2061" w:rsidRDefault="001A2061" w:rsidP="001A2061">
      <w:pPr>
        <w:pStyle w:val="Vysvtlenpojmu"/>
        <w:rPr>
          <w:lang w:val="en-GB"/>
        </w:rPr>
      </w:pPr>
      <w:r w:rsidRPr="001A2061">
        <w:rPr>
          <w:lang w:val="en-GB"/>
        </w:rPr>
        <w:t>Elektronická taneční hudba.</w:t>
      </w:r>
    </w:p>
    <w:p w14:paraId="2C96DB9B" w14:textId="261A6E12" w:rsidR="00633978" w:rsidRDefault="00633978" w:rsidP="00633978">
      <w:pPr>
        <w:pStyle w:val="Pojem"/>
        <w:rPr>
          <w:lang w:val="en-GB"/>
        </w:rPr>
      </w:pPr>
      <w:r>
        <w:rPr>
          <w:lang w:val="en-GB"/>
        </w:rPr>
        <w:t>HEADER</w:t>
      </w:r>
    </w:p>
    <w:p w14:paraId="3B57D940" w14:textId="66969FF4" w:rsidR="00633978" w:rsidRDefault="00633978" w:rsidP="00633978">
      <w:pPr>
        <w:pStyle w:val="Vysvtlenpojmu"/>
        <w:rPr>
          <w:lang w:val="en-GB"/>
        </w:rPr>
      </w:pPr>
      <w:r>
        <w:rPr>
          <w:lang w:val="en-GB"/>
        </w:rPr>
        <w:t>Hlavička</w:t>
      </w:r>
      <w:r w:rsidR="0075794F">
        <w:rPr>
          <w:lang w:val="en-GB"/>
        </w:rPr>
        <w:t xml:space="preserve"> stránky</w:t>
      </w:r>
    </w:p>
    <w:p w14:paraId="161CFCF0" w14:textId="76218347" w:rsidR="00633978" w:rsidRDefault="00633978" w:rsidP="00633978">
      <w:pPr>
        <w:pStyle w:val="Pojem"/>
        <w:rPr>
          <w:lang w:val="en-GB"/>
        </w:rPr>
      </w:pPr>
      <w:r>
        <w:rPr>
          <w:lang w:val="en-GB"/>
        </w:rPr>
        <w:t>CSS</w:t>
      </w:r>
    </w:p>
    <w:p w14:paraId="2C1F9E0F" w14:textId="739E7E15" w:rsidR="00633978" w:rsidRDefault="00633978" w:rsidP="00633978">
      <w:pPr>
        <w:pStyle w:val="Vysvtlenpojmu"/>
      </w:pPr>
      <w:r w:rsidRPr="00633978">
        <w:t>Cascading Style Sheets</w:t>
      </w:r>
    </w:p>
    <w:p w14:paraId="70C26853" w14:textId="3D62063B" w:rsidR="00633978" w:rsidRDefault="00633978" w:rsidP="00633978">
      <w:pPr>
        <w:pStyle w:val="Pojem"/>
        <w:rPr>
          <w:lang w:val="en-GB"/>
        </w:rPr>
      </w:pPr>
      <w:r>
        <w:rPr>
          <w:lang w:val="en-GB"/>
        </w:rPr>
        <w:t>DEPLOY</w:t>
      </w:r>
    </w:p>
    <w:p w14:paraId="34EB2EDF" w14:textId="1B4F250B" w:rsidR="00633978" w:rsidRDefault="00633978" w:rsidP="00633978">
      <w:pPr>
        <w:pStyle w:val="Vysvtlenpojmu"/>
        <w:rPr>
          <w:lang w:val="en-GB"/>
        </w:rPr>
      </w:pPr>
      <w:r>
        <w:rPr>
          <w:lang w:val="en-GB"/>
        </w:rPr>
        <w:t>Nasazení</w:t>
      </w:r>
    </w:p>
    <w:p w14:paraId="0EB20B16" w14:textId="385D10E1" w:rsidR="00633978" w:rsidRDefault="00633978" w:rsidP="00633978">
      <w:pPr>
        <w:pStyle w:val="Pojem"/>
        <w:rPr>
          <w:lang w:val="en-GB"/>
        </w:rPr>
      </w:pPr>
      <w:r>
        <w:rPr>
          <w:lang w:val="en-GB"/>
        </w:rPr>
        <w:t>FRAME</w:t>
      </w:r>
    </w:p>
    <w:p w14:paraId="49A08602" w14:textId="66744B2A" w:rsidR="00633978" w:rsidRDefault="00633978" w:rsidP="00633978">
      <w:pPr>
        <w:pStyle w:val="Vysvtlenpojmu"/>
        <w:rPr>
          <w:lang w:val="en-GB"/>
        </w:rPr>
      </w:pPr>
      <w:r>
        <w:rPr>
          <w:lang w:val="en-GB"/>
        </w:rPr>
        <w:t>Základní kontejner pro návrh stránky</w:t>
      </w:r>
      <w:r w:rsidR="002B7DC7">
        <w:rPr>
          <w:lang w:val="en-GB"/>
        </w:rPr>
        <w:t xml:space="preserve"> ve Figmě</w:t>
      </w:r>
    </w:p>
    <w:p w14:paraId="4F60EB13" w14:textId="6D644A50" w:rsidR="0075794F" w:rsidRDefault="0075794F" w:rsidP="0075794F">
      <w:pPr>
        <w:pStyle w:val="Pojem"/>
        <w:rPr>
          <w:lang w:val="en-GB"/>
        </w:rPr>
      </w:pPr>
      <w:r>
        <w:rPr>
          <w:lang w:val="en-GB"/>
        </w:rPr>
        <w:t xml:space="preserve">HTML </w:t>
      </w:r>
    </w:p>
    <w:p w14:paraId="4AC32059" w14:textId="0C74A06B" w:rsidR="0075794F" w:rsidRDefault="0075794F" w:rsidP="0075794F">
      <w:pPr>
        <w:pStyle w:val="Vysvtlenpojmu"/>
      </w:pPr>
      <w:r w:rsidRPr="0075794F">
        <w:t>HyperText Markup Language</w:t>
      </w:r>
    </w:p>
    <w:p w14:paraId="6E33DE28" w14:textId="63006F1B" w:rsidR="005C328A" w:rsidRDefault="005C328A" w:rsidP="005C328A">
      <w:pPr>
        <w:pStyle w:val="Pojem"/>
        <w:rPr>
          <w:lang w:val="en-GB"/>
        </w:rPr>
      </w:pPr>
      <w:r>
        <w:rPr>
          <w:lang w:val="en-GB"/>
        </w:rPr>
        <w:t>MOCK</w:t>
      </w:r>
    </w:p>
    <w:p w14:paraId="54CCB938" w14:textId="3AA280C7" w:rsidR="005C328A" w:rsidRPr="005C328A" w:rsidRDefault="005C328A" w:rsidP="005C328A">
      <w:pPr>
        <w:pStyle w:val="Vysvtlenpojmu"/>
        <w:rPr>
          <w:lang w:val="en-GB"/>
        </w:rPr>
      </w:pPr>
      <w:r>
        <w:rPr>
          <w:lang w:val="en-GB"/>
        </w:rPr>
        <w:t>Falešná data</w:t>
      </w:r>
    </w:p>
    <w:p w14:paraId="53A07D04" w14:textId="77777777" w:rsidR="00440DE5" w:rsidRDefault="00440DE5" w:rsidP="00440DE5">
      <w:pPr>
        <w:pStyle w:val="Neslovannadpis"/>
      </w:pPr>
      <w:bookmarkStart w:id="42" w:name="_Toc86047605"/>
      <w:bookmarkStart w:id="43" w:name="_Toc86055212"/>
      <w:bookmarkStart w:id="44" w:name="_Toc206521660"/>
      <w:r>
        <w:lastRenderedPageBreak/>
        <w:t>Seznam obrázků</w:t>
      </w:r>
      <w:bookmarkEnd w:id="42"/>
      <w:bookmarkEnd w:id="43"/>
      <w:bookmarkEnd w:id="44"/>
    </w:p>
    <w:p w14:paraId="7D53DDF0" w14:textId="4F02CFDC" w:rsidR="00F92626" w:rsidRDefault="002570DC">
      <w:pPr>
        <w:pStyle w:val="TableofFigures"/>
        <w:tabs>
          <w:tab w:val="right" w:leader="dot" w:pos="9062"/>
        </w:tabs>
        <w:rPr>
          <w:rFonts w:eastAsiaTheme="minorEastAsia"/>
          <w:noProof/>
          <w:kern w:val="2"/>
          <w:szCs w:val="24"/>
          <w:lang w:val="en-GB" w:eastAsia="en-GB"/>
          <w14:ligatures w14:val="standardContextual"/>
        </w:rPr>
      </w:pPr>
      <w:r>
        <w:fldChar w:fldCharType="begin"/>
      </w:r>
      <w:r>
        <w:instrText xml:space="preserve"> TOC \h \z \c "Obrázek" </w:instrText>
      </w:r>
      <w:r>
        <w:fldChar w:fldCharType="separate"/>
      </w:r>
      <w:hyperlink w:anchor="_Toc206503458" w:history="1">
        <w:r w:rsidR="00F92626" w:rsidRPr="00CA7730">
          <w:rPr>
            <w:rStyle w:val="Hyperlink"/>
            <w:noProof/>
          </w:rPr>
          <w:t>Obrázek 1 Header</w:t>
        </w:r>
        <w:r w:rsidR="00F92626">
          <w:rPr>
            <w:noProof/>
            <w:webHidden/>
          </w:rPr>
          <w:tab/>
        </w:r>
        <w:r w:rsidR="00F92626">
          <w:rPr>
            <w:noProof/>
            <w:webHidden/>
          </w:rPr>
          <w:fldChar w:fldCharType="begin"/>
        </w:r>
        <w:r w:rsidR="00F92626">
          <w:rPr>
            <w:noProof/>
            <w:webHidden/>
          </w:rPr>
          <w:instrText xml:space="preserve"> PAGEREF _Toc206503458 \h </w:instrText>
        </w:r>
        <w:r w:rsidR="00F92626">
          <w:rPr>
            <w:noProof/>
            <w:webHidden/>
          </w:rPr>
        </w:r>
        <w:r w:rsidR="00F92626">
          <w:rPr>
            <w:noProof/>
            <w:webHidden/>
          </w:rPr>
          <w:fldChar w:fldCharType="separate"/>
        </w:r>
        <w:r w:rsidR="006B3B7A">
          <w:rPr>
            <w:noProof/>
            <w:webHidden/>
          </w:rPr>
          <w:t>6</w:t>
        </w:r>
        <w:r w:rsidR="00F92626">
          <w:rPr>
            <w:noProof/>
            <w:webHidden/>
          </w:rPr>
          <w:fldChar w:fldCharType="end"/>
        </w:r>
      </w:hyperlink>
    </w:p>
    <w:p w14:paraId="15764796" w14:textId="533E9122"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59" w:history="1">
        <w:r w:rsidRPr="00CA7730">
          <w:rPr>
            <w:rStyle w:val="Hyperlink"/>
            <w:noProof/>
          </w:rPr>
          <w:t>Obrázek 2 Hero</w:t>
        </w:r>
        <w:r>
          <w:rPr>
            <w:noProof/>
            <w:webHidden/>
          </w:rPr>
          <w:tab/>
        </w:r>
        <w:r>
          <w:rPr>
            <w:noProof/>
            <w:webHidden/>
          </w:rPr>
          <w:fldChar w:fldCharType="begin"/>
        </w:r>
        <w:r>
          <w:rPr>
            <w:noProof/>
            <w:webHidden/>
          </w:rPr>
          <w:instrText xml:space="preserve"> PAGEREF _Toc206503459 \h </w:instrText>
        </w:r>
        <w:r>
          <w:rPr>
            <w:noProof/>
            <w:webHidden/>
          </w:rPr>
        </w:r>
        <w:r>
          <w:rPr>
            <w:noProof/>
            <w:webHidden/>
          </w:rPr>
          <w:fldChar w:fldCharType="separate"/>
        </w:r>
        <w:r w:rsidR="006B3B7A">
          <w:rPr>
            <w:noProof/>
            <w:webHidden/>
          </w:rPr>
          <w:t>7</w:t>
        </w:r>
        <w:r>
          <w:rPr>
            <w:noProof/>
            <w:webHidden/>
          </w:rPr>
          <w:fldChar w:fldCharType="end"/>
        </w:r>
      </w:hyperlink>
    </w:p>
    <w:p w14:paraId="75A501A8" w14:textId="59528E36"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0" w:history="1">
        <w:r w:rsidRPr="00CA7730">
          <w:rPr>
            <w:rStyle w:val="Hyperlink"/>
            <w:noProof/>
          </w:rPr>
          <w:t>Obrázek 3 EventSlider</w:t>
        </w:r>
        <w:r>
          <w:rPr>
            <w:noProof/>
            <w:webHidden/>
          </w:rPr>
          <w:tab/>
        </w:r>
        <w:r>
          <w:rPr>
            <w:noProof/>
            <w:webHidden/>
          </w:rPr>
          <w:fldChar w:fldCharType="begin"/>
        </w:r>
        <w:r>
          <w:rPr>
            <w:noProof/>
            <w:webHidden/>
          </w:rPr>
          <w:instrText xml:space="preserve"> PAGEREF _Toc206503460 \h </w:instrText>
        </w:r>
        <w:r>
          <w:rPr>
            <w:noProof/>
            <w:webHidden/>
          </w:rPr>
        </w:r>
        <w:r>
          <w:rPr>
            <w:noProof/>
            <w:webHidden/>
          </w:rPr>
          <w:fldChar w:fldCharType="separate"/>
        </w:r>
        <w:r w:rsidR="006B3B7A">
          <w:rPr>
            <w:noProof/>
            <w:webHidden/>
          </w:rPr>
          <w:t>7</w:t>
        </w:r>
        <w:r>
          <w:rPr>
            <w:noProof/>
            <w:webHidden/>
          </w:rPr>
          <w:fldChar w:fldCharType="end"/>
        </w:r>
      </w:hyperlink>
    </w:p>
    <w:p w14:paraId="563D84C3" w14:textId="134CEF02"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1" w:history="1">
        <w:r w:rsidRPr="00CA7730">
          <w:rPr>
            <w:rStyle w:val="Hyperlink"/>
            <w:noProof/>
          </w:rPr>
          <w:t>Obrázek 4 DjSection</w:t>
        </w:r>
        <w:r>
          <w:rPr>
            <w:noProof/>
            <w:webHidden/>
          </w:rPr>
          <w:tab/>
        </w:r>
        <w:r>
          <w:rPr>
            <w:noProof/>
            <w:webHidden/>
          </w:rPr>
          <w:fldChar w:fldCharType="begin"/>
        </w:r>
        <w:r>
          <w:rPr>
            <w:noProof/>
            <w:webHidden/>
          </w:rPr>
          <w:instrText xml:space="preserve"> PAGEREF _Toc206503461 \h </w:instrText>
        </w:r>
        <w:r>
          <w:rPr>
            <w:noProof/>
            <w:webHidden/>
          </w:rPr>
        </w:r>
        <w:r>
          <w:rPr>
            <w:noProof/>
            <w:webHidden/>
          </w:rPr>
          <w:fldChar w:fldCharType="separate"/>
        </w:r>
        <w:r w:rsidR="006B3B7A">
          <w:rPr>
            <w:noProof/>
            <w:webHidden/>
          </w:rPr>
          <w:t>8</w:t>
        </w:r>
        <w:r>
          <w:rPr>
            <w:noProof/>
            <w:webHidden/>
          </w:rPr>
          <w:fldChar w:fldCharType="end"/>
        </w:r>
      </w:hyperlink>
    </w:p>
    <w:p w14:paraId="111B1B10" w14:textId="2288797A"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2" w:history="1">
        <w:r w:rsidRPr="00CA7730">
          <w:rPr>
            <w:rStyle w:val="Hyperlink"/>
            <w:noProof/>
          </w:rPr>
          <w:t>Obrázek 5 FeaturedEvent</w:t>
        </w:r>
        <w:r>
          <w:rPr>
            <w:noProof/>
            <w:webHidden/>
          </w:rPr>
          <w:tab/>
        </w:r>
        <w:r>
          <w:rPr>
            <w:noProof/>
            <w:webHidden/>
          </w:rPr>
          <w:fldChar w:fldCharType="begin"/>
        </w:r>
        <w:r>
          <w:rPr>
            <w:noProof/>
            <w:webHidden/>
          </w:rPr>
          <w:instrText xml:space="preserve"> PAGEREF _Toc206503462 \h </w:instrText>
        </w:r>
        <w:r>
          <w:rPr>
            <w:noProof/>
            <w:webHidden/>
          </w:rPr>
        </w:r>
        <w:r>
          <w:rPr>
            <w:noProof/>
            <w:webHidden/>
          </w:rPr>
          <w:fldChar w:fldCharType="separate"/>
        </w:r>
        <w:r w:rsidR="006B3B7A">
          <w:rPr>
            <w:noProof/>
            <w:webHidden/>
          </w:rPr>
          <w:t>8</w:t>
        </w:r>
        <w:r>
          <w:rPr>
            <w:noProof/>
            <w:webHidden/>
          </w:rPr>
          <w:fldChar w:fldCharType="end"/>
        </w:r>
      </w:hyperlink>
    </w:p>
    <w:p w14:paraId="57E9EFB4" w14:textId="37AB6B6F"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3" w:history="1">
        <w:r w:rsidRPr="00CA7730">
          <w:rPr>
            <w:rStyle w:val="Hyperlink"/>
            <w:noProof/>
          </w:rPr>
          <w:t>Obrázek 6 NewsSection</w:t>
        </w:r>
        <w:r>
          <w:rPr>
            <w:noProof/>
            <w:webHidden/>
          </w:rPr>
          <w:tab/>
        </w:r>
        <w:r>
          <w:rPr>
            <w:noProof/>
            <w:webHidden/>
          </w:rPr>
          <w:fldChar w:fldCharType="begin"/>
        </w:r>
        <w:r>
          <w:rPr>
            <w:noProof/>
            <w:webHidden/>
          </w:rPr>
          <w:instrText xml:space="preserve"> PAGEREF _Toc206503463 \h </w:instrText>
        </w:r>
        <w:r>
          <w:rPr>
            <w:noProof/>
            <w:webHidden/>
          </w:rPr>
        </w:r>
        <w:r>
          <w:rPr>
            <w:noProof/>
            <w:webHidden/>
          </w:rPr>
          <w:fldChar w:fldCharType="separate"/>
        </w:r>
        <w:r w:rsidR="006B3B7A">
          <w:rPr>
            <w:noProof/>
            <w:webHidden/>
          </w:rPr>
          <w:t>9</w:t>
        </w:r>
        <w:r>
          <w:rPr>
            <w:noProof/>
            <w:webHidden/>
          </w:rPr>
          <w:fldChar w:fldCharType="end"/>
        </w:r>
      </w:hyperlink>
    </w:p>
    <w:p w14:paraId="449DC3C0" w14:textId="6ABF0ED8"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4" w:history="1">
        <w:r w:rsidRPr="00CA7730">
          <w:rPr>
            <w:rStyle w:val="Hyperlink"/>
            <w:noProof/>
          </w:rPr>
          <w:t>Obrázek 7 Newsletter</w:t>
        </w:r>
        <w:r>
          <w:rPr>
            <w:noProof/>
            <w:webHidden/>
          </w:rPr>
          <w:tab/>
        </w:r>
        <w:r>
          <w:rPr>
            <w:noProof/>
            <w:webHidden/>
          </w:rPr>
          <w:fldChar w:fldCharType="begin"/>
        </w:r>
        <w:r>
          <w:rPr>
            <w:noProof/>
            <w:webHidden/>
          </w:rPr>
          <w:instrText xml:space="preserve"> PAGEREF _Toc206503464 \h </w:instrText>
        </w:r>
        <w:r>
          <w:rPr>
            <w:noProof/>
            <w:webHidden/>
          </w:rPr>
        </w:r>
        <w:r>
          <w:rPr>
            <w:noProof/>
            <w:webHidden/>
          </w:rPr>
          <w:fldChar w:fldCharType="separate"/>
        </w:r>
        <w:r w:rsidR="006B3B7A">
          <w:rPr>
            <w:noProof/>
            <w:webHidden/>
          </w:rPr>
          <w:t>9</w:t>
        </w:r>
        <w:r>
          <w:rPr>
            <w:noProof/>
            <w:webHidden/>
          </w:rPr>
          <w:fldChar w:fldCharType="end"/>
        </w:r>
      </w:hyperlink>
    </w:p>
    <w:p w14:paraId="736B8426" w14:textId="05E23CAD"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5" w:history="1">
        <w:r w:rsidRPr="00CA7730">
          <w:rPr>
            <w:rStyle w:val="Hyperlink"/>
            <w:noProof/>
          </w:rPr>
          <w:t>Obrázek 8 AdSection</w:t>
        </w:r>
        <w:r>
          <w:rPr>
            <w:noProof/>
            <w:webHidden/>
          </w:rPr>
          <w:tab/>
        </w:r>
        <w:r>
          <w:rPr>
            <w:noProof/>
            <w:webHidden/>
          </w:rPr>
          <w:fldChar w:fldCharType="begin"/>
        </w:r>
        <w:r>
          <w:rPr>
            <w:noProof/>
            <w:webHidden/>
          </w:rPr>
          <w:instrText xml:space="preserve"> PAGEREF _Toc206503465 \h </w:instrText>
        </w:r>
        <w:r>
          <w:rPr>
            <w:noProof/>
            <w:webHidden/>
          </w:rPr>
        </w:r>
        <w:r>
          <w:rPr>
            <w:noProof/>
            <w:webHidden/>
          </w:rPr>
          <w:fldChar w:fldCharType="separate"/>
        </w:r>
        <w:r w:rsidR="006B3B7A">
          <w:rPr>
            <w:noProof/>
            <w:webHidden/>
          </w:rPr>
          <w:t>10</w:t>
        </w:r>
        <w:r>
          <w:rPr>
            <w:noProof/>
            <w:webHidden/>
          </w:rPr>
          <w:fldChar w:fldCharType="end"/>
        </w:r>
      </w:hyperlink>
    </w:p>
    <w:p w14:paraId="7EB9991E" w14:textId="1F35A227"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6" w:history="1">
        <w:r w:rsidRPr="00CA7730">
          <w:rPr>
            <w:rStyle w:val="Hyperlink"/>
            <w:noProof/>
          </w:rPr>
          <w:t>Obrázek 9 Footer</w:t>
        </w:r>
        <w:r>
          <w:rPr>
            <w:noProof/>
            <w:webHidden/>
          </w:rPr>
          <w:tab/>
        </w:r>
        <w:r>
          <w:rPr>
            <w:noProof/>
            <w:webHidden/>
          </w:rPr>
          <w:fldChar w:fldCharType="begin"/>
        </w:r>
        <w:r>
          <w:rPr>
            <w:noProof/>
            <w:webHidden/>
          </w:rPr>
          <w:instrText xml:space="preserve"> PAGEREF _Toc206503466 \h </w:instrText>
        </w:r>
        <w:r>
          <w:rPr>
            <w:noProof/>
            <w:webHidden/>
          </w:rPr>
        </w:r>
        <w:r>
          <w:rPr>
            <w:noProof/>
            <w:webHidden/>
          </w:rPr>
          <w:fldChar w:fldCharType="separate"/>
        </w:r>
        <w:r w:rsidR="006B3B7A">
          <w:rPr>
            <w:noProof/>
            <w:webHidden/>
          </w:rPr>
          <w:t>10</w:t>
        </w:r>
        <w:r>
          <w:rPr>
            <w:noProof/>
            <w:webHidden/>
          </w:rPr>
          <w:fldChar w:fldCharType="end"/>
        </w:r>
      </w:hyperlink>
    </w:p>
    <w:p w14:paraId="57403FE1" w14:textId="313402B8" w:rsidR="002570DC" w:rsidRPr="00B855DB" w:rsidRDefault="002570DC" w:rsidP="00B855DB">
      <w:pPr>
        <w:pStyle w:val="TableofFigures"/>
        <w:tabs>
          <w:tab w:val="right" w:leader="dot" w:pos="9062"/>
        </w:tabs>
        <w:rPr>
          <w:rFonts w:eastAsiaTheme="minorEastAsia"/>
          <w:noProof/>
          <w:lang w:eastAsia="cs-CZ"/>
        </w:rPr>
      </w:pPr>
      <w:r>
        <w:fldChar w:fldCharType="end"/>
      </w:r>
      <w:bookmarkStart w:id="45" w:name="_Toc86047606"/>
    </w:p>
    <w:bookmarkStart w:id="46" w:name="_Toc206521661" w:displacedByCustomXml="next"/>
    <w:bookmarkStart w:id="47"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6DF88BB" w14:textId="77777777" w:rsidR="00440DE5" w:rsidRPr="00394D8A" w:rsidRDefault="002570DC" w:rsidP="00394D8A">
          <w:pPr>
            <w:pStyle w:val="Neslovannadpis"/>
          </w:pPr>
          <w:r w:rsidRPr="00394D8A">
            <w:t>Použité zdroje</w:t>
          </w:r>
          <w:bookmarkEnd w:id="45"/>
          <w:bookmarkEnd w:id="47"/>
          <w:bookmarkEnd w:id="46"/>
        </w:p>
        <w:p w14:paraId="2D2D95CC" w14:textId="77777777" w:rsidR="00A56F35" w:rsidRDefault="00440DE5" w:rsidP="00A56F35">
          <w:pPr>
            <w:pStyle w:val="Bibliography"/>
            <w:rPr>
              <w:noProof/>
              <w:szCs w:val="24"/>
            </w:rPr>
          </w:pPr>
          <w:r>
            <w:fldChar w:fldCharType="begin"/>
          </w:r>
          <w:r>
            <w:instrText>BIBLIOGRAPHY</w:instrText>
          </w:r>
          <w:r>
            <w:fldChar w:fldCharType="separate"/>
          </w:r>
          <w:r w:rsidR="00A56F35">
            <w:rPr>
              <w:noProof/>
            </w:rPr>
            <w:t xml:space="preserve">1. </w:t>
          </w:r>
          <w:r w:rsidR="00A56F35">
            <w:rPr>
              <w:b/>
              <w:bCs/>
              <w:noProof/>
            </w:rPr>
            <w:t>StackOverFlow.</w:t>
          </w:r>
          <w:r w:rsidR="00A56F35">
            <w:rPr>
              <w:noProof/>
            </w:rPr>
            <w:t xml:space="preserve"> What is different between App Router and Pages Router in Next.js? </w:t>
          </w:r>
          <w:r w:rsidR="00A56F35">
            <w:rPr>
              <w:i/>
              <w:iCs/>
              <w:noProof/>
            </w:rPr>
            <w:t xml:space="preserve">StackOverFlow. </w:t>
          </w:r>
          <w:r w:rsidR="00A56F35">
            <w:rPr>
              <w:noProof/>
            </w:rPr>
            <w:t>[Online] StackOverFlow. https://stackoverflow.com/questions/76570208/what-is-different-between-app-router-and-pages-router-in-next-js.</w:t>
          </w:r>
        </w:p>
        <w:p w14:paraId="48D8720D" w14:textId="77777777" w:rsidR="00A56F35" w:rsidRDefault="00A56F35" w:rsidP="00A56F35">
          <w:pPr>
            <w:pStyle w:val="Bibliography"/>
            <w:rPr>
              <w:noProof/>
            </w:rPr>
          </w:pPr>
          <w:r>
            <w:rPr>
              <w:noProof/>
            </w:rPr>
            <w:t xml:space="preserve">2. </w:t>
          </w:r>
          <w:r>
            <w:rPr>
              <w:b/>
              <w:bCs/>
              <w:noProof/>
            </w:rPr>
            <w:t>Design to codes.</w:t>
          </w:r>
          <w:r>
            <w:rPr>
              <w:noProof/>
            </w:rPr>
            <w:t xml:space="preserve"> Why Next.js Is the Best Framework for SEO in 2025. </w:t>
          </w:r>
          <w:r>
            <w:rPr>
              <w:i/>
              <w:iCs/>
              <w:noProof/>
            </w:rPr>
            <w:t xml:space="preserve">Design to codes. </w:t>
          </w:r>
          <w:r>
            <w:rPr>
              <w:noProof/>
            </w:rPr>
            <w:t>[Online] Design to codes, 14. 5 2025. https://designtocodes.com/blog/why-next-js-is-the-best-framework-for-seo-in-2025/.</w:t>
          </w:r>
        </w:p>
        <w:p w14:paraId="329C2661" w14:textId="77777777" w:rsidR="00A56F35" w:rsidRDefault="00A56F35" w:rsidP="00A56F35">
          <w:pPr>
            <w:pStyle w:val="Bibliography"/>
            <w:rPr>
              <w:noProof/>
            </w:rPr>
          </w:pPr>
          <w:r>
            <w:rPr>
              <w:noProof/>
            </w:rPr>
            <w:t xml:space="preserve">3. </w:t>
          </w:r>
          <w:r>
            <w:rPr>
              <w:b/>
              <w:bCs/>
              <w:noProof/>
            </w:rPr>
            <w:t>NextJS.</w:t>
          </w:r>
          <w:r>
            <w:rPr>
              <w:noProof/>
            </w:rPr>
            <w:t xml:space="preserve"> App Router. </w:t>
          </w:r>
          <w:r>
            <w:rPr>
              <w:i/>
              <w:iCs/>
              <w:noProof/>
            </w:rPr>
            <w:t xml:space="preserve">NextJS. </w:t>
          </w:r>
          <w:r>
            <w:rPr>
              <w:noProof/>
            </w:rPr>
            <w:t>[Online] NextJS. https://nextjs.org/docs/app.</w:t>
          </w:r>
        </w:p>
        <w:p w14:paraId="2B791FEC" w14:textId="77777777" w:rsidR="00A56F35" w:rsidRDefault="00A56F35" w:rsidP="00A56F35">
          <w:pPr>
            <w:pStyle w:val="Bibliography"/>
            <w:rPr>
              <w:noProof/>
            </w:rPr>
          </w:pPr>
          <w:r>
            <w:rPr>
              <w:noProof/>
            </w:rPr>
            <w:t xml:space="preserve">4. </w:t>
          </w:r>
          <w:r>
            <w:rPr>
              <w:b/>
              <w:bCs/>
              <w:noProof/>
            </w:rPr>
            <w:t>Rendle, Robin.</w:t>
          </w:r>
          <w:r>
            <w:rPr>
              <w:noProof/>
            </w:rPr>
            <w:t xml:space="preserve"> What are CSS Modules and why do we need them? </w:t>
          </w:r>
          <w:r>
            <w:rPr>
              <w:i/>
              <w:iCs/>
              <w:noProof/>
            </w:rPr>
            <w:t xml:space="preserve">CSS - Tricks. </w:t>
          </w:r>
          <w:r>
            <w:rPr>
              <w:noProof/>
            </w:rPr>
            <w:t>[Online] CSS - Tricks, 21. 8 2021. https://css-tricks.com/css-modules-part-1-need/.</w:t>
          </w:r>
        </w:p>
        <w:p w14:paraId="60CA5B8D" w14:textId="77777777" w:rsidR="00A56F35" w:rsidRDefault="00A56F35" w:rsidP="00A56F35">
          <w:pPr>
            <w:pStyle w:val="Bibliography"/>
            <w:rPr>
              <w:noProof/>
            </w:rPr>
          </w:pPr>
          <w:r>
            <w:rPr>
              <w:noProof/>
            </w:rPr>
            <w:t xml:space="preserve">5. </w:t>
          </w:r>
          <w:r>
            <w:rPr>
              <w:b/>
              <w:bCs/>
              <w:noProof/>
            </w:rPr>
            <w:t>Mobile Reality.</w:t>
          </w:r>
          <w:r>
            <w:rPr>
              <w:noProof/>
            </w:rPr>
            <w:t xml:space="preserve"> Advantages and disadvantages of NestJS. </w:t>
          </w:r>
          <w:r>
            <w:rPr>
              <w:i/>
              <w:iCs/>
              <w:noProof/>
            </w:rPr>
            <w:t xml:space="preserve">Mobile Reality. </w:t>
          </w:r>
          <w:r>
            <w:rPr>
              <w:noProof/>
            </w:rPr>
            <w:t>[Online] Mobile Reality. https://themobilereality.com/blog/advantages-and-disadvantages-of-nestjs.</w:t>
          </w:r>
        </w:p>
        <w:p w14:paraId="4E27209D" w14:textId="77777777" w:rsidR="00A56F35" w:rsidRDefault="00A56F35" w:rsidP="00A56F35">
          <w:pPr>
            <w:pStyle w:val="Bibliography"/>
            <w:rPr>
              <w:noProof/>
            </w:rPr>
          </w:pPr>
          <w:r>
            <w:rPr>
              <w:noProof/>
            </w:rPr>
            <w:t xml:space="preserve">6. </w:t>
          </w:r>
          <w:r>
            <w:rPr>
              <w:b/>
              <w:bCs/>
              <w:noProof/>
            </w:rPr>
            <w:t>STRAPI.</w:t>
          </w:r>
          <w:r>
            <w:rPr>
              <w:noProof/>
            </w:rPr>
            <w:t xml:space="preserve"> SSR vs. SSG in Next.js: Differences, Advantages, and Use Cases. </w:t>
          </w:r>
          <w:r>
            <w:rPr>
              <w:i/>
              <w:iCs/>
              <w:noProof/>
            </w:rPr>
            <w:t xml:space="preserve">STRAPI. </w:t>
          </w:r>
          <w:r>
            <w:rPr>
              <w:noProof/>
            </w:rPr>
            <w:t>[Online] STRAPI, 30. 9 2024. https://strapi.io/blog/ssr-vs-ssg-in-nextjs-differences-advantages-and-use-cases.</w:t>
          </w:r>
        </w:p>
        <w:p w14:paraId="4E1B128F" w14:textId="77777777" w:rsidR="00A56F35" w:rsidRDefault="00A56F35" w:rsidP="00A56F35">
          <w:pPr>
            <w:pStyle w:val="Bibliography"/>
            <w:rPr>
              <w:noProof/>
            </w:rPr>
          </w:pPr>
          <w:r>
            <w:rPr>
              <w:noProof/>
            </w:rPr>
            <w:t xml:space="preserve">7. </w:t>
          </w:r>
          <w:r>
            <w:rPr>
              <w:b/>
              <w:bCs/>
              <w:noProof/>
            </w:rPr>
            <w:t>SolutionsHub.</w:t>
          </w:r>
          <w:r>
            <w:rPr>
              <w:noProof/>
            </w:rPr>
            <w:t xml:space="preserve"> What is server-side rendering: definition, benefits and risks. </w:t>
          </w:r>
          <w:r>
            <w:rPr>
              <w:i/>
              <w:iCs/>
              <w:noProof/>
            </w:rPr>
            <w:t xml:space="preserve">SolutionsHub. </w:t>
          </w:r>
          <w:r>
            <w:rPr>
              <w:noProof/>
            </w:rPr>
            <w:t>[Online] SolutionsHub, 21. 7 2022. https://solutionshub.epam.com/blog/post/what-is-server-side-rendering.</w:t>
          </w:r>
        </w:p>
        <w:p w14:paraId="42C19DAA" w14:textId="0B92D7E1" w:rsidR="00440DE5" w:rsidRDefault="00440DE5" w:rsidP="00A56F35">
          <w:pPr>
            <w:ind w:firstLine="0"/>
            <w:sectPr w:rsidR="00440DE5" w:rsidSect="0082261A">
              <w:footerReference w:type="even" r:id="rId29"/>
              <w:footerReference w:type="default" r:id="rId30"/>
              <w:type w:val="oddPage"/>
              <w:pgSz w:w="11906" w:h="16838"/>
              <w:pgMar w:top="1417" w:right="1417" w:bottom="1417" w:left="1417" w:header="708" w:footer="708" w:gutter="0"/>
              <w:pgNumType w:start="1"/>
              <w:cols w:space="708"/>
              <w:docGrid w:linePitch="360"/>
            </w:sectPr>
          </w:pPr>
          <w:r>
            <w:rPr>
              <w:b/>
              <w:bCs/>
            </w:rPr>
            <w:fldChar w:fldCharType="end"/>
          </w:r>
          <w:sdt>
            <w:sdtPr>
              <w:rPr>
                <w:b/>
                <w:bCs/>
              </w:rPr>
              <w:id w:val="658353381"/>
              <w:citation/>
            </w:sdtPr>
            <w:sdtContent>
              <w:r w:rsidR="000F7CE4">
                <w:rPr>
                  <w:b/>
                  <w:bCs/>
                </w:rPr>
                <w:fldChar w:fldCharType="begin"/>
              </w:r>
              <w:r w:rsidR="000F7CE4">
                <w:rPr>
                  <w:b/>
                  <w:bCs/>
                  <w:lang w:val="en-GB"/>
                </w:rPr>
                <w:instrText xml:space="preserve"> CITATION Sta \l 2057 </w:instrText>
              </w:r>
              <w:r w:rsidR="000F7CE4">
                <w:rPr>
                  <w:b/>
                  <w:bCs/>
                </w:rPr>
                <w:fldChar w:fldCharType="separate"/>
              </w:r>
              <w:r w:rsidR="00A56F35">
                <w:rPr>
                  <w:b/>
                  <w:bCs/>
                  <w:noProof/>
                  <w:lang w:val="en-GB"/>
                </w:rPr>
                <w:t xml:space="preserve"> </w:t>
              </w:r>
              <w:r w:rsidR="00A56F35" w:rsidRPr="00A56F35">
                <w:rPr>
                  <w:noProof/>
                  <w:lang w:val="en-GB"/>
                </w:rPr>
                <w:t>(1)</w:t>
              </w:r>
              <w:r w:rsidR="000F7CE4">
                <w:rPr>
                  <w:b/>
                  <w:bCs/>
                </w:rPr>
                <w:fldChar w:fldCharType="end"/>
              </w:r>
            </w:sdtContent>
          </w:sdt>
          <w:sdt>
            <w:sdtPr>
              <w:rPr>
                <w:b/>
                <w:bCs/>
              </w:rPr>
              <w:id w:val="1838815105"/>
              <w:citation/>
            </w:sdtPr>
            <w:sdtContent>
              <w:r w:rsidR="000F7CE4">
                <w:rPr>
                  <w:b/>
                  <w:bCs/>
                </w:rPr>
                <w:fldChar w:fldCharType="begin"/>
              </w:r>
              <w:r w:rsidR="000F7CE4">
                <w:rPr>
                  <w:b/>
                  <w:bCs/>
                  <w:lang w:val="en-GB"/>
                </w:rPr>
                <w:instrText xml:space="preserve"> CITATION Des25 \l 2057 </w:instrText>
              </w:r>
              <w:r w:rsidR="000F7CE4">
                <w:rPr>
                  <w:b/>
                  <w:bCs/>
                </w:rPr>
                <w:fldChar w:fldCharType="separate"/>
              </w:r>
              <w:r w:rsidR="00A56F35">
                <w:rPr>
                  <w:b/>
                  <w:bCs/>
                  <w:noProof/>
                  <w:lang w:val="en-GB"/>
                </w:rPr>
                <w:t xml:space="preserve"> </w:t>
              </w:r>
              <w:r w:rsidR="00A56F35" w:rsidRPr="00A56F35">
                <w:rPr>
                  <w:noProof/>
                  <w:lang w:val="en-GB"/>
                </w:rPr>
                <w:t>(2)</w:t>
              </w:r>
              <w:r w:rsidR="000F7CE4">
                <w:rPr>
                  <w:b/>
                  <w:bCs/>
                </w:rPr>
                <w:fldChar w:fldCharType="end"/>
              </w:r>
            </w:sdtContent>
          </w:sdt>
        </w:p>
      </w:sdtContent>
    </w:sdt>
    <w:p w14:paraId="28016D1F" w14:textId="491DD61F" w:rsidR="001E67F6" w:rsidRPr="00F846B4" w:rsidRDefault="001E67F6" w:rsidP="00B855DB">
      <w:pPr>
        <w:ind w:firstLine="0"/>
      </w:pP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82809E" w14:textId="77777777" w:rsidR="006C4610" w:rsidRDefault="006C4610" w:rsidP="00A758D8">
      <w:pPr>
        <w:spacing w:line="240" w:lineRule="auto"/>
      </w:pPr>
      <w:r>
        <w:separator/>
      </w:r>
    </w:p>
  </w:endnote>
  <w:endnote w:type="continuationSeparator" w:id="0">
    <w:p w14:paraId="28CDF948" w14:textId="77777777" w:rsidR="006C4610" w:rsidRDefault="006C4610"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A41E1E67-4C8B-40B1-846C-F94D0D87CCD5}"/>
    <w:embedBold r:id="rId2" w:fontKey="{ADB14EF9-22AC-4FDD-BB8F-D7E357D73127}"/>
    <w:embedItalic r:id="rId3" w:fontKey="{50094AD5-444A-47E3-BFCB-80C9786C23B0}"/>
  </w:font>
  <w:font w:name="Calibri">
    <w:panose1 w:val="020F0502020204030204"/>
    <w:charset w:val="00"/>
    <w:family w:val="swiss"/>
    <w:pitch w:val="variable"/>
    <w:sig w:usb0="E4002EFF" w:usb1="C200247B" w:usb2="00000009" w:usb3="00000000" w:csb0="000001FF" w:csb1="00000000"/>
    <w:embedRegular r:id="rId4" w:fontKey="{328387CC-0602-4275-A041-10C84543E1A7}"/>
    <w:embedItalic r:id="rId5" w:fontKey="{4ACD8384-7631-4081-9B55-6DF839A515F3}"/>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F51E69A2-E891-404F-ACE1-A4139A1DE6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42945" w14:textId="77777777" w:rsidR="00566029" w:rsidRDefault="00566029">
    <w:pPr>
      <w:pStyle w:val="Footer"/>
      <w:jc w:val="right"/>
    </w:pPr>
  </w:p>
  <w:p w14:paraId="624FF948" w14:textId="77777777" w:rsidR="00566029" w:rsidRDefault="0056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52A4D" w14:textId="77777777" w:rsidR="00EA593D" w:rsidRDefault="00EA593D">
    <w:pPr>
      <w:pStyle w:val="Footer"/>
      <w:jc w:val="right"/>
    </w:pPr>
  </w:p>
  <w:p w14:paraId="74B48644" w14:textId="77777777" w:rsidR="00EA593D" w:rsidRDefault="00EA59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5E806" w14:textId="77777777" w:rsidR="001D4A0E" w:rsidRDefault="001D4A0E">
    <w:pPr>
      <w:pStyle w:val="Footer"/>
      <w:jc w:val="right"/>
    </w:pPr>
  </w:p>
  <w:p w14:paraId="2402F0A5" w14:textId="77777777" w:rsidR="001D4A0E" w:rsidRDefault="001D4A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CC5F7" w14:textId="77777777" w:rsidR="0096726D" w:rsidRDefault="0096726D">
    <w:pPr>
      <w:pStyle w:val="Footer"/>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810488"/>
      <w:docPartObj>
        <w:docPartGallery w:val="Page Numbers (Bottom of Page)"/>
        <w:docPartUnique/>
      </w:docPartObj>
    </w:sdtPr>
    <w:sdtContent>
      <w:p w14:paraId="5409617E" w14:textId="77777777" w:rsidR="0096726D" w:rsidRDefault="0096726D">
        <w:pPr>
          <w:pStyle w:val="Footer"/>
          <w:jc w:val="right"/>
        </w:pPr>
        <w:r>
          <w:fldChar w:fldCharType="begin"/>
        </w:r>
        <w:r>
          <w:instrText>PAGE   \* MERGEFORMAT</w:instrText>
        </w:r>
        <w:r>
          <w:fldChar w:fldCharType="separate"/>
        </w:r>
        <w:r>
          <w:t>1</w:t>
        </w:r>
        <w:r>
          <w:fldChar w:fldCharType="end"/>
        </w:r>
      </w:p>
    </w:sdtContent>
  </w:sdt>
  <w:p w14:paraId="06EE0D85" w14:textId="77777777" w:rsidR="0096726D" w:rsidRDefault="00967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6EF81E" w14:textId="77777777" w:rsidR="006C4610" w:rsidRDefault="006C4610" w:rsidP="00A758D8">
      <w:pPr>
        <w:spacing w:line="240" w:lineRule="auto"/>
      </w:pPr>
      <w:r>
        <w:separator/>
      </w:r>
    </w:p>
  </w:footnote>
  <w:footnote w:type="continuationSeparator" w:id="0">
    <w:p w14:paraId="6FB6B73F" w14:textId="77777777" w:rsidR="006C4610" w:rsidRDefault="006C4610"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997E5" w14:textId="77777777" w:rsidR="00473CE3" w:rsidRPr="007F2376" w:rsidRDefault="00473CE3" w:rsidP="007F2376">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863A1C70CAC4431BBC5FE083FCF4A200"/>
      </w:placeholder>
      <w:dataBinding w:prefixMappings="xmlns:ns0='http://purl.org/dc/elements/1.1/' xmlns:ns1='http://schemas.openxmlformats.org/package/2006/metadata/core-properties' " w:xpath="/ns1:coreProperties[1]/ns0:title[1]" w:storeItemID="{6C3C8BC8-F283-45AE-878A-BAB7291924A1}"/>
      <w:text/>
    </w:sdtPr>
    <w:sdtContent>
      <w:p w14:paraId="79E805CB" w14:textId="77C654CC" w:rsidR="00A758D8" w:rsidRPr="00A758D8" w:rsidRDefault="00DE6213" w:rsidP="00A758D8">
        <w:pPr>
          <w:pStyle w:val="Header"/>
        </w:pPr>
        <w:r>
          <w:t>EDM web</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DB3CAD"/>
    <w:multiLevelType w:val="hybridMultilevel"/>
    <w:tmpl w:val="0A34E63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3CC4F67"/>
    <w:multiLevelType w:val="multilevel"/>
    <w:tmpl w:val="CD0C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3"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8276116"/>
    <w:multiLevelType w:val="multilevel"/>
    <w:tmpl w:val="3DE8382A"/>
    <w:numStyleLink w:val="Seznamodrkov"/>
  </w:abstractNum>
  <w:abstractNum w:abstractNumId="22" w15:restartNumberingAfterBreak="0">
    <w:nsid w:val="38A71620"/>
    <w:multiLevelType w:val="multilevel"/>
    <w:tmpl w:val="1E421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267369"/>
    <w:multiLevelType w:val="multilevel"/>
    <w:tmpl w:val="BD52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374B49"/>
    <w:multiLevelType w:val="multilevel"/>
    <w:tmpl w:val="FDEC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6" w15:restartNumberingAfterBreak="0">
    <w:nsid w:val="42520F69"/>
    <w:multiLevelType w:val="multilevel"/>
    <w:tmpl w:val="FB88413A"/>
    <w:numStyleLink w:val="slovnnadpis"/>
  </w:abstractNum>
  <w:abstractNum w:abstractNumId="27" w15:restartNumberingAfterBreak="0">
    <w:nsid w:val="46894B9C"/>
    <w:multiLevelType w:val="multilevel"/>
    <w:tmpl w:val="E2B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F51110"/>
    <w:multiLevelType w:val="multilevel"/>
    <w:tmpl w:val="8CAA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C83AE6"/>
    <w:multiLevelType w:val="multilevel"/>
    <w:tmpl w:val="3DE8382A"/>
    <w:numStyleLink w:val="Seznamodrkov"/>
  </w:abstractNum>
  <w:abstractNum w:abstractNumId="30" w15:restartNumberingAfterBreak="0">
    <w:nsid w:val="62762377"/>
    <w:multiLevelType w:val="multilevel"/>
    <w:tmpl w:val="6A40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3F7DD3"/>
    <w:multiLevelType w:val="multilevel"/>
    <w:tmpl w:val="917C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520DD7"/>
    <w:multiLevelType w:val="hybridMultilevel"/>
    <w:tmpl w:val="47C60AB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16cid:durableId="125245523">
    <w:abstractNumId w:val="13"/>
  </w:num>
  <w:num w:numId="2" w16cid:durableId="401222200">
    <w:abstractNumId w:val="19"/>
  </w:num>
  <w:num w:numId="3" w16cid:durableId="15378183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5"/>
  </w:num>
  <w:num w:numId="11" w16cid:durableId="2117407843">
    <w:abstractNumId w:val="29"/>
  </w:num>
  <w:num w:numId="12" w16cid:durableId="211313003">
    <w:abstractNumId w:val="15"/>
  </w:num>
  <w:num w:numId="13" w16cid:durableId="1847402926">
    <w:abstractNumId w:val="14"/>
  </w:num>
  <w:num w:numId="14" w16cid:durableId="1219853395">
    <w:abstractNumId w:val="12"/>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6"/>
  </w:num>
  <w:num w:numId="22" w16cid:durableId="931822061">
    <w:abstractNumId w:val="17"/>
  </w:num>
  <w:num w:numId="23" w16cid:durableId="940800493">
    <w:abstractNumId w:val="21"/>
  </w:num>
  <w:num w:numId="24" w16cid:durableId="166556846">
    <w:abstractNumId w:val="20"/>
  </w:num>
  <w:num w:numId="25" w16cid:durableId="1876960432">
    <w:abstractNumId w:val="24"/>
  </w:num>
  <w:num w:numId="26" w16cid:durableId="261113076">
    <w:abstractNumId w:val="11"/>
  </w:num>
  <w:num w:numId="27" w16cid:durableId="1759013447">
    <w:abstractNumId w:val="28"/>
  </w:num>
  <w:num w:numId="28" w16cid:durableId="1921022801">
    <w:abstractNumId w:val="27"/>
  </w:num>
  <w:num w:numId="29" w16cid:durableId="733163250">
    <w:abstractNumId w:val="30"/>
  </w:num>
  <w:num w:numId="30" w16cid:durableId="1769042398">
    <w:abstractNumId w:val="23"/>
  </w:num>
  <w:num w:numId="31" w16cid:durableId="870647831">
    <w:abstractNumId w:val="31"/>
  </w:num>
  <w:num w:numId="32" w16cid:durableId="2064064416">
    <w:abstractNumId w:val="22"/>
  </w:num>
  <w:num w:numId="33" w16cid:durableId="1938829781">
    <w:abstractNumId w:val="32"/>
  </w:num>
  <w:num w:numId="34" w16cid:durableId="193881671">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789"/>
    <w:rsid w:val="000316FC"/>
    <w:rsid w:val="00045A93"/>
    <w:rsid w:val="000558F7"/>
    <w:rsid w:val="000725F0"/>
    <w:rsid w:val="000869AE"/>
    <w:rsid w:val="000C4596"/>
    <w:rsid w:val="000E3A34"/>
    <w:rsid w:val="000F34C4"/>
    <w:rsid w:val="000F7CE4"/>
    <w:rsid w:val="00125C3B"/>
    <w:rsid w:val="0013391F"/>
    <w:rsid w:val="00140B8C"/>
    <w:rsid w:val="00180E64"/>
    <w:rsid w:val="001860A3"/>
    <w:rsid w:val="00187626"/>
    <w:rsid w:val="001A0C0C"/>
    <w:rsid w:val="001A2061"/>
    <w:rsid w:val="001B1C36"/>
    <w:rsid w:val="001D4A0E"/>
    <w:rsid w:val="001E0C27"/>
    <w:rsid w:val="001E4E84"/>
    <w:rsid w:val="001E67F6"/>
    <w:rsid w:val="001F301F"/>
    <w:rsid w:val="002116CB"/>
    <w:rsid w:val="00224845"/>
    <w:rsid w:val="0023432B"/>
    <w:rsid w:val="00236BCF"/>
    <w:rsid w:val="00237F81"/>
    <w:rsid w:val="002570DC"/>
    <w:rsid w:val="0025770B"/>
    <w:rsid w:val="002901A1"/>
    <w:rsid w:val="00297D33"/>
    <w:rsid w:val="002B7DC7"/>
    <w:rsid w:val="00327C8F"/>
    <w:rsid w:val="003368F0"/>
    <w:rsid w:val="00341B93"/>
    <w:rsid w:val="00343D2F"/>
    <w:rsid w:val="00344EB6"/>
    <w:rsid w:val="0037689A"/>
    <w:rsid w:val="0038706C"/>
    <w:rsid w:val="00393D3F"/>
    <w:rsid w:val="00394D8A"/>
    <w:rsid w:val="003956BD"/>
    <w:rsid w:val="003B2A78"/>
    <w:rsid w:val="003C161E"/>
    <w:rsid w:val="003F6398"/>
    <w:rsid w:val="00407273"/>
    <w:rsid w:val="00440DE5"/>
    <w:rsid w:val="00445556"/>
    <w:rsid w:val="00473CE3"/>
    <w:rsid w:val="00475789"/>
    <w:rsid w:val="004802B1"/>
    <w:rsid w:val="004B5A5B"/>
    <w:rsid w:val="004C7F1E"/>
    <w:rsid w:val="004D78EC"/>
    <w:rsid w:val="00510C29"/>
    <w:rsid w:val="005415E3"/>
    <w:rsid w:val="005511A6"/>
    <w:rsid w:val="00566029"/>
    <w:rsid w:val="00573864"/>
    <w:rsid w:val="00584945"/>
    <w:rsid w:val="0058546A"/>
    <w:rsid w:val="00595094"/>
    <w:rsid w:val="005A07ED"/>
    <w:rsid w:val="005B54DB"/>
    <w:rsid w:val="005B73E5"/>
    <w:rsid w:val="005C328A"/>
    <w:rsid w:val="005D6E84"/>
    <w:rsid w:val="00606473"/>
    <w:rsid w:val="00607832"/>
    <w:rsid w:val="00626A22"/>
    <w:rsid w:val="00633978"/>
    <w:rsid w:val="0066661D"/>
    <w:rsid w:val="006803EF"/>
    <w:rsid w:val="0068064C"/>
    <w:rsid w:val="0068775B"/>
    <w:rsid w:val="006A2F4B"/>
    <w:rsid w:val="006A47B7"/>
    <w:rsid w:val="006B1EAF"/>
    <w:rsid w:val="006B3B7A"/>
    <w:rsid w:val="006C4610"/>
    <w:rsid w:val="006D619A"/>
    <w:rsid w:val="006F3E2A"/>
    <w:rsid w:val="006F508F"/>
    <w:rsid w:val="0075794F"/>
    <w:rsid w:val="007A604D"/>
    <w:rsid w:val="007E0947"/>
    <w:rsid w:val="007F2376"/>
    <w:rsid w:val="007F4DD7"/>
    <w:rsid w:val="00800D36"/>
    <w:rsid w:val="008157A9"/>
    <w:rsid w:val="0082261A"/>
    <w:rsid w:val="008237A8"/>
    <w:rsid w:val="008262AE"/>
    <w:rsid w:val="00834789"/>
    <w:rsid w:val="0084601F"/>
    <w:rsid w:val="00860B28"/>
    <w:rsid w:val="00882BB5"/>
    <w:rsid w:val="00892040"/>
    <w:rsid w:val="008948C8"/>
    <w:rsid w:val="008A4B35"/>
    <w:rsid w:val="008B142A"/>
    <w:rsid w:val="008E6F4D"/>
    <w:rsid w:val="0096726D"/>
    <w:rsid w:val="00993912"/>
    <w:rsid w:val="00996EA9"/>
    <w:rsid w:val="009B2635"/>
    <w:rsid w:val="009C07B1"/>
    <w:rsid w:val="009E3D4F"/>
    <w:rsid w:val="00A0287D"/>
    <w:rsid w:val="00A12AE8"/>
    <w:rsid w:val="00A4541B"/>
    <w:rsid w:val="00A47744"/>
    <w:rsid w:val="00A52448"/>
    <w:rsid w:val="00A56E9C"/>
    <w:rsid w:val="00A56F35"/>
    <w:rsid w:val="00A651FD"/>
    <w:rsid w:val="00A70B3D"/>
    <w:rsid w:val="00A758D8"/>
    <w:rsid w:val="00A80B15"/>
    <w:rsid w:val="00A852EC"/>
    <w:rsid w:val="00A9204A"/>
    <w:rsid w:val="00A920A4"/>
    <w:rsid w:val="00AB40B6"/>
    <w:rsid w:val="00AD1828"/>
    <w:rsid w:val="00AE44E8"/>
    <w:rsid w:val="00B011F2"/>
    <w:rsid w:val="00B03F54"/>
    <w:rsid w:val="00B06BFF"/>
    <w:rsid w:val="00B17E8E"/>
    <w:rsid w:val="00B27AB0"/>
    <w:rsid w:val="00B4604C"/>
    <w:rsid w:val="00B806BF"/>
    <w:rsid w:val="00B80D5E"/>
    <w:rsid w:val="00B855DB"/>
    <w:rsid w:val="00B91B07"/>
    <w:rsid w:val="00BA365E"/>
    <w:rsid w:val="00BD1858"/>
    <w:rsid w:val="00BD6391"/>
    <w:rsid w:val="00BE56D5"/>
    <w:rsid w:val="00C10BA0"/>
    <w:rsid w:val="00C710A3"/>
    <w:rsid w:val="00C72271"/>
    <w:rsid w:val="00C81B13"/>
    <w:rsid w:val="00C941FE"/>
    <w:rsid w:val="00CA404C"/>
    <w:rsid w:val="00CA73C4"/>
    <w:rsid w:val="00CB699A"/>
    <w:rsid w:val="00CC5042"/>
    <w:rsid w:val="00CF5FCB"/>
    <w:rsid w:val="00D06100"/>
    <w:rsid w:val="00D072C6"/>
    <w:rsid w:val="00D213D1"/>
    <w:rsid w:val="00D30F23"/>
    <w:rsid w:val="00D42BD8"/>
    <w:rsid w:val="00D4315D"/>
    <w:rsid w:val="00D70299"/>
    <w:rsid w:val="00D75D8C"/>
    <w:rsid w:val="00DB5D73"/>
    <w:rsid w:val="00DB614E"/>
    <w:rsid w:val="00DD4B6F"/>
    <w:rsid w:val="00DE5410"/>
    <w:rsid w:val="00DE6213"/>
    <w:rsid w:val="00E01630"/>
    <w:rsid w:val="00E06DCA"/>
    <w:rsid w:val="00E86127"/>
    <w:rsid w:val="00EA593D"/>
    <w:rsid w:val="00EC370A"/>
    <w:rsid w:val="00ED2B8E"/>
    <w:rsid w:val="00F11CD7"/>
    <w:rsid w:val="00F17E61"/>
    <w:rsid w:val="00F42827"/>
    <w:rsid w:val="00F42F40"/>
    <w:rsid w:val="00F439C7"/>
    <w:rsid w:val="00F53BA6"/>
    <w:rsid w:val="00F64EB4"/>
    <w:rsid w:val="00F8211B"/>
    <w:rsid w:val="00F846B4"/>
    <w:rsid w:val="00F92626"/>
    <w:rsid w:val="00F96D91"/>
    <w:rsid w:val="00FC7A0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5AB8D"/>
  <w15:chartTrackingRefBased/>
  <w15:docId w15:val="{F40C0448-3762-41DF-B1BF-8BCD72A9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F1E"/>
    <w:pPr>
      <w:spacing w:after="0" w:line="300" w:lineRule="auto"/>
      <w:ind w:firstLine="567"/>
      <w:jc w:val="both"/>
    </w:pPr>
    <w:rPr>
      <w:sz w:val="24"/>
    </w:rPr>
  </w:style>
  <w:style w:type="paragraph" w:styleId="Heading1">
    <w:name w:val="heading 1"/>
    <w:basedOn w:val="Normal"/>
    <w:next w:val="Normal"/>
    <w:link w:val="Heading1Char"/>
    <w:uiPriority w:val="9"/>
    <w:qFormat/>
    <w:rsid w:val="004C7F1E"/>
    <w:pPr>
      <w:keepNext/>
      <w:keepLines/>
      <w:pageBreakBefore/>
      <w:numPr>
        <w:numId w:val="21"/>
      </w:numPr>
      <w:spacing w:before="240"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4C7F1E"/>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4C7F1E"/>
    <w:pPr>
      <w:pageBreakBefore w:val="0"/>
      <w:numPr>
        <w:numId w:val="0"/>
      </w:numPr>
      <w:spacing w:after="0"/>
      <w:outlineLvl w:val="9"/>
    </w:pPr>
  </w:style>
  <w:style w:type="character" w:customStyle="1" w:styleId="Heading1Char">
    <w:name w:val="Heading 1 Char"/>
    <w:basedOn w:val="DefaultParagraphFont"/>
    <w:link w:val="Heading1"/>
    <w:uiPriority w:val="9"/>
    <w:rsid w:val="004C7F1E"/>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HeaderChar">
    <w:name w:val="Header Char"/>
    <w:basedOn w:val="DefaultParagraphFont"/>
    <w:link w:val="Header"/>
    <w:uiPriority w:val="99"/>
    <w:rsid w:val="007F2376"/>
    <w:rPr>
      <w:rFonts w:asciiTheme="majorHAnsi" w:hAnsiTheme="majorHAnsi"/>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4C7F1E"/>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 w:type="paragraph" w:customStyle="1" w:styleId="whitespace-normal">
    <w:name w:val="whitespace-normal"/>
    <w:basedOn w:val="Normal"/>
    <w:rsid w:val="007A604D"/>
    <w:pPr>
      <w:spacing w:before="100" w:beforeAutospacing="1" w:after="100" w:afterAutospacing="1" w:line="240" w:lineRule="auto"/>
      <w:ind w:firstLine="0"/>
      <w:jc w:val="left"/>
    </w:pPr>
    <w:rPr>
      <w:rFonts w:ascii="Times New Roman" w:eastAsia="Times New Roman" w:hAnsi="Times New Roman" w:cs="Times New Roman"/>
      <w:szCs w:val="24"/>
      <w:lang w:eastAsia="cs-CZ"/>
    </w:rPr>
  </w:style>
  <w:style w:type="character" w:styleId="Strong">
    <w:name w:val="Strong"/>
    <w:basedOn w:val="DefaultParagraphFont"/>
    <w:uiPriority w:val="22"/>
    <w:qFormat/>
    <w:rsid w:val="00297D33"/>
    <w:rPr>
      <w:b/>
      <w:bCs/>
    </w:rPr>
  </w:style>
  <w:style w:type="paragraph" w:customStyle="1" w:styleId="ng-star-inserted">
    <w:name w:val="ng-star-inserted"/>
    <w:basedOn w:val="Normal"/>
    <w:rsid w:val="00407273"/>
    <w:pPr>
      <w:spacing w:before="100" w:beforeAutospacing="1" w:after="100" w:afterAutospacing="1" w:line="240" w:lineRule="auto"/>
      <w:ind w:firstLine="0"/>
      <w:jc w:val="left"/>
    </w:pPr>
    <w:rPr>
      <w:rFonts w:ascii="Times New Roman" w:eastAsia="Times New Roman" w:hAnsi="Times New Roman" w:cs="Times New Roman"/>
      <w:szCs w:val="24"/>
      <w:lang w:eastAsia="cs-CZ"/>
    </w:rPr>
  </w:style>
  <w:style w:type="character" w:customStyle="1" w:styleId="ng-star-inserted1">
    <w:name w:val="ng-star-inserted1"/>
    <w:basedOn w:val="DefaultParagraphFont"/>
    <w:rsid w:val="00407273"/>
  </w:style>
  <w:style w:type="character" w:styleId="UnresolvedMention">
    <w:name w:val="Unresolved Mention"/>
    <w:basedOn w:val="DefaultParagraphFont"/>
    <w:uiPriority w:val="99"/>
    <w:semiHidden/>
    <w:unhideWhenUsed/>
    <w:rsid w:val="0068775B"/>
    <w:rPr>
      <w:color w:val="605E5C"/>
      <w:shd w:val="clear" w:color="auto" w:fill="E1DFDD"/>
    </w:rPr>
  </w:style>
  <w:style w:type="character" w:styleId="FollowedHyperlink">
    <w:name w:val="FollowedHyperlink"/>
    <w:basedOn w:val="DefaultParagraphFont"/>
    <w:uiPriority w:val="99"/>
    <w:semiHidden/>
    <w:unhideWhenUsed/>
    <w:rsid w:val="006877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6486">
      <w:bodyDiv w:val="1"/>
      <w:marLeft w:val="0"/>
      <w:marRight w:val="0"/>
      <w:marTop w:val="0"/>
      <w:marBottom w:val="0"/>
      <w:divBdr>
        <w:top w:val="none" w:sz="0" w:space="0" w:color="auto"/>
        <w:left w:val="none" w:sz="0" w:space="0" w:color="auto"/>
        <w:bottom w:val="none" w:sz="0" w:space="0" w:color="auto"/>
        <w:right w:val="none" w:sz="0" w:space="0" w:color="auto"/>
      </w:divBdr>
    </w:div>
    <w:div w:id="132599145">
      <w:bodyDiv w:val="1"/>
      <w:marLeft w:val="0"/>
      <w:marRight w:val="0"/>
      <w:marTop w:val="0"/>
      <w:marBottom w:val="0"/>
      <w:divBdr>
        <w:top w:val="none" w:sz="0" w:space="0" w:color="auto"/>
        <w:left w:val="none" w:sz="0" w:space="0" w:color="auto"/>
        <w:bottom w:val="none" w:sz="0" w:space="0" w:color="auto"/>
        <w:right w:val="none" w:sz="0" w:space="0" w:color="auto"/>
      </w:divBdr>
    </w:div>
    <w:div w:id="136461396">
      <w:bodyDiv w:val="1"/>
      <w:marLeft w:val="0"/>
      <w:marRight w:val="0"/>
      <w:marTop w:val="0"/>
      <w:marBottom w:val="0"/>
      <w:divBdr>
        <w:top w:val="none" w:sz="0" w:space="0" w:color="auto"/>
        <w:left w:val="none" w:sz="0" w:space="0" w:color="auto"/>
        <w:bottom w:val="none" w:sz="0" w:space="0" w:color="auto"/>
        <w:right w:val="none" w:sz="0" w:space="0" w:color="auto"/>
      </w:divBdr>
    </w:div>
    <w:div w:id="160782425">
      <w:bodyDiv w:val="1"/>
      <w:marLeft w:val="0"/>
      <w:marRight w:val="0"/>
      <w:marTop w:val="0"/>
      <w:marBottom w:val="0"/>
      <w:divBdr>
        <w:top w:val="none" w:sz="0" w:space="0" w:color="auto"/>
        <w:left w:val="none" w:sz="0" w:space="0" w:color="auto"/>
        <w:bottom w:val="none" w:sz="0" w:space="0" w:color="auto"/>
        <w:right w:val="none" w:sz="0" w:space="0" w:color="auto"/>
      </w:divBdr>
    </w:div>
    <w:div w:id="162626292">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92500265">
      <w:bodyDiv w:val="1"/>
      <w:marLeft w:val="0"/>
      <w:marRight w:val="0"/>
      <w:marTop w:val="0"/>
      <w:marBottom w:val="0"/>
      <w:divBdr>
        <w:top w:val="none" w:sz="0" w:space="0" w:color="auto"/>
        <w:left w:val="none" w:sz="0" w:space="0" w:color="auto"/>
        <w:bottom w:val="none" w:sz="0" w:space="0" w:color="auto"/>
        <w:right w:val="none" w:sz="0" w:space="0" w:color="auto"/>
      </w:divBdr>
    </w:div>
    <w:div w:id="205878945">
      <w:bodyDiv w:val="1"/>
      <w:marLeft w:val="0"/>
      <w:marRight w:val="0"/>
      <w:marTop w:val="0"/>
      <w:marBottom w:val="0"/>
      <w:divBdr>
        <w:top w:val="none" w:sz="0" w:space="0" w:color="auto"/>
        <w:left w:val="none" w:sz="0" w:space="0" w:color="auto"/>
        <w:bottom w:val="none" w:sz="0" w:space="0" w:color="auto"/>
        <w:right w:val="none" w:sz="0" w:space="0" w:color="auto"/>
      </w:divBdr>
    </w:div>
    <w:div w:id="22846140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7234419">
      <w:bodyDiv w:val="1"/>
      <w:marLeft w:val="0"/>
      <w:marRight w:val="0"/>
      <w:marTop w:val="0"/>
      <w:marBottom w:val="0"/>
      <w:divBdr>
        <w:top w:val="none" w:sz="0" w:space="0" w:color="auto"/>
        <w:left w:val="none" w:sz="0" w:space="0" w:color="auto"/>
        <w:bottom w:val="none" w:sz="0" w:space="0" w:color="auto"/>
        <w:right w:val="none" w:sz="0" w:space="0" w:color="auto"/>
      </w:divBdr>
    </w:div>
    <w:div w:id="259215425">
      <w:bodyDiv w:val="1"/>
      <w:marLeft w:val="0"/>
      <w:marRight w:val="0"/>
      <w:marTop w:val="0"/>
      <w:marBottom w:val="0"/>
      <w:divBdr>
        <w:top w:val="none" w:sz="0" w:space="0" w:color="auto"/>
        <w:left w:val="none" w:sz="0" w:space="0" w:color="auto"/>
        <w:bottom w:val="none" w:sz="0" w:space="0" w:color="auto"/>
        <w:right w:val="none" w:sz="0" w:space="0" w:color="auto"/>
      </w:divBdr>
    </w:div>
    <w:div w:id="303657337">
      <w:bodyDiv w:val="1"/>
      <w:marLeft w:val="0"/>
      <w:marRight w:val="0"/>
      <w:marTop w:val="0"/>
      <w:marBottom w:val="0"/>
      <w:divBdr>
        <w:top w:val="none" w:sz="0" w:space="0" w:color="auto"/>
        <w:left w:val="none" w:sz="0" w:space="0" w:color="auto"/>
        <w:bottom w:val="none" w:sz="0" w:space="0" w:color="auto"/>
        <w:right w:val="none" w:sz="0" w:space="0" w:color="auto"/>
      </w:divBdr>
      <w:divsChild>
        <w:div w:id="996879349">
          <w:marLeft w:val="0"/>
          <w:marRight w:val="0"/>
          <w:marTop w:val="0"/>
          <w:marBottom w:val="0"/>
          <w:divBdr>
            <w:top w:val="none" w:sz="0" w:space="0" w:color="auto"/>
            <w:left w:val="none" w:sz="0" w:space="0" w:color="auto"/>
            <w:bottom w:val="none" w:sz="0" w:space="0" w:color="auto"/>
            <w:right w:val="none" w:sz="0" w:space="0" w:color="auto"/>
          </w:divBdr>
          <w:divsChild>
            <w:div w:id="125661754">
              <w:marLeft w:val="0"/>
              <w:marRight w:val="0"/>
              <w:marTop w:val="0"/>
              <w:marBottom w:val="0"/>
              <w:divBdr>
                <w:top w:val="none" w:sz="0" w:space="0" w:color="auto"/>
                <w:left w:val="none" w:sz="0" w:space="0" w:color="auto"/>
                <w:bottom w:val="none" w:sz="0" w:space="0" w:color="auto"/>
                <w:right w:val="none" w:sz="0" w:space="0" w:color="auto"/>
              </w:divBdr>
              <w:divsChild>
                <w:div w:id="425273911">
                  <w:marLeft w:val="0"/>
                  <w:marRight w:val="0"/>
                  <w:marTop w:val="0"/>
                  <w:marBottom w:val="0"/>
                  <w:divBdr>
                    <w:top w:val="none" w:sz="0" w:space="0" w:color="auto"/>
                    <w:left w:val="none" w:sz="0" w:space="0" w:color="auto"/>
                    <w:bottom w:val="none" w:sz="0" w:space="0" w:color="auto"/>
                    <w:right w:val="none" w:sz="0" w:space="0" w:color="auto"/>
                  </w:divBdr>
                  <w:divsChild>
                    <w:div w:id="1768842151">
                      <w:marLeft w:val="0"/>
                      <w:marRight w:val="0"/>
                      <w:marTop w:val="0"/>
                      <w:marBottom w:val="0"/>
                      <w:divBdr>
                        <w:top w:val="none" w:sz="0" w:space="0" w:color="auto"/>
                        <w:left w:val="none" w:sz="0" w:space="0" w:color="auto"/>
                        <w:bottom w:val="none" w:sz="0" w:space="0" w:color="auto"/>
                        <w:right w:val="none" w:sz="0" w:space="0" w:color="auto"/>
                      </w:divBdr>
                      <w:divsChild>
                        <w:div w:id="1718890700">
                          <w:marLeft w:val="0"/>
                          <w:marRight w:val="0"/>
                          <w:marTop w:val="0"/>
                          <w:marBottom w:val="0"/>
                          <w:divBdr>
                            <w:top w:val="none" w:sz="0" w:space="0" w:color="auto"/>
                            <w:left w:val="none" w:sz="0" w:space="0" w:color="auto"/>
                            <w:bottom w:val="none" w:sz="0" w:space="0" w:color="auto"/>
                            <w:right w:val="none" w:sz="0" w:space="0" w:color="auto"/>
                          </w:divBdr>
                          <w:divsChild>
                            <w:div w:id="1923448717">
                              <w:marLeft w:val="0"/>
                              <w:marRight w:val="0"/>
                              <w:marTop w:val="0"/>
                              <w:marBottom w:val="0"/>
                              <w:divBdr>
                                <w:top w:val="none" w:sz="0" w:space="0" w:color="auto"/>
                                <w:left w:val="none" w:sz="0" w:space="0" w:color="auto"/>
                                <w:bottom w:val="none" w:sz="0" w:space="0" w:color="auto"/>
                                <w:right w:val="none" w:sz="0" w:space="0" w:color="auto"/>
                              </w:divBdr>
                            </w:div>
                          </w:divsChild>
                        </w:div>
                        <w:div w:id="67700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3876674">
      <w:bodyDiv w:val="1"/>
      <w:marLeft w:val="0"/>
      <w:marRight w:val="0"/>
      <w:marTop w:val="0"/>
      <w:marBottom w:val="0"/>
      <w:divBdr>
        <w:top w:val="none" w:sz="0" w:space="0" w:color="auto"/>
        <w:left w:val="none" w:sz="0" w:space="0" w:color="auto"/>
        <w:bottom w:val="none" w:sz="0" w:space="0" w:color="auto"/>
        <w:right w:val="none" w:sz="0" w:space="0" w:color="auto"/>
      </w:divBdr>
    </w:div>
    <w:div w:id="322122468">
      <w:bodyDiv w:val="1"/>
      <w:marLeft w:val="0"/>
      <w:marRight w:val="0"/>
      <w:marTop w:val="0"/>
      <w:marBottom w:val="0"/>
      <w:divBdr>
        <w:top w:val="none" w:sz="0" w:space="0" w:color="auto"/>
        <w:left w:val="none" w:sz="0" w:space="0" w:color="auto"/>
        <w:bottom w:val="none" w:sz="0" w:space="0" w:color="auto"/>
        <w:right w:val="none" w:sz="0" w:space="0" w:color="auto"/>
      </w:divBdr>
    </w:div>
    <w:div w:id="393242528">
      <w:bodyDiv w:val="1"/>
      <w:marLeft w:val="0"/>
      <w:marRight w:val="0"/>
      <w:marTop w:val="0"/>
      <w:marBottom w:val="0"/>
      <w:divBdr>
        <w:top w:val="none" w:sz="0" w:space="0" w:color="auto"/>
        <w:left w:val="none" w:sz="0" w:space="0" w:color="auto"/>
        <w:bottom w:val="none" w:sz="0" w:space="0" w:color="auto"/>
        <w:right w:val="none" w:sz="0" w:space="0" w:color="auto"/>
      </w:divBdr>
    </w:div>
    <w:div w:id="397750558">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4478701">
      <w:bodyDiv w:val="1"/>
      <w:marLeft w:val="0"/>
      <w:marRight w:val="0"/>
      <w:marTop w:val="0"/>
      <w:marBottom w:val="0"/>
      <w:divBdr>
        <w:top w:val="none" w:sz="0" w:space="0" w:color="auto"/>
        <w:left w:val="none" w:sz="0" w:space="0" w:color="auto"/>
        <w:bottom w:val="none" w:sz="0" w:space="0" w:color="auto"/>
        <w:right w:val="none" w:sz="0" w:space="0" w:color="auto"/>
      </w:divBdr>
    </w:div>
    <w:div w:id="432436921">
      <w:bodyDiv w:val="1"/>
      <w:marLeft w:val="0"/>
      <w:marRight w:val="0"/>
      <w:marTop w:val="0"/>
      <w:marBottom w:val="0"/>
      <w:divBdr>
        <w:top w:val="none" w:sz="0" w:space="0" w:color="auto"/>
        <w:left w:val="none" w:sz="0" w:space="0" w:color="auto"/>
        <w:bottom w:val="none" w:sz="0" w:space="0" w:color="auto"/>
        <w:right w:val="none" w:sz="0" w:space="0" w:color="auto"/>
      </w:divBdr>
    </w:div>
    <w:div w:id="444621055">
      <w:bodyDiv w:val="1"/>
      <w:marLeft w:val="0"/>
      <w:marRight w:val="0"/>
      <w:marTop w:val="0"/>
      <w:marBottom w:val="0"/>
      <w:divBdr>
        <w:top w:val="none" w:sz="0" w:space="0" w:color="auto"/>
        <w:left w:val="none" w:sz="0" w:space="0" w:color="auto"/>
        <w:bottom w:val="none" w:sz="0" w:space="0" w:color="auto"/>
        <w:right w:val="none" w:sz="0" w:space="0" w:color="auto"/>
      </w:divBdr>
    </w:div>
    <w:div w:id="483086956">
      <w:bodyDiv w:val="1"/>
      <w:marLeft w:val="0"/>
      <w:marRight w:val="0"/>
      <w:marTop w:val="0"/>
      <w:marBottom w:val="0"/>
      <w:divBdr>
        <w:top w:val="none" w:sz="0" w:space="0" w:color="auto"/>
        <w:left w:val="none" w:sz="0" w:space="0" w:color="auto"/>
        <w:bottom w:val="none" w:sz="0" w:space="0" w:color="auto"/>
        <w:right w:val="none" w:sz="0" w:space="0" w:color="auto"/>
      </w:divBdr>
    </w:div>
    <w:div w:id="510685727">
      <w:bodyDiv w:val="1"/>
      <w:marLeft w:val="0"/>
      <w:marRight w:val="0"/>
      <w:marTop w:val="0"/>
      <w:marBottom w:val="0"/>
      <w:divBdr>
        <w:top w:val="none" w:sz="0" w:space="0" w:color="auto"/>
        <w:left w:val="none" w:sz="0" w:space="0" w:color="auto"/>
        <w:bottom w:val="none" w:sz="0" w:space="0" w:color="auto"/>
        <w:right w:val="none" w:sz="0" w:space="0" w:color="auto"/>
      </w:divBdr>
    </w:div>
    <w:div w:id="552619802">
      <w:bodyDiv w:val="1"/>
      <w:marLeft w:val="0"/>
      <w:marRight w:val="0"/>
      <w:marTop w:val="0"/>
      <w:marBottom w:val="0"/>
      <w:divBdr>
        <w:top w:val="none" w:sz="0" w:space="0" w:color="auto"/>
        <w:left w:val="none" w:sz="0" w:space="0" w:color="auto"/>
        <w:bottom w:val="none" w:sz="0" w:space="0" w:color="auto"/>
        <w:right w:val="none" w:sz="0" w:space="0" w:color="auto"/>
      </w:divBdr>
    </w:div>
    <w:div w:id="586889240">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2520457">
      <w:bodyDiv w:val="1"/>
      <w:marLeft w:val="0"/>
      <w:marRight w:val="0"/>
      <w:marTop w:val="0"/>
      <w:marBottom w:val="0"/>
      <w:divBdr>
        <w:top w:val="none" w:sz="0" w:space="0" w:color="auto"/>
        <w:left w:val="none" w:sz="0" w:space="0" w:color="auto"/>
        <w:bottom w:val="none" w:sz="0" w:space="0" w:color="auto"/>
        <w:right w:val="none" w:sz="0" w:space="0" w:color="auto"/>
      </w:divBdr>
    </w:div>
    <w:div w:id="619800111">
      <w:bodyDiv w:val="1"/>
      <w:marLeft w:val="0"/>
      <w:marRight w:val="0"/>
      <w:marTop w:val="0"/>
      <w:marBottom w:val="0"/>
      <w:divBdr>
        <w:top w:val="none" w:sz="0" w:space="0" w:color="auto"/>
        <w:left w:val="none" w:sz="0" w:space="0" w:color="auto"/>
        <w:bottom w:val="none" w:sz="0" w:space="0" w:color="auto"/>
        <w:right w:val="none" w:sz="0" w:space="0" w:color="auto"/>
      </w:divBdr>
    </w:div>
    <w:div w:id="623198550">
      <w:bodyDiv w:val="1"/>
      <w:marLeft w:val="0"/>
      <w:marRight w:val="0"/>
      <w:marTop w:val="0"/>
      <w:marBottom w:val="0"/>
      <w:divBdr>
        <w:top w:val="none" w:sz="0" w:space="0" w:color="auto"/>
        <w:left w:val="none" w:sz="0" w:space="0" w:color="auto"/>
        <w:bottom w:val="none" w:sz="0" w:space="0" w:color="auto"/>
        <w:right w:val="none" w:sz="0" w:space="0" w:color="auto"/>
      </w:divBdr>
    </w:div>
    <w:div w:id="641736418">
      <w:bodyDiv w:val="1"/>
      <w:marLeft w:val="0"/>
      <w:marRight w:val="0"/>
      <w:marTop w:val="0"/>
      <w:marBottom w:val="0"/>
      <w:divBdr>
        <w:top w:val="none" w:sz="0" w:space="0" w:color="auto"/>
        <w:left w:val="none" w:sz="0" w:space="0" w:color="auto"/>
        <w:bottom w:val="none" w:sz="0" w:space="0" w:color="auto"/>
        <w:right w:val="none" w:sz="0" w:space="0" w:color="auto"/>
      </w:divBdr>
    </w:div>
    <w:div w:id="654987618">
      <w:bodyDiv w:val="1"/>
      <w:marLeft w:val="0"/>
      <w:marRight w:val="0"/>
      <w:marTop w:val="0"/>
      <w:marBottom w:val="0"/>
      <w:divBdr>
        <w:top w:val="none" w:sz="0" w:space="0" w:color="auto"/>
        <w:left w:val="none" w:sz="0" w:space="0" w:color="auto"/>
        <w:bottom w:val="none" w:sz="0" w:space="0" w:color="auto"/>
        <w:right w:val="none" w:sz="0" w:space="0" w:color="auto"/>
      </w:divBdr>
      <w:divsChild>
        <w:div w:id="1913542501">
          <w:marLeft w:val="0"/>
          <w:marRight w:val="0"/>
          <w:marTop w:val="0"/>
          <w:marBottom w:val="0"/>
          <w:divBdr>
            <w:top w:val="none" w:sz="0" w:space="0" w:color="auto"/>
            <w:left w:val="none" w:sz="0" w:space="0" w:color="auto"/>
            <w:bottom w:val="none" w:sz="0" w:space="0" w:color="auto"/>
            <w:right w:val="none" w:sz="0" w:space="0" w:color="auto"/>
          </w:divBdr>
          <w:divsChild>
            <w:div w:id="2065173207">
              <w:marLeft w:val="0"/>
              <w:marRight w:val="0"/>
              <w:marTop w:val="0"/>
              <w:marBottom w:val="0"/>
              <w:divBdr>
                <w:top w:val="none" w:sz="0" w:space="0" w:color="auto"/>
                <w:left w:val="none" w:sz="0" w:space="0" w:color="auto"/>
                <w:bottom w:val="none" w:sz="0" w:space="0" w:color="auto"/>
                <w:right w:val="none" w:sz="0" w:space="0" w:color="auto"/>
              </w:divBdr>
              <w:divsChild>
                <w:div w:id="785078201">
                  <w:marLeft w:val="0"/>
                  <w:marRight w:val="0"/>
                  <w:marTop w:val="0"/>
                  <w:marBottom w:val="0"/>
                  <w:divBdr>
                    <w:top w:val="none" w:sz="0" w:space="0" w:color="auto"/>
                    <w:left w:val="none" w:sz="0" w:space="0" w:color="auto"/>
                    <w:bottom w:val="none" w:sz="0" w:space="0" w:color="auto"/>
                    <w:right w:val="none" w:sz="0" w:space="0" w:color="auto"/>
                  </w:divBdr>
                  <w:divsChild>
                    <w:div w:id="1675693165">
                      <w:marLeft w:val="0"/>
                      <w:marRight w:val="0"/>
                      <w:marTop w:val="0"/>
                      <w:marBottom w:val="0"/>
                      <w:divBdr>
                        <w:top w:val="none" w:sz="0" w:space="0" w:color="auto"/>
                        <w:left w:val="none" w:sz="0" w:space="0" w:color="auto"/>
                        <w:bottom w:val="none" w:sz="0" w:space="0" w:color="auto"/>
                        <w:right w:val="none" w:sz="0" w:space="0" w:color="auto"/>
                      </w:divBdr>
                      <w:divsChild>
                        <w:div w:id="672729313">
                          <w:marLeft w:val="0"/>
                          <w:marRight w:val="0"/>
                          <w:marTop w:val="0"/>
                          <w:marBottom w:val="0"/>
                          <w:divBdr>
                            <w:top w:val="none" w:sz="0" w:space="0" w:color="auto"/>
                            <w:left w:val="none" w:sz="0" w:space="0" w:color="auto"/>
                            <w:bottom w:val="none" w:sz="0" w:space="0" w:color="auto"/>
                            <w:right w:val="none" w:sz="0" w:space="0" w:color="auto"/>
                          </w:divBdr>
                          <w:divsChild>
                            <w:div w:id="416632438">
                              <w:marLeft w:val="0"/>
                              <w:marRight w:val="0"/>
                              <w:marTop w:val="0"/>
                              <w:marBottom w:val="0"/>
                              <w:divBdr>
                                <w:top w:val="none" w:sz="0" w:space="0" w:color="auto"/>
                                <w:left w:val="none" w:sz="0" w:space="0" w:color="auto"/>
                                <w:bottom w:val="none" w:sz="0" w:space="0" w:color="auto"/>
                                <w:right w:val="none" w:sz="0" w:space="0" w:color="auto"/>
                              </w:divBdr>
                            </w:div>
                          </w:divsChild>
                        </w:div>
                        <w:div w:id="6712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390517">
      <w:bodyDiv w:val="1"/>
      <w:marLeft w:val="0"/>
      <w:marRight w:val="0"/>
      <w:marTop w:val="0"/>
      <w:marBottom w:val="0"/>
      <w:divBdr>
        <w:top w:val="none" w:sz="0" w:space="0" w:color="auto"/>
        <w:left w:val="none" w:sz="0" w:space="0" w:color="auto"/>
        <w:bottom w:val="none" w:sz="0" w:space="0" w:color="auto"/>
        <w:right w:val="none" w:sz="0" w:space="0" w:color="auto"/>
      </w:divBdr>
    </w:div>
    <w:div w:id="659768749">
      <w:bodyDiv w:val="1"/>
      <w:marLeft w:val="0"/>
      <w:marRight w:val="0"/>
      <w:marTop w:val="0"/>
      <w:marBottom w:val="0"/>
      <w:divBdr>
        <w:top w:val="none" w:sz="0" w:space="0" w:color="auto"/>
        <w:left w:val="none" w:sz="0" w:space="0" w:color="auto"/>
        <w:bottom w:val="none" w:sz="0" w:space="0" w:color="auto"/>
        <w:right w:val="none" w:sz="0" w:space="0" w:color="auto"/>
      </w:divBdr>
    </w:div>
    <w:div w:id="698506166">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1343145">
      <w:bodyDiv w:val="1"/>
      <w:marLeft w:val="0"/>
      <w:marRight w:val="0"/>
      <w:marTop w:val="0"/>
      <w:marBottom w:val="0"/>
      <w:divBdr>
        <w:top w:val="none" w:sz="0" w:space="0" w:color="auto"/>
        <w:left w:val="none" w:sz="0" w:space="0" w:color="auto"/>
        <w:bottom w:val="none" w:sz="0" w:space="0" w:color="auto"/>
        <w:right w:val="none" w:sz="0" w:space="0" w:color="auto"/>
      </w:divBdr>
    </w:div>
    <w:div w:id="713893190">
      <w:bodyDiv w:val="1"/>
      <w:marLeft w:val="0"/>
      <w:marRight w:val="0"/>
      <w:marTop w:val="0"/>
      <w:marBottom w:val="0"/>
      <w:divBdr>
        <w:top w:val="none" w:sz="0" w:space="0" w:color="auto"/>
        <w:left w:val="none" w:sz="0" w:space="0" w:color="auto"/>
        <w:bottom w:val="none" w:sz="0" w:space="0" w:color="auto"/>
        <w:right w:val="none" w:sz="0" w:space="0" w:color="auto"/>
      </w:divBdr>
    </w:div>
    <w:div w:id="743338778">
      <w:bodyDiv w:val="1"/>
      <w:marLeft w:val="0"/>
      <w:marRight w:val="0"/>
      <w:marTop w:val="0"/>
      <w:marBottom w:val="0"/>
      <w:divBdr>
        <w:top w:val="none" w:sz="0" w:space="0" w:color="auto"/>
        <w:left w:val="none" w:sz="0" w:space="0" w:color="auto"/>
        <w:bottom w:val="none" w:sz="0" w:space="0" w:color="auto"/>
        <w:right w:val="none" w:sz="0" w:space="0" w:color="auto"/>
      </w:divBdr>
    </w:div>
    <w:div w:id="754785973">
      <w:bodyDiv w:val="1"/>
      <w:marLeft w:val="0"/>
      <w:marRight w:val="0"/>
      <w:marTop w:val="0"/>
      <w:marBottom w:val="0"/>
      <w:divBdr>
        <w:top w:val="none" w:sz="0" w:space="0" w:color="auto"/>
        <w:left w:val="none" w:sz="0" w:space="0" w:color="auto"/>
        <w:bottom w:val="none" w:sz="0" w:space="0" w:color="auto"/>
        <w:right w:val="none" w:sz="0" w:space="0" w:color="auto"/>
      </w:divBdr>
    </w:div>
    <w:div w:id="769354293">
      <w:bodyDiv w:val="1"/>
      <w:marLeft w:val="0"/>
      <w:marRight w:val="0"/>
      <w:marTop w:val="0"/>
      <w:marBottom w:val="0"/>
      <w:divBdr>
        <w:top w:val="none" w:sz="0" w:space="0" w:color="auto"/>
        <w:left w:val="none" w:sz="0" w:space="0" w:color="auto"/>
        <w:bottom w:val="none" w:sz="0" w:space="0" w:color="auto"/>
        <w:right w:val="none" w:sz="0" w:space="0" w:color="auto"/>
      </w:divBdr>
    </w:div>
    <w:div w:id="775833491">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23546133">
      <w:bodyDiv w:val="1"/>
      <w:marLeft w:val="0"/>
      <w:marRight w:val="0"/>
      <w:marTop w:val="0"/>
      <w:marBottom w:val="0"/>
      <w:divBdr>
        <w:top w:val="none" w:sz="0" w:space="0" w:color="auto"/>
        <w:left w:val="none" w:sz="0" w:space="0" w:color="auto"/>
        <w:bottom w:val="none" w:sz="0" w:space="0" w:color="auto"/>
        <w:right w:val="none" w:sz="0" w:space="0" w:color="auto"/>
      </w:divBdr>
    </w:div>
    <w:div w:id="834226524">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82450133">
      <w:bodyDiv w:val="1"/>
      <w:marLeft w:val="0"/>
      <w:marRight w:val="0"/>
      <w:marTop w:val="0"/>
      <w:marBottom w:val="0"/>
      <w:divBdr>
        <w:top w:val="none" w:sz="0" w:space="0" w:color="auto"/>
        <w:left w:val="none" w:sz="0" w:space="0" w:color="auto"/>
        <w:bottom w:val="none" w:sz="0" w:space="0" w:color="auto"/>
        <w:right w:val="none" w:sz="0" w:space="0" w:color="auto"/>
      </w:divBdr>
    </w:div>
    <w:div w:id="934098178">
      <w:bodyDiv w:val="1"/>
      <w:marLeft w:val="0"/>
      <w:marRight w:val="0"/>
      <w:marTop w:val="0"/>
      <w:marBottom w:val="0"/>
      <w:divBdr>
        <w:top w:val="none" w:sz="0" w:space="0" w:color="auto"/>
        <w:left w:val="none" w:sz="0" w:space="0" w:color="auto"/>
        <w:bottom w:val="none" w:sz="0" w:space="0" w:color="auto"/>
        <w:right w:val="none" w:sz="0" w:space="0" w:color="auto"/>
      </w:divBdr>
    </w:div>
    <w:div w:id="946229658">
      <w:bodyDiv w:val="1"/>
      <w:marLeft w:val="0"/>
      <w:marRight w:val="0"/>
      <w:marTop w:val="0"/>
      <w:marBottom w:val="0"/>
      <w:divBdr>
        <w:top w:val="none" w:sz="0" w:space="0" w:color="auto"/>
        <w:left w:val="none" w:sz="0" w:space="0" w:color="auto"/>
        <w:bottom w:val="none" w:sz="0" w:space="0" w:color="auto"/>
        <w:right w:val="none" w:sz="0" w:space="0" w:color="auto"/>
      </w:divBdr>
      <w:divsChild>
        <w:div w:id="496771708">
          <w:marLeft w:val="0"/>
          <w:marRight w:val="0"/>
          <w:marTop w:val="0"/>
          <w:marBottom w:val="0"/>
          <w:divBdr>
            <w:top w:val="none" w:sz="0" w:space="0" w:color="auto"/>
            <w:left w:val="none" w:sz="0" w:space="0" w:color="auto"/>
            <w:bottom w:val="none" w:sz="0" w:space="0" w:color="auto"/>
            <w:right w:val="none" w:sz="0" w:space="0" w:color="auto"/>
          </w:divBdr>
          <w:divsChild>
            <w:div w:id="507326485">
              <w:marLeft w:val="0"/>
              <w:marRight w:val="0"/>
              <w:marTop w:val="0"/>
              <w:marBottom w:val="0"/>
              <w:divBdr>
                <w:top w:val="none" w:sz="0" w:space="0" w:color="auto"/>
                <w:left w:val="none" w:sz="0" w:space="0" w:color="auto"/>
                <w:bottom w:val="none" w:sz="0" w:space="0" w:color="auto"/>
                <w:right w:val="none" w:sz="0" w:space="0" w:color="auto"/>
              </w:divBdr>
              <w:divsChild>
                <w:div w:id="990716130">
                  <w:marLeft w:val="0"/>
                  <w:marRight w:val="0"/>
                  <w:marTop w:val="0"/>
                  <w:marBottom w:val="0"/>
                  <w:divBdr>
                    <w:top w:val="none" w:sz="0" w:space="0" w:color="auto"/>
                    <w:left w:val="none" w:sz="0" w:space="0" w:color="auto"/>
                    <w:bottom w:val="none" w:sz="0" w:space="0" w:color="auto"/>
                    <w:right w:val="none" w:sz="0" w:space="0" w:color="auto"/>
                  </w:divBdr>
                  <w:divsChild>
                    <w:div w:id="1633974115">
                      <w:marLeft w:val="0"/>
                      <w:marRight w:val="0"/>
                      <w:marTop w:val="0"/>
                      <w:marBottom w:val="0"/>
                      <w:divBdr>
                        <w:top w:val="none" w:sz="0" w:space="0" w:color="auto"/>
                        <w:left w:val="none" w:sz="0" w:space="0" w:color="auto"/>
                        <w:bottom w:val="none" w:sz="0" w:space="0" w:color="auto"/>
                        <w:right w:val="none" w:sz="0" w:space="0" w:color="auto"/>
                      </w:divBdr>
                      <w:divsChild>
                        <w:div w:id="1305159788">
                          <w:marLeft w:val="0"/>
                          <w:marRight w:val="0"/>
                          <w:marTop w:val="0"/>
                          <w:marBottom w:val="0"/>
                          <w:divBdr>
                            <w:top w:val="none" w:sz="0" w:space="0" w:color="auto"/>
                            <w:left w:val="none" w:sz="0" w:space="0" w:color="auto"/>
                            <w:bottom w:val="none" w:sz="0" w:space="0" w:color="auto"/>
                            <w:right w:val="none" w:sz="0" w:space="0" w:color="auto"/>
                          </w:divBdr>
                          <w:divsChild>
                            <w:div w:id="1985307046">
                              <w:marLeft w:val="0"/>
                              <w:marRight w:val="0"/>
                              <w:marTop w:val="0"/>
                              <w:marBottom w:val="0"/>
                              <w:divBdr>
                                <w:top w:val="none" w:sz="0" w:space="0" w:color="auto"/>
                                <w:left w:val="none" w:sz="0" w:space="0" w:color="auto"/>
                                <w:bottom w:val="none" w:sz="0" w:space="0" w:color="auto"/>
                                <w:right w:val="none" w:sz="0" w:space="0" w:color="auto"/>
                              </w:divBdr>
                            </w:div>
                          </w:divsChild>
                        </w:div>
                        <w:div w:id="12342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830956">
      <w:bodyDiv w:val="1"/>
      <w:marLeft w:val="0"/>
      <w:marRight w:val="0"/>
      <w:marTop w:val="0"/>
      <w:marBottom w:val="0"/>
      <w:divBdr>
        <w:top w:val="none" w:sz="0" w:space="0" w:color="auto"/>
        <w:left w:val="none" w:sz="0" w:space="0" w:color="auto"/>
        <w:bottom w:val="none" w:sz="0" w:space="0" w:color="auto"/>
        <w:right w:val="none" w:sz="0" w:space="0" w:color="auto"/>
      </w:divBdr>
    </w:div>
    <w:div w:id="1016006632">
      <w:bodyDiv w:val="1"/>
      <w:marLeft w:val="0"/>
      <w:marRight w:val="0"/>
      <w:marTop w:val="0"/>
      <w:marBottom w:val="0"/>
      <w:divBdr>
        <w:top w:val="none" w:sz="0" w:space="0" w:color="auto"/>
        <w:left w:val="none" w:sz="0" w:space="0" w:color="auto"/>
        <w:bottom w:val="none" w:sz="0" w:space="0" w:color="auto"/>
        <w:right w:val="none" w:sz="0" w:space="0" w:color="auto"/>
      </w:divBdr>
    </w:div>
    <w:div w:id="1026053800">
      <w:bodyDiv w:val="1"/>
      <w:marLeft w:val="0"/>
      <w:marRight w:val="0"/>
      <w:marTop w:val="0"/>
      <w:marBottom w:val="0"/>
      <w:divBdr>
        <w:top w:val="none" w:sz="0" w:space="0" w:color="auto"/>
        <w:left w:val="none" w:sz="0" w:space="0" w:color="auto"/>
        <w:bottom w:val="none" w:sz="0" w:space="0" w:color="auto"/>
        <w:right w:val="none" w:sz="0" w:space="0" w:color="auto"/>
      </w:divBdr>
    </w:div>
    <w:div w:id="1053311315">
      <w:bodyDiv w:val="1"/>
      <w:marLeft w:val="0"/>
      <w:marRight w:val="0"/>
      <w:marTop w:val="0"/>
      <w:marBottom w:val="0"/>
      <w:divBdr>
        <w:top w:val="none" w:sz="0" w:space="0" w:color="auto"/>
        <w:left w:val="none" w:sz="0" w:space="0" w:color="auto"/>
        <w:bottom w:val="none" w:sz="0" w:space="0" w:color="auto"/>
        <w:right w:val="none" w:sz="0" w:space="0" w:color="auto"/>
      </w:divBdr>
    </w:div>
    <w:div w:id="1070273264">
      <w:bodyDiv w:val="1"/>
      <w:marLeft w:val="0"/>
      <w:marRight w:val="0"/>
      <w:marTop w:val="0"/>
      <w:marBottom w:val="0"/>
      <w:divBdr>
        <w:top w:val="none" w:sz="0" w:space="0" w:color="auto"/>
        <w:left w:val="none" w:sz="0" w:space="0" w:color="auto"/>
        <w:bottom w:val="none" w:sz="0" w:space="0" w:color="auto"/>
        <w:right w:val="none" w:sz="0" w:space="0" w:color="auto"/>
      </w:divBdr>
    </w:div>
    <w:div w:id="1083455473">
      <w:bodyDiv w:val="1"/>
      <w:marLeft w:val="0"/>
      <w:marRight w:val="0"/>
      <w:marTop w:val="0"/>
      <w:marBottom w:val="0"/>
      <w:divBdr>
        <w:top w:val="none" w:sz="0" w:space="0" w:color="auto"/>
        <w:left w:val="none" w:sz="0" w:space="0" w:color="auto"/>
        <w:bottom w:val="none" w:sz="0" w:space="0" w:color="auto"/>
        <w:right w:val="none" w:sz="0" w:space="0" w:color="auto"/>
      </w:divBdr>
    </w:div>
    <w:div w:id="1099062438">
      <w:bodyDiv w:val="1"/>
      <w:marLeft w:val="0"/>
      <w:marRight w:val="0"/>
      <w:marTop w:val="0"/>
      <w:marBottom w:val="0"/>
      <w:divBdr>
        <w:top w:val="none" w:sz="0" w:space="0" w:color="auto"/>
        <w:left w:val="none" w:sz="0" w:space="0" w:color="auto"/>
        <w:bottom w:val="none" w:sz="0" w:space="0" w:color="auto"/>
        <w:right w:val="none" w:sz="0" w:space="0" w:color="auto"/>
      </w:divBdr>
    </w:div>
    <w:div w:id="1214654845">
      <w:bodyDiv w:val="1"/>
      <w:marLeft w:val="0"/>
      <w:marRight w:val="0"/>
      <w:marTop w:val="0"/>
      <w:marBottom w:val="0"/>
      <w:divBdr>
        <w:top w:val="none" w:sz="0" w:space="0" w:color="auto"/>
        <w:left w:val="none" w:sz="0" w:space="0" w:color="auto"/>
        <w:bottom w:val="none" w:sz="0" w:space="0" w:color="auto"/>
        <w:right w:val="none" w:sz="0" w:space="0" w:color="auto"/>
      </w:divBdr>
    </w:div>
    <w:div w:id="1217358122">
      <w:bodyDiv w:val="1"/>
      <w:marLeft w:val="0"/>
      <w:marRight w:val="0"/>
      <w:marTop w:val="0"/>
      <w:marBottom w:val="0"/>
      <w:divBdr>
        <w:top w:val="none" w:sz="0" w:space="0" w:color="auto"/>
        <w:left w:val="none" w:sz="0" w:space="0" w:color="auto"/>
        <w:bottom w:val="none" w:sz="0" w:space="0" w:color="auto"/>
        <w:right w:val="none" w:sz="0" w:space="0" w:color="auto"/>
      </w:divBdr>
      <w:divsChild>
        <w:div w:id="898324475">
          <w:marLeft w:val="0"/>
          <w:marRight w:val="0"/>
          <w:marTop w:val="0"/>
          <w:marBottom w:val="0"/>
          <w:divBdr>
            <w:top w:val="none" w:sz="0" w:space="0" w:color="auto"/>
            <w:left w:val="none" w:sz="0" w:space="0" w:color="auto"/>
            <w:bottom w:val="none" w:sz="0" w:space="0" w:color="auto"/>
            <w:right w:val="none" w:sz="0" w:space="0" w:color="auto"/>
          </w:divBdr>
          <w:divsChild>
            <w:div w:id="495532531">
              <w:marLeft w:val="0"/>
              <w:marRight w:val="0"/>
              <w:marTop w:val="0"/>
              <w:marBottom w:val="0"/>
              <w:divBdr>
                <w:top w:val="none" w:sz="0" w:space="0" w:color="auto"/>
                <w:left w:val="none" w:sz="0" w:space="0" w:color="auto"/>
                <w:bottom w:val="none" w:sz="0" w:space="0" w:color="auto"/>
                <w:right w:val="none" w:sz="0" w:space="0" w:color="auto"/>
              </w:divBdr>
              <w:divsChild>
                <w:div w:id="1843816449">
                  <w:marLeft w:val="0"/>
                  <w:marRight w:val="0"/>
                  <w:marTop w:val="0"/>
                  <w:marBottom w:val="0"/>
                  <w:divBdr>
                    <w:top w:val="none" w:sz="0" w:space="0" w:color="auto"/>
                    <w:left w:val="none" w:sz="0" w:space="0" w:color="auto"/>
                    <w:bottom w:val="none" w:sz="0" w:space="0" w:color="auto"/>
                    <w:right w:val="none" w:sz="0" w:space="0" w:color="auto"/>
                  </w:divBdr>
                  <w:divsChild>
                    <w:div w:id="1284310376">
                      <w:marLeft w:val="0"/>
                      <w:marRight w:val="0"/>
                      <w:marTop w:val="0"/>
                      <w:marBottom w:val="0"/>
                      <w:divBdr>
                        <w:top w:val="none" w:sz="0" w:space="0" w:color="auto"/>
                        <w:left w:val="none" w:sz="0" w:space="0" w:color="auto"/>
                        <w:bottom w:val="none" w:sz="0" w:space="0" w:color="auto"/>
                        <w:right w:val="none" w:sz="0" w:space="0" w:color="auto"/>
                      </w:divBdr>
                      <w:divsChild>
                        <w:div w:id="1629776352">
                          <w:marLeft w:val="0"/>
                          <w:marRight w:val="0"/>
                          <w:marTop w:val="0"/>
                          <w:marBottom w:val="0"/>
                          <w:divBdr>
                            <w:top w:val="none" w:sz="0" w:space="0" w:color="auto"/>
                            <w:left w:val="none" w:sz="0" w:space="0" w:color="auto"/>
                            <w:bottom w:val="none" w:sz="0" w:space="0" w:color="auto"/>
                            <w:right w:val="none" w:sz="0" w:space="0" w:color="auto"/>
                          </w:divBdr>
                          <w:divsChild>
                            <w:div w:id="1359700141">
                              <w:marLeft w:val="0"/>
                              <w:marRight w:val="0"/>
                              <w:marTop w:val="0"/>
                              <w:marBottom w:val="0"/>
                              <w:divBdr>
                                <w:top w:val="none" w:sz="0" w:space="0" w:color="auto"/>
                                <w:left w:val="none" w:sz="0" w:space="0" w:color="auto"/>
                                <w:bottom w:val="none" w:sz="0" w:space="0" w:color="auto"/>
                                <w:right w:val="none" w:sz="0" w:space="0" w:color="auto"/>
                              </w:divBdr>
                            </w:div>
                          </w:divsChild>
                        </w:div>
                        <w:div w:id="173388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642255">
      <w:bodyDiv w:val="1"/>
      <w:marLeft w:val="0"/>
      <w:marRight w:val="0"/>
      <w:marTop w:val="0"/>
      <w:marBottom w:val="0"/>
      <w:divBdr>
        <w:top w:val="none" w:sz="0" w:space="0" w:color="auto"/>
        <w:left w:val="none" w:sz="0" w:space="0" w:color="auto"/>
        <w:bottom w:val="none" w:sz="0" w:space="0" w:color="auto"/>
        <w:right w:val="none" w:sz="0" w:space="0" w:color="auto"/>
      </w:divBdr>
    </w:div>
    <w:div w:id="1224752854">
      <w:bodyDiv w:val="1"/>
      <w:marLeft w:val="0"/>
      <w:marRight w:val="0"/>
      <w:marTop w:val="0"/>
      <w:marBottom w:val="0"/>
      <w:divBdr>
        <w:top w:val="none" w:sz="0" w:space="0" w:color="auto"/>
        <w:left w:val="none" w:sz="0" w:space="0" w:color="auto"/>
        <w:bottom w:val="none" w:sz="0" w:space="0" w:color="auto"/>
        <w:right w:val="none" w:sz="0" w:space="0" w:color="auto"/>
      </w:divBdr>
    </w:div>
    <w:div w:id="1240557046">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81448371">
      <w:bodyDiv w:val="1"/>
      <w:marLeft w:val="0"/>
      <w:marRight w:val="0"/>
      <w:marTop w:val="0"/>
      <w:marBottom w:val="0"/>
      <w:divBdr>
        <w:top w:val="none" w:sz="0" w:space="0" w:color="auto"/>
        <w:left w:val="none" w:sz="0" w:space="0" w:color="auto"/>
        <w:bottom w:val="none" w:sz="0" w:space="0" w:color="auto"/>
        <w:right w:val="none" w:sz="0" w:space="0" w:color="auto"/>
      </w:divBdr>
      <w:divsChild>
        <w:div w:id="986937932">
          <w:marLeft w:val="0"/>
          <w:marRight w:val="0"/>
          <w:marTop w:val="0"/>
          <w:marBottom w:val="0"/>
          <w:divBdr>
            <w:top w:val="none" w:sz="0" w:space="0" w:color="auto"/>
            <w:left w:val="none" w:sz="0" w:space="0" w:color="auto"/>
            <w:bottom w:val="none" w:sz="0" w:space="0" w:color="auto"/>
            <w:right w:val="none" w:sz="0" w:space="0" w:color="auto"/>
          </w:divBdr>
          <w:divsChild>
            <w:div w:id="83886719">
              <w:marLeft w:val="0"/>
              <w:marRight w:val="0"/>
              <w:marTop w:val="0"/>
              <w:marBottom w:val="0"/>
              <w:divBdr>
                <w:top w:val="none" w:sz="0" w:space="0" w:color="auto"/>
                <w:left w:val="none" w:sz="0" w:space="0" w:color="auto"/>
                <w:bottom w:val="none" w:sz="0" w:space="0" w:color="auto"/>
                <w:right w:val="none" w:sz="0" w:space="0" w:color="auto"/>
              </w:divBdr>
              <w:divsChild>
                <w:div w:id="2972098">
                  <w:marLeft w:val="0"/>
                  <w:marRight w:val="0"/>
                  <w:marTop w:val="0"/>
                  <w:marBottom w:val="0"/>
                  <w:divBdr>
                    <w:top w:val="none" w:sz="0" w:space="0" w:color="auto"/>
                    <w:left w:val="none" w:sz="0" w:space="0" w:color="auto"/>
                    <w:bottom w:val="none" w:sz="0" w:space="0" w:color="auto"/>
                    <w:right w:val="none" w:sz="0" w:space="0" w:color="auto"/>
                  </w:divBdr>
                  <w:divsChild>
                    <w:div w:id="1859004982">
                      <w:marLeft w:val="0"/>
                      <w:marRight w:val="0"/>
                      <w:marTop w:val="0"/>
                      <w:marBottom w:val="0"/>
                      <w:divBdr>
                        <w:top w:val="none" w:sz="0" w:space="0" w:color="auto"/>
                        <w:left w:val="none" w:sz="0" w:space="0" w:color="auto"/>
                        <w:bottom w:val="none" w:sz="0" w:space="0" w:color="auto"/>
                        <w:right w:val="none" w:sz="0" w:space="0" w:color="auto"/>
                      </w:divBdr>
                      <w:divsChild>
                        <w:div w:id="2127960636">
                          <w:marLeft w:val="0"/>
                          <w:marRight w:val="0"/>
                          <w:marTop w:val="0"/>
                          <w:marBottom w:val="0"/>
                          <w:divBdr>
                            <w:top w:val="none" w:sz="0" w:space="0" w:color="auto"/>
                            <w:left w:val="none" w:sz="0" w:space="0" w:color="auto"/>
                            <w:bottom w:val="none" w:sz="0" w:space="0" w:color="auto"/>
                            <w:right w:val="none" w:sz="0" w:space="0" w:color="auto"/>
                          </w:divBdr>
                          <w:divsChild>
                            <w:div w:id="1561667787">
                              <w:marLeft w:val="0"/>
                              <w:marRight w:val="0"/>
                              <w:marTop w:val="0"/>
                              <w:marBottom w:val="0"/>
                              <w:divBdr>
                                <w:top w:val="none" w:sz="0" w:space="0" w:color="auto"/>
                                <w:left w:val="none" w:sz="0" w:space="0" w:color="auto"/>
                                <w:bottom w:val="none" w:sz="0" w:space="0" w:color="auto"/>
                                <w:right w:val="none" w:sz="0" w:space="0" w:color="auto"/>
                              </w:divBdr>
                            </w:div>
                          </w:divsChild>
                        </w:div>
                        <w:div w:id="2657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486">
      <w:bodyDiv w:val="1"/>
      <w:marLeft w:val="0"/>
      <w:marRight w:val="0"/>
      <w:marTop w:val="0"/>
      <w:marBottom w:val="0"/>
      <w:divBdr>
        <w:top w:val="none" w:sz="0" w:space="0" w:color="auto"/>
        <w:left w:val="none" w:sz="0" w:space="0" w:color="auto"/>
        <w:bottom w:val="none" w:sz="0" w:space="0" w:color="auto"/>
        <w:right w:val="none" w:sz="0" w:space="0" w:color="auto"/>
      </w:divBdr>
    </w:div>
    <w:div w:id="1298947627">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1738568">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97823409">
      <w:bodyDiv w:val="1"/>
      <w:marLeft w:val="0"/>
      <w:marRight w:val="0"/>
      <w:marTop w:val="0"/>
      <w:marBottom w:val="0"/>
      <w:divBdr>
        <w:top w:val="none" w:sz="0" w:space="0" w:color="auto"/>
        <w:left w:val="none" w:sz="0" w:space="0" w:color="auto"/>
        <w:bottom w:val="none" w:sz="0" w:space="0" w:color="auto"/>
        <w:right w:val="none" w:sz="0" w:space="0" w:color="auto"/>
      </w:divBdr>
    </w:div>
    <w:div w:id="1403335773">
      <w:bodyDiv w:val="1"/>
      <w:marLeft w:val="0"/>
      <w:marRight w:val="0"/>
      <w:marTop w:val="0"/>
      <w:marBottom w:val="0"/>
      <w:divBdr>
        <w:top w:val="none" w:sz="0" w:space="0" w:color="auto"/>
        <w:left w:val="none" w:sz="0" w:space="0" w:color="auto"/>
        <w:bottom w:val="none" w:sz="0" w:space="0" w:color="auto"/>
        <w:right w:val="none" w:sz="0" w:space="0" w:color="auto"/>
      </w:divBdr>
    </w:div>
    <w:div w:id="1408380414">
      <w:bodyDiv w:val="1"/>
      <w:marLeft w:val="0"/>
      <w:marRight w:val="0"/>
      <w:marTop w:val="0"/>
      <w:marBottom w:val="0"/>
      <w:divBdr>
        <w:top w:val="none" w:sz="0" w:space="0" w:color="auto"/>
        <w:left w:val="none" w:sz="0" w:space="0" w:color="auto"/>
        <w:bottom w:val="none" w:sz="0" w:space="0" w:color="auto"/>
        <w:right w:val="none" w:sz="0" w:space="0" w:color="auto"/>
      </w:divBdr>
    </w:div>
    <w:div w:id="1479419690">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9972552">
      <w:bodyDiv w:val="1"/>
      <w:marLeft w:val="0"/>
      <w:marRight w:val="0"/>
      <w:marTop w:val="0"/>
      <w:marBottom w:val="0"/>
      <w:divBdr>
        <w:top w:val="none" w:sz="0" w:space="0" w:color="auto"/>
        <w:left w:val="none" w:sz="0" w:space="0" w:color="auto"/>
        <w:bottom w:val="none" w:sz="0" w:space="0" w:color="auto"/>
        <w:right w:val="none" w:sz="0" w:space="0" w:color="auto"/>
      </w:divBdr>
    </w:div>
    <w:div w:id="158637643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12977721">
      <w:bodyDiv w:val="1"/>
      <w:marLeft w:val="0"/>
      <w:marRight w:val="0"/>
      <w:marTop w:val="0"/>
      <w:marBottom w:val="0"/>
      <w:divBdr>
        <w:top w:val="none" w:sz="0" w:space="0" w:color="auto"/>
        <w:left w:val="none" w:sz="0" w:space="0" w:color="auto"/>
        <w:bottom w:val="none" w:sz="0" w:space="0" w:color="auto"/>
        <w:right w:val="none" w:sz="0" w:space="0" w:color="auto"/>
      </w:divBdr>
    </w:div>
    <w:div w:id="1649631919">
      <w:bodyDiv w:val="1"/>
      <w:marLeft w:val="0"/>
      <w:marRight w:val="0"/>
      <w:marTop w:val="0"/>
      <w:marBottom w:val="0"/>
      <w:divBdr>
        <w:top w:val="none" w:sz="0" w:space="0" w:color="auto"/>
        <w:left w:val="none" w:sz="0" w:space="0" w:color="auto"/>
        <w:bottom w:val="none" w:sz="0" w:space="0" w:color="auto"/>
        <w:right w:val="none" w:sz="0" w:space="0" w:color="auto"/>
      </w:divBdr>
    </w:div>
    <w:div w:id="1662807714">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97719337">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37108919">
      <w:bodyDiv w:val="1"/>
      <w:marLeft w:val="0"/>
      <w:marRight w:val="0"/>
      <w:marTop w:val="0"/>
      <w:marBottom w:val="0"/>
      <w:divBdr>
        <w:top w:val="none" w:sz="0" w:space="0" w:color="auto"/>
        <w:left w:val="none" w:sz="0" w:space="0" w:color="auto"/>
        <w:bottom w:val="none" w:sz="0" w:space="0" w:color="auto"/>
        <w:right w:val="none" w:sz="0" w:space="0" w:color="auto"/>
      </w:divBdr>
    </w:div>
    <w:div w:id="1842695870">
      <w:bodyDiv w:val="1"/>
      <w:marLeft w:val="0"/>
      <w:marRight w:val="0"/>
      <w:marTop w:val="0"/>
      <w:marBottom w:val="0"/>
      <w:divBdr>
        <w:top w:val="none" w:sz="0" w:space="0" w:color="auto"/>
        <w:left w:val="none" w:sz="0" w:space="0" w:color="auto"/>
        <w:bottom w:val="none" w:sz="0" w:space="0" w:color="auto"/>
        <w:right w:val="none" w:sz="0" w:space="0" w:color="auto"/>
      </w:divBdr>
    </w:div>
    <w:div w:id="1925414032">
      <w:bodyDiv w:val="1"/>
      <w:marLeft w:val="0"/>
      <w:marRight w:val="0"/>
      <w:marTop w:val="0"/>
      <w:marBottom w:val="0"/>
      <w:divBdr>
        <w:top w:val="none" w:sz="0" w:space="0" w:color="auto"/>
        <w:left w:val="none" w:sz="0" w:space="0" w:color="auto"/>
        <w:bottom w:val="none" w:sz="0" w:space="0" w:color="auto"/>
        <w:right w:val="none" w:sz="0" w:space="0" w:color="auto"/>
      </w:divBdr>
    </w:div>
    <w:div w:id="1953825247">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858660">
      <w:bodyDiv w:val="1"/>
      <w:marLeft w:val="0"/>
      <w:marRight w:val="0"/>
      <w:marTop w:val="0"/>
      <w:marBottom w:val="0"/>
      <w:divBdr>
        <w:top w:val="none" w:sz="0" w:space="0" w:color="auto"/>
        <w:left w:val="none" w:sz="0" w:space="0" w:color="auto"/>
        <w:bottom w:val="none" w:sz="0" w:space="0" w:color="auto"/>
        <w:right w:val="none" w:sz="0" w:space="0" w:color="auto"/>
      </w:divBdr>
    </w:div>
    <w:div w:id="1977834464">
      <w:bodyDiv w:val="1"/>
      <w:marLeft w:val="0"/>
      <w:marRight w:val="0"/>
      <w:marTop w:val="0"/>
      <w:marBottom w:val="0"/>
      <w:divBdr>
        <w:top w:val="none" w:sz="0" w:space="0" w:color="auto"/>
        <w:left w:val="none" w:sz="0" w:space="0" w:color="auto"/>
        <w:bottom w:val="none" w:sz="0" w:space="0" w:color="auto"/>
        <w:right w:val="none" w:sz="0" w:space="0" w:color="auto"/>
      </w:divBdr>
    </w:div>
    <w:div w:id="2021543033">
      <w:bodyDiv w:val="1"/>
      <w:marLeft w:val="0"/>
      <w:marRight w:val="0"/>
      <w:marTop w:val="0"/>
      <w:marBottom w:val="0"/>
      <w:divBdr>
        <w:top w:val="none" w:sz="0" w:space="0" w:color="auto"/>
        <w:left w:val="none" w:sz="0" w:space="0" w:color="auto"/>
        <w:bottom w:val="none" w:sz="0" w:space="0" w:color="auto"/>
        <w:right w:val="none" w:sz="0" w:space="0" w:color="auto"/>
      </w:divBdr>
    </w:div>
    <w:div w:id="2097701353">
      <w:bodyDiv w:val="1"/>
      <w:marLeft w:val="0"/>
      <w:marRight w:val="0"/>
      <w:marTop w:val="0"/>
      <w:marBottom w:val="0"/>
      <w:divBdr>
        <w:top w:val="none" w:sz="0" w:space="0" w:color="auto"/>
        <w:left w:val="none" w:sz="0" w:space="0" w:color="auto"/>
        <w:bottom w:val="none" w:sz="0" w:space="0" w:color="auto"/>
        <w:right w:val="none" w:sz="0" w:space="0" w:color="auto"/>
      </w:divBdr>
    </w:div>
    <w:div w:id="2116359686">
      <w:bodyDiv w:val="1"/>
      <w:marLeft w:val="0"/>
      <w:marRight w:val="0"/>
      <w:marTop w:val="0"/>
      <w:marBottom w:val="0"/>
      <w:divBdr>
        <w:top w:val="none" w:sz="0" w:space="0" w:color="auto"/>
        <w:left w:val="none" w:sz="0" w:space="0" w:color="auto"/>
        <w:bottom w:val="none" w:sz="0" w:space="0" w:color="auto"/>
        <w:right w:val="none" w:sz="0" w:space="0" w:color="auto"/>
      </w:divBdr>
    </w:div>
    <w:div w:id="2121023769">
      <w:bodyDiv w:val="1"/>
      <w:marLeft w:val="0"/>
      <w:marRight w:val="0"/>
      <w:marTop w:val="0"/>
      <w:marBottom w:val="0"/>
      <w:divBdr>
        <w:top w:val="none" w:sz="0" w:space="0" w:color="auto"/>
        <w:left w:val="none" w:sz="0" w:space="0" w:color="auto"/>
        <w:bottom w:val="none" w:sz="0" w:space="0" w:color="auto"/>
        <w:right w:val="none" w:sz="0" w:space="0" w:color="auto"/>
      </w:divBdr>
    </w:div>
    <w:div w:id="2130851909">
      <w:bodyDiv w:val="1"/>
      <w:marLeft w:val="0"/>
      <w:marRight w:val="0"/>
      <w:marTop w:val="0"/>
      <w:marBottom w:val="0"/>
      <w:divBdr>
        <w:top w:val="none" w:sz="0" w:space="0" w:color="auto"/>
        <w:left w:val="none" w:sz="0" w:space="0" w:color="auto"/>
        <w:bottom w:val="none" w:sz="0" w:space="0" w:color="auto"/>
        <w:right w:val="none" w:sz="0" w:space="0" w:color="auto"/>
      </w:divBdr>
    </w:div>
    <w:div w:id="2131821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yperlink" Target="http://sck8oock4oso44s8440wcwos.37.60.248.66.sslip.io/" TargetMode="Externa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7.png"/><Relationship Id="rId27" Type="http://schemas.openxmlformats.org/officeDocument/2006/relationships/hyperlink" Target="https://github.com/pslib-cz/RP2024-25_Belohlav-Radek_Web-pro-EDM-komunitu" TargetMode="External"/><Relationship Id="rId30" Type="http://schemas.openxmlformats.org/officeDocument/2006/relationships/footer" Target="footer5.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dek\Downloads\&#352;ablona%20dokumentu%20MP-2.2%2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17368A77FA946E39497CDD3F55E1F27"/>
        <w:category>
          <w:name w:val="Obecné"/>
          <w:gallery w:val="placeholder"/>
        </w:category>
        <w:types>
          <w:type w:val="bbPlcHdr"/>
        </w:types>
        <w:behaviors>
          <w:behavior w:val="content"/>
        </w:behaviors>
        <w:guid w:val="{0E83C2F3-3181-4DFF-9B3E-D4FBB515BFAB}"/>
      </w:docPartPr>
      <w:docPartBody>
        <w:p w:rsidR="000B008A" w:rsidRDefault="000B008A">
          <w:pPr>
            <w:pStyle w:val="817368A77FA946E39497CDD3F55E1F27"/>
          </w:pPr>
          <w:r w:rsidRPr="00DC335D">
            <w:rPr>
              <w:rStyle w:val="PlaceholderText"/>
            </w:rPr>
            <w:t>[Autor]</w:t>
          </w:r>
        </w:p>
      </w:docPartBody>
    </w:docPart>
    <w:docPart>
      <w:docPartPr>
        <w:name w:val="863A1C70CAC4431BBC5FE083FCF4A200"/>
        <w:category>
          <w:name w:val="Obecné"/>
          <w:gallery w:val="placeholder"/>
        </w:category>
        <w:types>
          <w:type w:val="bbPlcHdr"/>
        </w:types>
        <w:behaviors>
          <w:behavior w:val="content"/>
        </w:behaviors>
        <w:guid w:val="{D96D4C12-B2A9-4D65-A5E8-0E7217D2B90E}"/>
      </w:docPartPr>
      <w:docPartBody>
        <w:p w:rsidR="000B008A" w:rsidRDefault="000B008A">
          <w:pPr>
            <w:pStyle w:val="863A1C70CAC4431BBC5FE083FCF4A200"/>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08A"/>
    <w:rsid w:val="000558F7"/>
    <w:rsid w:val="000B008A"/>
    <w:rsid w:val="001C4447"/>
    <w:rsid w:val="00222C53"/>
    <w:rsid w:val="004C6DD4"/>
    <w:rsid w:val="005D6E84"/>
    <w:rsid w:val="007215D6"/>
    <w:rsid w:val="00914CEB"/>
    <w:rsid w:val="00915848"/>
    <w:rsid w:val="0099110F"/>
    <w:rsid w:val="00AA390C"/>
    <w:rsid w:val="00B843FF"/>
    <w:rsid w:val="00CA73C4"/>
    <w:rsid w:val="00CB699A"/>
    <w:rsid w:val="00D072C6"/>
    <w:rsid w:val="00FE016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s-CZ" w:eastAsia="cs-C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17368A77FA946E39497CDD3F55E1F27">
    <w:name w:val="817368A77FA946E39497CDD3F55E1F27"/>
  </w:style>
  <w:style w:type="paragraph" w:customStyle="1" w:styleId="863A1C70CAC4431BBC5FE083FCF4A200">
    <w:name w:val="863A1C70CAC4431BBC5FE083FCF4A2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890a72c1-6d4a-46a4-993d-b71df085fb7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FFB7296B81CDF3409C44E4FC43402FDF" ma:contentTypeVersion="15" ma:contentTypeDescription="Vytvoří nový dokument" ma:contentTypeScope="" ma:versionID="8d543bb4d92e4eb0d07f6608f9b9782c">
  <xsd:schema xmlns:xsd="http://www.w3.org/2001/XMLSchema" xmlns:xs="http://www.w3.org/2001/XMLSchema" xmlns:p="http://schemas.microsoft.com/office/2006/metadata/properties" xmlns:ns3="890a72c1-6d4a-46a4-993d-b71df085fb70" xmlns:ns4="b0f3c8a6-850b-4bb8-99a3-78649f6d95c3" targetNamespace="http://schemas.microsoft.com/office/2006/metadata/properties" ma:root="true" ma:fieldsID="97a1fc663de392c05e991c80f4324b3a" ns3:_="" ns4:_="">
    <xsd:import namespace="890a72c1-6d4a-46a4-993d-b71df085fb70"/>
    <xsd:import namespace="b0f3c8a6-850b-4bb8-99a3-78649f6d95c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0a72c1-6d4a-46a4-993d-b71df085fb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f3c8a6-850b-4bb8-99a3-78649f6d95c3" elementFormDefault="qualified">
    <xsd:import namespace="http://schemas.microsoft.com/office/2006/documentManagement/types"/>
    <xsd:import namespace="http://schemas.microsoft.com/office/infopath/2007/PartnerControls"/>
    <xsd:element name="SharedWithUsers" ma:index="10"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dílené s podrobnostmi" ma:internalName="SharedWithDetails" ma:readOnly="true">
      <xsd:simpleType>
        <xsd:restriction base="dms:Note">
          <xsd:maxLength value="255"/>
        </xsd:restriction>
      </xsd:simpleType>
    </xsd:element>
    <xsd:element name="SharingHintHash" ma:index="12"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SO690Nmerical.XSL" StyleName="ISO 690 - Numerical Reference" Version="1987">
  <b:Source>
    <b:Tag>Nex</b:Tag>
    <b:SourceType>InternetSite</b:SourceType>
    <b:Guid>{48453203-418A-4CD0-B799-D08F293913FE}</b:Guid>
    <b:Title>App Router</b:Title>
    <b:Author>
      <b:Author>
        <b:NameList>
          <b:Person>
            <b:Last>NextJS</b:Last>
          </b:Person>
        </b:NameList>
      </b:Author>
    </b:Author>
    <b:InternetSiteTitle>NextJS</b:InternetSiteTitle>
    <b:ProductionCompany>NextJS</b:ProductionCompany>
    <b:URL>https://nextjs.org/docs/app</b:URL>
    <b:RefOrder>3</b:RefOrder>
  </b:Source>
  <b:Source>
    <b:Tag>Rob21</b:Tag>
    <b:SourceType>InternetSite</b:SourceType>
    <b:Guid>{DE44CB09-ABC7-40D8-A387-A5EBF2BF81F7}</b:Guid>
    <b:Author>
      <b:Author>
        <b:NameList>
          <b:Person>
            <b:Last>Rendle</b:Last>
            <b:First>Robin</b:First>
          </b:Person>
        </b:NameList>
      </b:Author>
    </b:Author>
    <b:Title>What are CSS Modules and why do we need them?</b:Title>
    <b:InternetSiteTitle>CSS - Tricks</b:InternetSiteTitle>
    <b:ProductionCompany>CSS - Tricks</b:ProductionCompany>
    <b:Year>2021</b:Year>
    <b:Month>8</b:Month>
    <b:Day>21</b:Day>
    <b:URL>https://css-tricks.com/css-modules-part-1-need/</b:URL>
    <b:RefOrder>4</b:RefOrder>
  </b:Source>
  <b:Source>
    <b:Tag>Mob</b:Tag>
    <b:SourceType>InternetSite</b:SourceType>
    <b:Guid>{6DBA96FA-EA5D-47AA-A158-83D0ADA552F5}</b:Guid>
    <b:Author>
      <b:Author>
        <b:Corporate>Mobile Reality</b:Corporate>
      </b:Author>
    </b:Author>
    <b:Title>Advantages and disadvantages of NestJS</b:Title>
    <b:InternetSiteTitle>Mobile Reality</b:InternetSiteTitle>
    <b:ProductionCompany>Mobile Reality</b:ProductionCompany>
    <b:URL>https://themobilereality.com/blog/advantages-and-disadvantages-of-nestjs</b:URL>
    <b:RefOrder>6</b:RefOrder>
  </b:Source>
  <b:Source>
    <b:Tag>STR24</b:Tag>
    <b:SourceType>InternetSite</b:SourceType>
    <b:Guid>{0B4C89F3-2561-4994-AC8C-A2401221C83A}</b:Guid>
    <b:Author>
      <b:Author>
        <b:Corporate>STRAPI</b:Corporate>
      </b:Author>
    </b:Author>
    <b:Title>SSR vs. SSG in Next.js: Differences, Advantages, and Use Cases</b:Title>
    <b:InternetSiteTitle>STRAPI</b:InternetSiteTitle>
    <b:ProductionCompany>STRAPI</b:ProductionCompany>
    <b:Year>2024</b:Year>
    <b:Month>9</b:Month>
    <b:Day>30</b:Day>
    <b:URL>https://strapi.io/blog/ssr-vs-ssg-in-nextjs-differences-advantages-and-use-cases</b:URL>
    <b:RefOrder>1</b:RefOrder>
  </b:Source>
  <b:Source>
    <b:Tag>Sol22</b:Tag>
    <b:SourceType>InternetSite</b:SourceType>
    <b:Guid>{BF5A75FD-72F2-4B84-BE29-3EAF31A59397}</b:Guid>
    <b:Author>
      <b:Author>
        <b:Corporate>SolutionsHub</b:Corporate>
      </b:Author>
    </b:Author>
    <b:Title>What is server-side rendering: definition, benefits and risks</b:Title>
    <b:InternetSiteTitle>SolutionsHub</b:InternetSiteTitle>
    <b:ProductionCompany>SolutionsHub</b:ProductionCompany>
    <b:Year>2022</b:Year>
    <b:Month>7</b:Month>
    <b:Day>21</b:Day>
    <b:URL>https://solutionshub.epam.com/blog/post/what-is-server-side-rendering</b:URL>
    <b:RefOrder>7</b:RefOrder>
  </b:Source>
  <b:Source>
    <b:Tag>Sta</b:Tag>
    <b:SourceType>InternetSite</b:SourceType>
    <b:Guid>{1E26E1C6-1E46-401D-B994-FB6954E93CC5}</b:Guid>
    <b:Author>
      <b:Author>
        <b:Corporate>StackOverFlow</b:Corporate>
      </b:Author>
    </b:Author>
    <b:Title>What is different between App Router and Pages Router in Next.js?</b:Title>
    <b:InternetSiteTitle>StackOverFlow</b:InternetSiteTitle>
    <b:ProductionCompany>StackOverFlow</b:ProductionCompany>
    <b:URL>https://stackoverflow.com/questions/76570208/what-is-different-between-app-router-and-pages-router-in-next-js</b:URL>
    <b:RefOrder>5</b:RefOrder>
  </b:Source>
  <b:Source>
    <b:Tag>Des25</b:Tag>
    <b:SourceType>InternetSite</b:SourceType>
    <b:Guid>{4665EA7A-B4EA-44C6-93E7-28D9AA9B414F}</b:Guid>
    <b:Author>
      <b:Author>
        <b:Corporate>Design to codes</b:Corporate>
      </b:Author>
    </b:Author>
    <b:Title>Why Next.js Is the Best Framework for SEO in 2025</b:Title>
    <b:InternetSiteTitle>Design to codes</b:InternetSiteTitle>
    <b:ProductionCompany>Design to codes</b:ProductionCompany>
    <b:Year>2025</b:Year>
    <b:Month>5</b:Month>
    <b:Day>14</b:Day>
    <b:URL>https://designtocodes.com/blog/why-next-js-is-the-best-framework-for-seo-in-2025/</b:URL>
    <b:RefOrder>2</b:RefOrder>
  </b:Source>
</b:Sources>
</file>

<file path=customXml/itemProps1.xml><?xml version="1.0" encoding="utf-8"?>
<ds:datastoreItem xmlns:ds="http://schemas.openxmlformats.org/officeDocument/2006/customXml" ds:itemID="{0858EC4D-0AB2-489F-A128-84B16D88988F}">
  <ds:schemaRefs>
    <ds:schemaRef ds:uri="http://schemas.microsoft.com/sharepoint/v3/contenttype/forms"/>
  </ds:schemaRefs>
</ds:datastoreItem>
</file>

<file path=customXml/itemProps2.xml><?xml version="1.0" encoding="utf-8"?>
<ds:datastoreItem xmlns:ds="http://schemas.openxmlformats.org/officeDocument/2006/customXml" ds:itemID="{54C24273-1D45-40DF-87D6-FA62E2E479B2}">
  <ds:schemaRefs>
    <ds:schemaRef ds:uri="http://schemas.microsoft.com/office/2006/metadata/properties"/>
    <ds:schemaRef ds:uri="http://schemas.microsoft.com/office/infopath/2007/PartnerControls"/>
    <ds:schemaRef ds:uri="890a72c1-6d4a-46a4-993d-b71df085fb70"/>
  </ds:schemaRefs>
</ds:datastoreItem>
</file>

<file path=customXml/itemProps3.xml><?xml version="1.0" encoding="utf-8"?>
<ds:datastoreItem xmlns:ds="http://schemas.openxmlformats.org/officeDocument/2006/customXml" ds:itemID="{B06B5DC1-CAD9-42ED-A886-4426BEC2E5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0a72c1-6d4a-46a4-993d-b71df085fb70"/>
    <ds:schemaRef ds:uri="b0f3c8a6-850b-4bb8-99a3-78649f6d95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4026A3F-4293-460A-8B3D-055A13955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 (3)</Template>
  <TotalTime>179</TotalTime>
  <Pages>23</Pages>
  <Words>2870</Words>
  <Characters>16364</Characters>
  <Application>Microsoft Office Word</Application>
  <DocSecurity>0</DocSecurity>
  <Lines>136</Lines>
  <Paragraphs>38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EDM web</vt:lpstr>
      <vt:lpstr>Šablona dokumentu MP</vt:lpstr>
    </vt:vector>
  </TitlesOfParts>
  <Company/>
  <LinksUpToDate>false</LinksUpToDate>
  <CharactersWithSpaces>19196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EDM web</dc:title>
  <dc:subject/>
  <dc:creator>Radek Bělohlav</dc:creator>
  <cp:keywords/>
  <dc:description/>
  <cp:lastModifiedBy>radek bělohlav</cp:lastModifiedBy>
  <cp:revision>24</cp:revision>
  <cp:lastPrinted>2025-08-19T12:32:00Z</cp:lastPrinted>
  <dcterms:created xsi:type="dcterms:W3CDTF">2025-05-16T01:39:00Z</dcterms:created>
  <dcterms:modified xsi:type="dcterms:W3CDTF">2025-08-19T21:26:00Z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0x010100FFB7296B81CDF3409C44E4FC43402FDF</vt:lpwstr>
  </property>
</Properties>
</file>